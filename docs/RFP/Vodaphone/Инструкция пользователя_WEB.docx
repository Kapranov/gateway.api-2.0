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B7" w:rsidRDefault="00B859B7">
      <w:pPr>
        <w:rPr>
          <w:rStyle w:val="points0"/>
          <w:rFonts w:eastAsiaTheme="minorHAnsi"/>
          <w:b/>
          <w:sz w:val="32"/>
          <w:lang w:val="ru-RU"/>
        </w:rPr>
      </w:pPr>
      <w:bookmarkStart w:id="0" w:name="_GoBack"/>
      <w:bookmarkEnd w:id="0"/>
    </w:p>
    <w:p w:rsidR="00B859B7" w:rsidRDefault="00B859B7">
      <w:pPr>
        <w:rPr>
          <w:rStyle w:val="points0"/>
          <w:rFonts w:eastAsiaTheme="minorHAnsi"/>
          <w:b/>
          <w:sz w:val="32"/>
          <w:lang w:val="ru-RU"/>
        </w:rPr>
      </w:pPr>
    </w:p>
    <w:p w:rsidR="00B859B7" w:rsidRDefault="00B859B7">
      <w:pPr>
        <w:rPr>
          <w:rStyle w:val="points0"/>
          <w:rFonts w:eastAsiaTheme="minorHAnsi"/>
          <w:b/>
          <w:sz w:val="32"/>
          <w:lang w:val="ru-RU"/>
        </w:rPr>
      </w:pPr>
    </w:p>
    <w:p w:rsidR="00B859B7" w:rsidRDefault="00B859B7">
      <w:pPr>
        <w:rPr>
          <w:rStyle w:val="points0"/>
          <w:rFonts w:eastAsiaTheme="minorHAnsi"/>
          <w:b/>
          <w:sz w:val="32"/>
          <w:lang w:val="ru-RU"/>
        </w:rPr>
      </w:pPr>
    </w:p>
    <w:p w:rsidR="00B859B7" w:rsidRDefault="00B859B7">
      <w:pPr>
        <w:rPr>
          <w:rStyle w:val="points0"/>
          <w:rFonts w:eastAsiaTheme="minorHAnsi"/>
          <w:b/>
          <w:sz w:val="32"/>
          <w:lang w:val="ru-RU"/>
        </w:rPr>
      </w:pPr>
    </w:p>
    <w:p w:rsidR="00B859B7" w:rsidRDefault="00B859B7" w:rsidP="00B859B7">
      <w:pPr>
        <w:jc w:val="center"/>
        <w:rPr>
          <w:rStyle w:val="points0"/>
          <w:rFonts w:eastAsiaTheme="minorHAnsi"/>
          <w:b/>
          <w:sz w:val="56"/>
          <w:lang w:val="ru-RU"/>
        </w:rPr>
      </w:pPr>
    </w:p>
    <w:p w:rsidR="00EA1C7C" w:rsidRDefault="00EA1C7C" w:rsidP="00B859B7">
      <w:pPr>
        <w:jc w:val="center"/>
        <w:rPr>
          <w:rStyle w:val="points0"/>
          <w:rFonts w:eastAsiaTheme="minorHAnsi"/>
          <w:b/>
          <w:sz w:val="56"/>
          <w:lang w:val="ru-RU"/>
        </w:rPr>
      </w:pPr>
    </w:p>
    <w:p w:rsidR="00EA1C7C" w:rsidRPr="00EA1C7C" w:rsidRDefault="00EA1C7C" w:rsidP="00B859B7">
      <w:pPr>
        <w:jc w:val="center"/>
        <w:rPr>
          <w:rStyle w:val="points0"/>
          <w:rFonts w:eastAsiaTheme="minorHAnsi"/>
          <w:b/>
          <w:sz w:val="56"/>
          <w:lang w:val="uk-UA"/>
        </w:rPr>
      </w:pPr>
    </w:p>
    <w:p w:rsidR="005C71EB" w:rsidRDefault="005C71EB" w:rsidP="00B859B7">
      <w:pPr>
        <w:jc w:val="center"/>
        <w:rPr>
          <w:rStyle w:val="points0"/>
          <w:rFonts w:eastAsiaTheme="minorHAnsi"/>
          <w:b/>
          <w:sz w:val="56"/>
          <w:lang w:val="ru-RU"/>
        </w:rPr>
      </w:pPr>
      <w:r>
        <w:rPr>
          <w:rStyle w:val="points0"/>
          <w:rFonts w:eastAsiaTheme="minorHAnsi"/>
          <w:b/>
          <w:sz w:val="56"/>
          <w:lang w:val="ru-RU"/>
        </w:rPr>
        <w:t xml:space="preserve">Инструкция по использованию </w:t>
      </w:r>
      <w:r>
        <w:rPr>
          <w:rStyle w:val="points0"/>
          <w:rFonts w:eastAsiaTheme="minorHAnsi"/>
          <w:b/>
          <w:sz w:val="56"/>
        </w:rPr>
        <w:t>WEB</w:t>
      </w:r>
      <w:r w:rsidRPr="005C71EB">
        <w:rPr>
          <w:rStyle w:val="points0"/>
          <w:rFonts w:eastAsiaTheme="minorHAnsi"/>
          <w:b/>
          <w:sz w:val="56"/>
          <w:lang w:val="ru-RU"/>
        </w:rPr>
        <w:t>-</w:t>
      </w:r>
      <w:r>
        <w:rPr>
          <w:rStyle w:val="points0"/>
          <w:rFonts w:eastAsiaTheme="minorHAnsi"/>
          <w:b/>
          <w:sz w:val="56"/>
          <w:lang w:val="ru-RU"/>
        </w:rPr>
        <w:t>интерфейса услуги</w:t>
      </w:r>
      <w:r w:rsidR="005026D8">
        <w:rPr>
          <w:rStyle w:val="points0"/>
          <w:rFonts w:eastAsiaTheme="minorHAnsi"/>
          <w:b/>
          <w:sz w:val="56"/>
          <w:lang w:val="ru-RU"/>
        </w:rPr>
        <w:t xml:space="preserve"> </w:t>
      </w:r>
    </w:p>
    <w:p w:rsidR="00B859B7" w:rsidRPr="005026D8" w:rsidRDefault="005C71EB" w:rsidP="00B859B7">
      <w:pPr>
        <w:jc w:val="center"/>
        <w:rPr>
          <w:rStyle w:val="points0"/>
          <w:rFonts w:eastAsiaTheme="minorHAnsi"/>
          <w:b/>
          <w:sz w:val="56"/>
          <w:lang w:val="ru-RU"/>
        </w:rPr>
      </w:pPr>
      <w:r>
        <w:rPr>
          <w:rStyle w:val="points0"/>
          <w:rFonts w:eastAsiaTheme="minorHAnsi"/>
          <w:b/>
          <w:sz w:val="56"/>
          <w:lang w:val="ru-RU"/>
        </w:rPr>
        <w:t>«Бизнес р</w:t>
      </w:r>
      <w:r w:rsidR="005026D8">
        <w:rPr>
          <w:rStyle w:val="points0"/>
          <w:rFonts w:eastAsiaTheme="minorHAnsi"/>
          <w:b/>
          <w:sz w:val="56"/>
          <w:lang w:val="ru-RU"/>
        </w:rPr>
        <w:t>ассылки</w:t>
      </w:r>
      <w:r>
        <w:rPr>
          <w:rStyle w:val="points0"/>
          <w:rFonts w:eastAsiaTheme="minorHAnsi"/>
          <w:b/>
          <w:sz w:val="56"/>
          <w:lang w:val="ru-RU"/>
        </w:rPr>
        <w:t>»</w:t>
      </w:r>
    </w:p>
    <w:p w:rsidR="00B859B7" w:rsidRDefault="00B859B7" w:rsidP="00B859B7">
      <w:pPr>
        <w:jc w:val="center"/>
        <w:rPr>
          <w:rStyle w:val="points0"/>
          <w:rFonts w:eastAsiaTheme="minorHAnsi"/>
          <w:b/>
          <w:sz w:val="40"/>
          <w:lang w:val="ru-RU"/>
        </w:rPr>
      </w:pPr>
    </w:p>
    <w:p w:rsidR="00B859B7" w:rsidRPr="00B859B7" w:rsidRDefault="00B859B7" w:rsidP="00B859B7">
      <w:pPr>
        <w:jc w:val="center"/>
        <w:rPr>
          <w:rStyle w:val="points0"/>
          <w:rFonts w:eastAsiaTheme="minorHAnsi"/>
          <w:b/>
          <w:sz w:val="40"/>
          <w:lang w:val="ru-RU"/>
        </w:rPr>
      </w:pPr>
    </w:p>
    <w:p w:rsidR="00B859B7" w:rsidRDefault="00B859B7" w:rsidP="00B859B7">
      <w:pPr>
        <w:jc w:val="center"/>
        <w:rPr>
          <w:rStyle w:val="points0"/>
          <w:rFonts w:eastAsiaTheme="minorHAnsi"/>
          <w:b/>
          <w:sz w:val="32"/>
          <w:lang w:val="ru-RU"/>
        </w:rPr>
      </w:pPr>
      <w:r>
        <w:rPr>
          <w:rStyle w:val="points0"/>
          <w:rFonts w:eastAsiaTheme="minorHAnsi"/>
          <w:b/>
          <w:sz w:val="32"/>
          <w:lang w:val="ru-RU"/>
        </w:rPr>
        <w:t xml:space="preserve">Краткое руководство пользователя </w:t>
      </w:r>
      <w:r>
        <w:rPr>
          <w:rStyle w:val="points0"/>
          <w:rFonts w:eastAsiaTheme="minorHAnsi"/>
          <w:b/>
          <w:sz w:val="32"/>
          <w:lang w:val="ru-RU"/>
        </w:rPr>
        <w:br w:type="page"/>
      </w:r>
    </w:p>
    <w:p w:rsidR="00EA1C7C" w:rsidRDefault="00EA1C7C" w:rsidP="00B859B7">
      <w:pPr>
        <w:pStyle w:val="points"/>
        <w:numPr>
          <w:ilvl w:val="0"/>
          <w:numId w:val="0"/>
        </w:numPr>
        <w:ind w:right="-1"/>
        <w:rPr>
          <w:rStyle w:val="points0"/>
          <w:b/>
          <w:sz w:val="32"/>
          <w:lang w:val="ru-RU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ru-RU" w:eastAsia="en-US" w:bidi="he-IL"/>
        </w:rPr>
        <w:id w:val="-896278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EA1C7C" w:rsidRPr="00A452E0" w:rsidRDefault="0080482D">
          <w:pPr>
            <w:pStyle w:val="ab"/>
            <w:rPr>
              <w:rFonts w:cs="Arial"/>
              <w:color w:val="auto"/>
              <w:sz w:val="32"/>
              <w:lang w:val="en-US"/>
            </w:rPr>
          </w:pPr>
          <w:r w:rsidRPr="000D04B3">
            <w:rPr>
              <w:rFonts w:cs="Arial"/>
              <w:color w:val="auto"/>
              <w:sz w:val="32"/>
              <w:lang w:val="ru-RU"/>
            </w:rPr>
            <w:t>Содержание</w:t>
          </w:r>
        </w:p>
        <w:p w:rsidR="00044A30" w:rsidRPr="00044A30" w:rsidRDefault="00044A30" w:rsidP="00044A30">
          <w:pPr>
            <w:ind w:left="0" w:firstLine="0"/>
            <w:rPr>
              <w:lang w:val="ru-RU" w:eastAsia="uk-UA"/>
            </w:rPr>
          </w:pPr>
        </w:p>
        <w:p w:rsidR="00E03217" w:rsidRDefault="00EA1C7C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20923" w:history="1">
            <w:r w:rsidR="00E03217" w:rsidRPr="00BD3B52">
              <w:rPr>
                <w:rStyle w:val="a8"/>
                <w:rFonts w:ascii="Arial" w:hAnsi="Arial" w:cs="Arial"/>
                <w:noProof/>
              </w:rPr>
              <w:t>1.</w:t>
            </w:r>
            <w:r w:rsidR="00E03217">
              <w:rPr>
                <w:rFonts w:eastAsiaTheme="minorEastAsia"/>
                <w:noProof/>
                <w:lang w:eastAsia="uk-UA"/>
              </w:rPr>
              <w:tab/>
            </w:r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Введение</w:t>
            </w:r>
            <w:r w:rsidR="00E03217">
              <w:rPr>
                <w:noProof/>
                <w:webHidden/>
              </w:rPr>
              <w:tab/>
            </w:r>
            <w:r w:rsidR="00E03217">
              <w:rPr>
                <w:noProof/>
                <w:webHidden/>
              </w:rPr>
              <w:fldChar w:fldCharType="begin"/>
            </w:r>
            <w:r w:rsidR="00E03217">
              <w:rPr>
                <w:noProof/>
                <w:webHidden/>
              </w:rPr>
              <w:instrText xml:space="preserve"> PAGEREF _Toc419220923 \h </w:instrText>
            </w:r>
            <w:r w:rsidR="00E03217">
              <w:rPr>
                <w:noProof/>
                <w:webHidden/>
              </w:rPr>
            </w:r>
            <w:r w:rsidR="00E03217">
              <w:rPr>
                <w:noProof/>
                <w:webHidden/>
              </w:rPr>
              <w:fldChar w:fldCharType="separate"/>
            </w:r>
            <w:r w:rsidR="00E03217">
              <w:rPr>
                <w:noProof/>
                <w:webHidden/>
              </w:rPr>
              <w:t>3</w:t>
            </w:r>
            <w:r w:rsidR="00E03217">
              <w:rPr>
                <w:noProof/>
                <w:webHidden/>
              </w:rPr>
              <w:fldChar w:fldCharType="end"/>
            </w:r>
          </w:hyperlink>
        </w:p>
        <w:p w:rsidR="00E03217" w:rsidRPr="00E03217" w:rsidRDefault="0012163F">
          <w:pPr>
            <w:pStyle w:val="1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24" w:history="1"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2.</w:t>
            </w:r>
            <w:r w:rsidR="00E03217" w:rsidRPr="00E03217">
              <w:rPr>
                <w:rStyle w:val="a8"/>
                <w:rFonts w:ascii="Arial" w:hAnsi="Arial" w:cs="Arial"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Возможности услуги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_Toc419220924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3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1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25" w:history="1"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3.</w:t>
            </w:r>
            <w:r w:rsidR="00E03217" w:rsidRPr="00E03217">
              <w:rPr>
                <w:rStyle w:val="a8"/>
                <w:rFonts w:ascii="Arial" w:hAnsi="Arial" w:cs="Arial"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Вход в систему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_Toc419220925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4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1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26" w:history="1"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4.</w:t>
            </w:r>
            <w:r w:rsidR="00E03217" w:rsidRPr="00E03217">
              <w:rPr>
                <w:rStyle w:val="a8"/>
                <w:rFonts w:ascii="Arial" w:hAnsi="Arial" w:cs="Arial"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Добавление нового пользователя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_Toc419220926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5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1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27" w:history="1"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5.</w:t>
            </w:r>
            <w:r w:rsidR="00E03217" w:rsidRPr="00E03217">
              <w:rPr>
                <w:rStyle w:val="a8"/>
                <w:rFonts w:ascii="Arial" w:hAnsi="Arial" w:cs="Arial"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C</w:t>
            </w:r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оздание списка получателей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_Toc419220927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7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1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28" w:history="1"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6.</w:t>
            </w:r>
            <w:r w:rsidR="00E03217" w:rsidRPr="00E03217">
              <w:rPr>
                <w:rStyle w:val="a8"/>
                <w:rFonts w:ascii="Arial" w:hAnsi="Arial" w:cs="Arial"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C</w:t>
            </w:r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оздание и управление рассылкой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_Toc419220928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10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1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29" w:history="1"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7.</w:t>
            </w:r>
            <w:r w:rsidR="00E03217" w:rsidRPr="00E03217">
              <w:rPr>
                <w:rStyle w:val="a8"/>
                <w:rFonts w:ascii="Arial" w:hAnsi="Arial" w:cs="Arial"/>
                <w:lang w:val="ru-RU"/>
              </w:rPr>
              <w:tab/>
            </w:r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Создание шаблона сообщений для информационных рассылок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_Toc419220929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18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1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30" w:history="1"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8.</w:t>
            </w:r>
            <w:r w:rsidR="00E03217" w:rsidRPr="00E03217">
              <w:rPr>
                <w:rStyle w:val="a8"/>
                <w:rFonts w:ascii="Arial" w:hAnsi="Arial" w:cs="Arial"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C</w:t>
            </w:r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оздание шаблона расписания информационных рассылок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_Toc419220930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21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1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31" w:history="1"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9.</w:t>
            </w:r>
            <w:r w:rsidR="00E03217" w:rsidRPr="00E03217">
              <w:rPr>
                <w:rStyle w:val="a8"/>
                <w:rFonts w:ascii="Arial" w:hAnsi="Arial" w:cs="Arial"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C</w:t>
            </w:r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истема отчетов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_Toc419220931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22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2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32" w:history="1">
            <w:r w:rsidR="00E03217" w:rsidRPr="00E03217">
              <w:rPr>
                <w:rStyle w:val="a8"/>
                <w:rFonts w:ascii="Arial" w:hAnsi="Arial" w:cs="Arial"/>
                <w:noProof/>
                <w:lang w:val="ru-RU"/>
              </w:rPr>
              <w:t>9.1 Формирование и создание отчетов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_Toc419220932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22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2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33" w:history="1"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9.2 Экспорт отчетов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_Toc419220933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23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2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34" w:history="1"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9.3 Виды отчетов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_Toc419220934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24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03217" w:rsidRPr="00E03217" w:rsidRDefault="0012163F">
          <w:pPr>
            <w:pStyle w:val="11"/>
            <w:tabs>
              <w:tab w:val="right" w:leader="dot" w:pos="10621"/>
            </w:tabs>
            <w:rPr>
              <w:rStyle w:val="a8"/>
              <w:rFonts w:ascii="Arial" w:hAnsi="Arial" w:cs="Arial"/>
              <w:lang w:val="ru-RU"/>
            </w:rPr>
          </w:pPr>
          <w:hyperlink w:anchor="_Toc419220935" w:history="1"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10.</w:t>
            </w:r>
            <w:r w:rsidR="00E03217" w:rsidRPr="00E03217">
              <w:rPr>
                <w:rStyle w:val="a8"/>
                <w:rFonts w:ascii="Arial" w:hAnsi="Arial" w:cs="Arial"/>
                <w:lang w:val="ru-RU"/>
              </w:rPr>
              <w:tab/>
            </w:r>
            <w:r w:rsidR="00E03217" w:rsidRPr="00BD3B52">
              <w:rPr>
                <w:rStyle w:val="a8"/>
                <w:rFonts w:ascii="Arial" w:hAnsi="Arial" w:cs="Arial"/>
                <w:noProof/>
                <w:lang w:val="ru-RU"/>
              </w:rPr>
              <w:t>Глоссарий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ab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begin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instrText xml:space="preserve"> PAGEREF _Toc419220935 \h </w:instrTex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separate"/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t>26</w:t>
            </w:r>
            <w:r w:rsidR="00E03217" w:rsidRPr="00E03217">
              <w:rPr>
                <w:rStyle w:val="a8"/>
                <w:rFonts w:ascii="Arial" w:hAnsi="Arial" w:cs="Arial"/>
                <w:webHidden/>
                <w:lang w:val="ru-RU"/>
              </w:rPr>
              <w:fldChar w:fldCharType="end"/>
            </w:r>
          </w:hyperlink>
        </w:p>
        <w:p w:rsidR="00EA1C7C" w:rsidRDefault="00EA1C7C">
          <w:r>
            <w:rPr>
              <w:b/>
              <w:bCs/>
              <w:lang w:val="ru-RU"/>
            </w:rPr>
            <w:fldChar w:fldCharType="end"/>
          </w:r>
        </w:p>
      </w:sdtContent>
    </w:sdt>
    <w:p w:rsidR="00EA1C7C" w:rsidRPr="00EA1C7C" w:rsidRDefault="00EA1C7C" w:rsidP="00B859B7">
      <w:pPr>
        <w:pStyle w:val="points"/>
        <w:numPr>
          <w:ilvl w:val="0"/>
          <w:numId w:val="0"/>
        </w:numPr>
        <w:ind w:right="-1"/>
        <w:rPr>
          <w:rStyle w:val="points0"/>
          <w:b/>
          <w:sz w:val="32"/>
          <w:lang w:val="uk-UA"/>
        </w:rPr>
      </w:pPr>
    </w:p>
    <w:p w:rsidR="00B859B7" w:rsidRDefault="00B859B7" w:rsidP="00B859B7">
      <w:pPr>
        <w:pStyle w:val="points"/>
        <w:numPr>
          <w:ilvl w:val="0"/>
          <w:numId w:val="0"/>
        </w:numPr>
        <w:ind w:right="-1"/>
        <w:rPr>
          <w:rStyle w:val="points0"/>
          <w:b/>
          <w:sz w:val="32"/>
          <w:lang w:val="ru-RU"/>
        </w:rPr>
      </w:pPr>
    </w:p>
    <w:p w:rsidR="009B01D8" w:rsidRPr="00B859B7" w:rsidRDefault="009B01D8" w:rsidP="00B859B7">
      <w:pPr>
        <w:ind w:left="0" w:firstLine="0"/>
        <w:jc w:val="right"/>
        <w:rPr>
          <w:rStyle w:val="points0"/>
          <w:rFonts w:eastAsiaTheme="minorHAnsi"/>
          <w:b/>
          <w:sz w:val="32"/>
          <w:lang w:val="ru-RU"/>
        </w:rPr>
      </w:pPr>
      <w:r w:rsidRPr="00B859B7">
        <w:rPr>
          <w:rStyle w:val="points0"/>
          <w:rFonts w:eastAsiaTheme="minorHAnsi"/>
          <w:b/>
          <w:sz w:val="32"/>
          <w:lang w:val="ru-RU"/>
        </w:rPr>
        <w:br w:type="page"/>
      </w:r>
    </w:p>
    <w:p w:rsidR="00F92FA6" w:rsidRPr="00EA1C7C" w:rsidRDefault="005C71EB" w:rsidP="0080482D">
      <w:pPr>
        <w:pStyle w:val="1"/>
        <w:numPr>
          <w:ilvl w:val="0"/>
          <w:numId w:val="42"/>
        </w:numPr>
        <w:rPr>
          <w:rStyle w:val="points0"/>
          <w:rFonts w:eastAsiaTheme="majorEastAsia"/>
          <w:color w:val="auto"/>
          <w:sz w:val="32"/>
          <w:lang w:val="uk-UA" w:bidi="ar-SA"/>
        </w:rPr>
      </w:pPr>
      <w:bookmarkStart w:id="1" w:name="_Toc419220923"/>
      <w:r>
        <w:rPr>
          <w:rStyle w:val="points0"/>
          <w:rFonts w:eastAsiaTheme="majorEastAsia"/>
          <w:color w:val="auto"/>
          <w:sz w:val="32"/>
          <w:lang w:val="ru-RU" w:bidi="ar-SA"/>
        </w:rPr>
        <w:lastRenderedPageBreak/>
        <w:t>Введение</w:t>
      </w:r>
      <w:bookmarkEnd w:id="1"/>
    </w:p>
    <w:p w:rsidR="00F92FA6" w:rsidRDefault="00F92FA6" w:rsidP="00EA3771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       </w:t>
      </w:r>
    </w:p>
    <w:p w:rsidR="00F92FA6" w:rsidRDefault="00F92FA6" w:rsidP="007A3380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     </w:t>
      </w:r>
      <w:r w:rsidR="007A3380">
        <w:rPr>
          <w:rStyle w:val="points0"/>
          <w:lang w:val="ru-RU"/>
        </w:rPr>
        <w:t xml:space="preserve"> </w:t>
      </w:r>
      <w:r w:rsidR="00AA6902">
        <w:rPr>
          <w:rStyle w:val="points0"/>
          <w:lang w:val="ru-RU"/>
        </w:rPr>
        <w:t xml:space="preserve"> </w:t>
      </w:r>
      <w:r w:rsidR="003D0EE7">
        <w:rPr>
          <w:rStyle w:val="points0"/>
          <w:lang w:val="ru-RU"/>
        </w:rPr>
        <w:t xml:space="preserve"> </w:t>
      </w:r>
      <w:r w:rsidRPr="00C86DFD">
        <w:rPr>
          <w:rStyle w:val="points0"/>
          <w:lang w:val="ru-RU"/>
        </w:rPr>
        <w:t>У</w:t>
      </w:r>
      <w:r w:rsidRPr="00D73852">
        <w:rPr>
          <w:rStyle w:val="points0"/>
          <w:lang w:val="ru-RU"/>
        </w:rPr>
        <w:t>слуга «</w:t>
      </w:r>
      <w:r w:rsidR="000E3D57">
        <w:rPr>
          <w:rStyle w:val="points0"/>
          <w:lang w:val="ru-RU"/>
        </w:rPr>
        <w:t>Бизнес рассылки</w:t>
      </w:r>
      <w:r w:rsidRPr="00D73852">
        <w:rPr>
          <w:rStyle w:val="points0"/>
          <w:lang w:val="ru-RU"/>
        </w:rPr>
        <w:t>»</w:t>
      </w:r>
      <w:r w:rsidR="005C71EB">
        <w:rPr>
          <w:rStyle w:val="points0"/>
          <w:lang w:val="ru-RU"/>
        </w:rPr>
        <w:t xml:space="preserve"> разработана для </w:t>
      </w:r>
      <w:proofErr w:type="gramStart"/>
      <w:r w:rsidR="005C71EB">
        <w:rPr>
          <w:rStyle w:val="points0"/>
          <w:lang w:val="ru-RU"/>
        </w:rPr>
        <w:t>бизнес-клиентов</w:t>
      </w:r>
      <w:proofErr w:type="gramEnd"/>
      <w:r w:rsidR="005C71EB">
        <w:rPr>
          <w:rStyle w:val="points0"/>
          <w:lang w:val="ru-RU"/>
        </w:rPr>
        <w:t xml:space="preserve"> сети «МТС Украина»</w:t>
      </w:r>
      <w:r w:rsidRPr="00D73852">
        <w:rPr>
          <w:rStyle w:val="points0"/>
          <w:lang w:val="ru-RU"/>
        </w:rPr>
        <w:t xml:space="preserve"> </w:t>
      </w:r>
      <w:r w:rsidR="005C71EB">
        <w:rPr>
          <w:rStyle w:val="points0"/>
          <w:lang w:val="ru-RU"/>
        </w:rPr>
        <w:t xml:space="preserve">и </w:t>
      </w:r>
      <w:r w:rsidRPr="00D73852">
        <w:rPr>
          <w:rStyle w:val="points0"/>
          <w:lang w:val="ru-RU"/>
        </w:rPr>
        <w:t xml:space="preserve">позволяет </w:t>
      </w:r>
      <w:r w:rsidR="005C71EB">
        <w:rPr>
          <w:rStyle w:val="points0"/>
          <w:lang w:val="ru-RU"/>
        </w:rPr>
        <w:t>проводить</w:t>
      </w:r>
      <w:r w:rsidR="00761038">
        <w:rPr>
          <w:rStyle w:val="points0"/>
          <w:lang w:val="ru-RU"/>
        </w:rPr>
        <w:t xml:space="preserve"> массовые</w:t>
      </w:r>
      <w:r w:rsidR="005C71EB">
        <w:rPr>
          <w:rStyle w:val="points0"/>
          <w:lang w:val="ru-RU"/>
        </w:rPr>
        <w:t xml:space="preserve"> </w:t>
      </w:r>
      <w:r w:rsidRPr="00C86DFD">
        <w:rPr>
          <w:rStyle w:val="points0"/>
          <w:lang w:val="ru-RU"/>
        </w:rPr>
        <w:t xml:space="preserve">рассылки </w:t>
      </w:r>
      <w:r w:rsidR="00761038">
        <w:rPr>
          <w:rStyle w:val="points0"/>
          <w:lang w:val="ru-RU"/>
        </w:rPr>
        <w:t xml:space="preserve">информационных сообщений </w:t>
      </w:r>
      <w:r w:rsidR="005C71EB">
        <w:rPr>
          <w:rStyle w:val="points0"/>
          <w:lang w:val="ru-RU"/>
        </w:rPr>
        <w:t xml:space="preserve">с помощью </w:t>
      </w:r>
      <w:r w:rsidR="00761038">
        <w:rPr>
          <w:rStyle w:val="points0"/>
          <w:lang w:val="ru-RU"/>
        </w:rPr>
        <w:t>удобного</w:t>
      </w:r>
      <w:r w:rsidRPr="00D73852">
        <w:rPr>
          <w:rStyle w:val="points0"/>
          <w:lang w:val="ru-RU"/>
        </w:rPr>
        <w:t xml:space="preserve"> </w:t>
      </w:r>
      <w:r w:rsidRPr="002628B2">
        <w:rPr>
          <w:rStyle w:val="points0"/>
        </w:rPr>
        <w:t>WEB</w:t>
      </w:r>
      <w:r w:rsidR="00761038" w:rsidRPr="00761038">
        <w:rPr>
          <w:rStyle w:val="points0"/>
          <w:lang w:val="ru-RU"/>
        </w:rPr>
        <w:t xml:space="preserve"> </w:t>
      </w:r>
      <w:r w:rsidRPr="00D73852">
        <w:rPr>
          <w:rStyle w:val="points0"/>
          <w:lang w:val="ru-RU"/>
        </w:rPr>
        <w:t>интерфейса.</w:t>
      </w:r>
    </w:p>
    <w:p w:rsidR="00F92FA6" w:rsidRDefault="00F92FA6" w:rsidP="007A3380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      </w:t>
      </w:r>
      <w:r w:rsidR="00AA6902">
        <w:rPr>
          <w:rStyle w:val="points0"/>
          <w:lang w:val="ru-RU"/>
        </w:rPr>
        <w:t xml:space="preserve"> </w:t>
      </w:r>
      <w:r w:rsidR="003D0EE7">
        <w:rPr>
          <w:rStyle w:val="points0"/>
          <w:lang w:val="ru-RU"/>
        </w:rPr>
        <w:t xml:space="preserve"> </w:t>
      </w:r>
      <w:r w:rsidRPr="00C86DFD">
        <w:rPr>
          <w:rStyle w:val="points0"/>
          <w:lang w:val="ru-RU"/>
        </w:rPr>
        <w:t>Услуга</w:t>
      </w:r>
      <w:r>
        <w:rPr>
          <w:rStyle w:val="points0"/>
          <w:lang w:val="ru-RU"/>
        </w:rPr>
        <w:t xml:space="preserve"> </w:t>
      </w:r>
      <w:r w:rsidRPr="00D73852">
        <w:rPr>
          <w:rStyle w:val="points0"/>
          <w:lang w:val="ru-RU"/>
        </w:rPr>
        <w:t xml:space="preserve"> разработана специально для тех компаний, для которых имеет большое значение </w:t>
      </w:r>
      <w:r>
        <w:rPr>
          <w:rStyle w:val="points0"/>
          <w:lang w:val="ru-RU"/>
        </w:rPr>
        <w:t>информировать своих сотрудников</w:t>
      </w:r>
      <w:r w:rsidR="00B41503">
        <w:rPr>
          <w:rStyle w:val="points0"/>
          <w:lang w:val="ru-RU"/>
        </w:rPr>
        <w:t xml:space="preserve"> </w:t>
      </w:r>
      <w:r w:rsidRPr="00D73852">
        <w:rPr>
          <w:rStyle w:val="points0"/>
          <w:lang w:val="ru-RU"/>
        </w:rPr>
        <w:t>/</w:t>
      </w:r>
      <w:r w:rsidR="00B41503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клиентов</w:t>
      </w:r>
      <w:r w:rsidR="00B41503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/</w:t>
      </w:r>
      <w:r w:rsidR="00B41503">
        <w:rPr>
          <w:rStyle w:val="points0"/>
          <w:lang w:val="ru-RU"/>
        </w:rPr>
        <w:t xml:space="preserve"> </w:t>
      </w:r>
      <w:r w:rsidRPr="00D73852">
        <w:rPr>
          <w:rStyle w:val="points0"/>
          <w:lang w:val="ru-RU"/>
        </w:rPr>
        <w:t>партнеров об изменениях в расписании встреч, совещаний, рассылать срочные сообщения, а та</w:t>
      </w:r>
      <w:r>
        <w:rPr>
          <w:rStyle w:val="points0"/>
          <w:lang w:val="ru-RU"/>
        </w:rPr>
        <w:t>кже осуществлять информационные/</w:t>
      </w:r>
      <w:r w:rsidRPr="00D73852">
        <w:rPr>
          <w:rStyle w:val="points0"/>
          <w:lang w:val="ru-RU"/>
        </w:rPr>
        <w:t xml:space="preserve">рекламные  рассылки (информирование о рекламно-маркетинговых акциях и т.п.). </w:t>
      </w:r>
    </w:p>
    <w:p w:rsidR="005C71EB" w:rsidRDefault="00964981" w:rsidP="007A3380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      </w:t>
      </w:r>
      <w:r w:rsidR="00AA6902">
        <w:rPr>
          <w:rStyle w:val="points0"/>
          <w:lang w:val="ru-RU"/>
        </w:rPr>
        <w:t xml:space="preserve"> </w:t>
      </w:r>
      <w:r w:rsidR="003D0EE7">
        <w:rPr>
          <w:rStyle w:val="points0"/>
          <w:lang w:val="ru-RU"/>
        </w:rPr>
        <w:t xml:space="preserve"> </w:t>
      </w:r>
      <w:r w:rsidR="005C71EB">
        <w:rPr>
          <w:rStyle w:val="points0"/>
          <w:lang w:val="ru-RU"/>
        </w:rPr>
        <w:t xml:space="preserve">Получателями </w:t>
      </w:r>
      <w:r w:rsidR="00761038">
        <w:rPr>
          <w:rStyle w:val="points0"/>
          <w:lang w:val="ru-RU"/>
        </w:rPr>
        <w:t xml:space="preserve">информационных рассылок </w:t>
      </w:r>
      <w:r w:rsidR="005C71EB" w:rsidRPr="005C71EB">
        <w:rPr>
          <w:rStyle w:val="points0"/>
          <w:lang w:val="ru-RU"/>
        </w:rPr>
        <w:t xml:space="preserve"> </w:t>
      </w:r>
      <w:r w:rsidR="005C71EB">
        <w:rPr>
          <w:rStyle w:val="points0"/>
          <w:lang w:val="ru-RU"/>
        </w:rPr>
        <w:t>могут быть</w:t>
      </w:r>
      <w:r w:rsidR="00761038">
        <w:rPr>
          <w:rStyle w:val="points0"/>
          <w:lang w:val="ru-RU"/>
        </w:rPr>
        <w:t xml:space="preserve"> как</w:t>
      </w:r>
      <w:r w:rsidR="005C71EB">
        <w:rPr>
          <w:rStyle w:val="points0"/>
          <w:lang w:val="ru-RU"/>
        </w:rPr>
        <w:t xml:space="preserve"> абоненты сети МТС</w:t>
      </w:r>
      <w:r w:rsidR="00761038">
        <w:rPr>
          <w:rStyle w:val="points0"/>
          <w:lang w:val="ru-RU"/>
        </w:rPr>
        <w:t>, так и абоненты  д</w:t>
      </w:r>
      <w:r w:rsidR="005C71EB">
        <w:rPr>
          <w:rStyle w:val="points0"/>
          <w:lang w:val="ru-RU"/>
        </w:rPr>
        <w:t>ругих украинских операторов</w:t>
      </w:r>
      <w:r w:rsidR="00B736CC">
        <w:rPr>
          <w:rStyle w:val="points0"/>
          <w:lang w:val="ru-RU"/>
        </w:rPr>
        <w:t>, предоставляющих телекоммуникационные услуги</w:t>
      </w:r>
      <w:r w:rsidR="005C71EB">
        <w:rPr>
          <w:rStyle w:val="points0"/>
          <w:lang w:val="ru-RU"/>
        </w:rPr>
        <w:t>.</w:t>
      </w:r>
    </w:p>
    <w:p w:rsidR="00F92FA6" w:rsidRDefault="00F92FA6" w:rsidP="001429B1">
      <w:pPr>
        <w:pStyle w:val="1"/>
        <w:numPr>
          <w:ilvl w:val="0"/>
          <w:numId w:val="42"/>
        </w:numPr>
        <w:rPr>
          <w:rStyle w:val="points0"/>
          <w:rFonts w:eastAsiaTheme="majorEastAsia"/>
          <w:lang w:val="ru-RU"/>
        </w:rPr>
      </w:pPr>
      <w:bookmarkStart w:id="2" w:name="_Toc419220924"/>
      <w:proofErr w:type="spellStart"/>
      <w:r w:rsidRPr="00EA1C7C">
        <w:rPr>
          <w:rStyle w:val="points0"/>
          <w:rFonts w:eastAsiaTheme="majorEastAsia"/>
          <w:color w:val="auto"/>
          <w:sz w:val="32"/>
          <w:lang w:val="uk-UA" w:bidi="ar-SA"/>
        </w:rPr>
        <w:t>Возможности</w:t>
      </w:r>
      <w:proofErr w:type="spellEnd"/>
      <w:r w:rsidRPr="00EA1C7C">
        <w:rPr>
          <w:rStyle w:val="points0"/>
          <w:rFonts w:eastAsiaTheme="majorEastAsia"/>
          <w:color w:val="auto"/>
          <w:sz w:val="32"/>
          <w:lang w:val="uk-UA" w:bidi="ar-SA"/>
        </w:rPr>
        <w:t xml:space="preserve"> услуги</w:t>
      </w:r>
      <w:bookmarkEnd w:id="2"/>
      <w:r>
        <w:rPr>
          <w:rStyle w:val="points0"/>
          <w:rFonts w:eastAsiaTheme="majorEastAsia"/>
          <w:lang w:val="ru-RU"/>
        </w:rPr>
        <w:t xml:space="preserve">      </w:t>
      </w:r>
    </w:p>
    <w:p w:rsidR="001429B1" w:rsidRPr="001429B1" w:rsidRDefault="001429B1" w:rsidP="001429B1">
      <w:pPr>
        <w:rPr>
          <w:lang w:val="ru-RU" w:bidi="he-IL"/>
        </w:rPr>
      </w:pPr>
    </w:p>
    <w:p w:rsidR="00240A33" w:rsidRPr="00DE04D9" w:rsidRDefault="00761038" w:rsidP="003D0EE7">
      <w:pPr>
        <w:pStyle w:val="aa"/>
        <w:numPr>
          <w:ilvl w:val="0"/>
          <w:numId w:val="44"/>
        </w:numPr>
        <w:tabs>
          <w:tab w:val="left" w:pos="-72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</w:rPr>
      </w:pPr>
      <w:r w:rsidRPr="00240A33">
        <w:rPr>
          <w:rFonts w:ascii="Arial" w:hAnsi="Arial" w:cs="Arial"/>
          <w:color w:val="000000"/>
          <w:lang w:val="ru-RU"/>
        </w:rPr>
        <w:t xml:space="preserve">Доступ к интерфейсу системы </w:t>
      </w:r>
      <w:r w:rsidR="005D2E06" w:rsidRPr="00240A33">
        <w:rPr>
          <w:rFonts w:ascii="Arial" w:hAnsi="Arial" w:cs="Arial"/>
          <w:color w:val="000000"/>
          <w:lang w:val="ru-RU"/>
        </w:rPr>
        <w:t>«Бизнес рассылки»</w:t>
      </w:r>
      <w:r w:rsidR="00240A33" w:rsidRPr="00240A33">
        <w:rPr>
          <w:rFonts w:ascii="Arial" w:hAnsi="Arial" w:cs="Arial"/>
          <w:color w:val="000000"/>
          <w:lang w:val="ru-RU"/>
        </w:rPr>
        <w:t xml:space="preserve"> </w:t>
      </w:r>
      <w:r w:rsidRPr="00240A33">
        <w:rPr>
          <w:rFonts w:ascii="Arial" w:hAnsi="Arial" w:cs="Arial"/>
          <w:color w:val="000000"/>
          <w:lang w:val="ru-RU"/>
        </w:rPr>
        <w:t xml:space="preserve">разделяется на две роли: </w:t>
      </w:r>
      <w:r w:rsidR="007413D2" w:rsidRPr="00703655">
        <w:rPr>
          <w:rFonts w:ascii="Arial" w:hAnsi="Arial" w:cs="Arial"/>
          <w:b/>
          <w:color w:val="0070C0"/>
          <w:lang w:val="ru-RU"/>
        </w:rPr>
        <w:t>«</w:t>
      </w:r>
      <w:r w:rsidR="007413D2">
        <w:rPr>
          <w:rFonts w:ascii="Arial" w:hAnsi="Arial" w:cs="Arial"/>
          <w:b/>
          <w:color w:val="0070C0"/>
          <w:lang w:val="ru-RU"/>
        </w:rPr>
        <w:t>А</w:t>
      </w:r>
      <w:r w:rsidRPr="007413D2">
        <w:rPr>
          <w:rFonts w:ascii="Arial" w:hAnsi="Arial" w:cs="Arial"/>
          <w:b/>
          <w:color w:val="0070C0"/>
          <w:lang w:val="ru-RU"/>
        </w:rPr>
        <w:t>дминистратор</w:t>
      </w:r>
      <w:r w:rsidR="007413D2" w:rsidRPr="00703655">
        <w:rPr>
          <w:rFonts w:ascii="Arial" w:hAnsi="Arial" w:cs="Arial"/>
          <w:b/>
          <w:color w:val="0070C0"/>
          <w:lang w:val="ru-RU"/>
        </w:rPr>
        <w:t>»</w:t>
      </w:r>
      <w:r w:rsidRPr="007413D2">
        <w:rPr>
          <w:rFonts w:ascii="Arial" w:hAnsi="Arial" w:cs="Arial"/>
          <w:b/>
          <w:color w:val="0070C0"/>
          <w:lang w:val="ru-RU"/>
        </w:rPr>
        <w:t xml:space="preserve"> и </w:t>
      </w:r>
      <w:r w:rsidR="007413D2" w:rsidRPr="00703655">
        <w:rPr>
          <w:rFonts w:ascii="Arial" w:hAnsi="Arial" w:cs="Arial"/>
          <w:b/>
          <w:color w:val="0070C0"/>
          <w:lang w:val="ru-RU"/>
        </w:rPr>
        <w:t>«</w:t>
      </w:r>
      <w:r w:rsidR="007413D2">
        <w:rPr>
          <w:rFonts w:ascii="Arial" w:hAnsi="Arial" w:cs="Arial"/>
          <w:b/>
          <w:color w:val="0070C0"/>
        </w:rPr>
        <w:t>М</w:t>
      </w:r>
      <w:proofErr w:type="spellStart"/>
      <w:r w:rsidRPr="007413D2">
        <w:rPr>
          <w:rFonts w:ascii="Arial" w:hAnsi="Arial" w:cs="Arial"/>
          <w:b/>
          <w:color w:val="0070C0"/>
          <w:lang w:val="ru-RU"/>
        </w:rPr>
        <w:t>енеджер</w:t>
      </w:r>
      <w:proofErr w:type="spellEnd"/>
      <w:r w:rsidRPr="007413D2">
        <w:rPr>
          <w:rFonts w:ascii="Arial" w:hAnsi="Arial" w:cs="Arial"/>
          <w:b/>
          <w:color w:val="0070C0"/>
          <w:lang w:val="ru-RU"/>
        </w:rPr>
        <w:t xml:space="preserve"> рассылок</w:t>
      </w:r>
      <w:r w:rsidR="007413D2" w:rsidRPr="00703655">
        <w:rPr>
          <w:rFonts w:ascii="Arial" w:hAnsi="Arial" w:cs="Arial"/>
          <w:b/>
          <w:color w:val="0070C0"/>
          <w:lang w:val="ru-RU"/>
        </w:rPr>
        <w:t>»</w:t>
      </w:r>
      <w:r w:rsidRPr="007413D2">
        <w:rPr>
          <w:rFonts w:ascii="Arial" w:hAnsi="Arial" w:cs="Arial"/>
          <w:b/>
          <w:color w:val="0070C0"/>
          <w:lang w:val="ru-RU"/>
        </w:rPr>
        <w:t>.</w:t>
      </w:r>
      <w:r w:rsidRPr="00240A33">
        <w:rPr>
          <w:rFonts w:ascii="Arial" w:hAnsi="Arial" w:cs="Arial"/>
          <w:color w:val="000000"/>
          <w:lang w:val="ru-RU"/>
        </w:rPr>
        <w:t xml:space="preserve"> </w:t>
      </w:r>
      <w:r w:rsidR="00240A33" w:rsidRPr="00240A33">
        <w:rPr>
          <w:rFonts w:ascii="Arial" w:hAnsi="Arial" w:cs="Arial"/>
          <w:color w:val="000000"/>
          <w:lang w:val="ru-RU"/>
        </w:rPr>
        <w:t xml:space="preserve">Доступ </w:t>
      </w:r>
      <w:r w:rsidR="00240A33">
        <w:rPr>
          <w:rFonts w:ascii="Arial" w:hAnsi="Arial" w:cs="Arial"/>
          <w:color w:val="000000"/>
          <w:lang w:val="ru-RU"/>
        </w:rPr>
        <w:t xml:space="preserve">к системе </w:t>
      </w:r>
      <w:r w:rsidR="005456C9">
        <w:rPr>
          <w:rFonts w:ascii="Arial" w:hAnsi="Arial" w:cs="Arial"/>
          <w:color w:val="000000"/>
          <w:lang w:val="ru-RU"/>
        </w:rPr>
        <w:t xml:space="preserve">предоставляется </w:t>
      </w:r>
      <w:r w:rsidR="005456C9" w:rsidRPr="00703655">
        <w:rPr>
          <w:rFonts w:ascii="Arial" w:hAnsi="Arial" w:cs="Arial"/>
          <w:b/>
          <w:color w:val="0070C0"/>
          <w:lang w:val="ru-RU"/>
        </w:rPr>
        <w:t>«А</w:t>
      </w:r>
      <w:r w:rsidR="00240A33" w:rsidRPr="00703655">
        <w:rPr>
          <w:rFonts w:ascii="Arial" w:hAnsi="Arial" w:cs="Arial"/>
          <w:b/>
          <w:color w:val="0070C0"/>
          <w:lang w:val="ru-RU"/>
        </w:rPr>
        <w:t>дминистратору</w:t>
      </w:r>
      <w:r w:rsidR="005456C9" w:rsidRPr="00703655">
        <w:rPr>
          <w:rFonts w:ascii="Arial" w:hAnsi="Arial" w:cs="Arial"/>
          <w:b/>
          <w:color w:val="0070C0"/>
          <w:lang w:val="ru-RU"/>
        </w:rPr>
        <w:t>»</w:t>
      </w:r>
      <w:r w:rsidR="00240A33">
        <w:rPr>
          <w:rFonts w:ascii="Arial" w:hAnsi="Arial" w:cs="Arial"/>
          <w:color w:val="000000"/>
          <w:lang w:val="ru-RU"/>
        </w:rPr>
        <w:t>,</w:t>
      </w:r>
      <w:r w:rsidR="00240A33" w:rsidRPr="00240A33">
        <w:rPr>
          <w:rFonts w:ascii="Arial" w:hAnsi="Arial" w:cs="Arial"/>
          <w:color w:val="000000"/>
          <w:lang w:val="ru-RU"/>
        </w:rPr>
        <w:t xml:space="preserve"> который может создать роль </w:t>
      </w:r>
      <w:r w:rsidR="00240A33" w:rsidRPr="00703655">
        <w:rPr>
          <w:rFonts w:ascii="Arial" w:hAnsi="Arial" w:cs="Arial"/>
          <w:b/>
          <w:color w:val="0070C0"/>
          <w:lang w:val="ru-RU"/>
        </w:rPr>
        <w:t>«Менеджер рассылок»</w:t>
      </w:r>
      <w:r w:rsidR="00240A33" w:rsidRPr="00703655">
        <w:rPr>
          <w:rFonts w:ascii="Arial" w:hAnsi="Arial" w:cs="Arial"/>
          <w:color w:val="0070C0"/>
          <w:lang w:val="ru-RU"/>
        </w:rPr>
        <w:t xml:space="preserve"> </w:t>
      </w:r>
      <w:r w:rsidR="00240A33" w:rsidRPr="00240A33">
        <w:rPr>
          <w:rFonts w:ascii="Arial" w:hAnsi="Arial" w:cs="Arial"/>
          <w:color w:val="000000"/>
          <w:lang w:val="ru-RU"/>
        </w:rPr>
        <w:t>либо отправлять рассылки самостоятельно</w:t>
      </w:r>
    </w:p>
    <w:p w:rsidR="00DE04D9" w:rsidRPr="00240A33" w:rsidRDefault="00DE04D9" w:rsidP="00DE04D9">
      <w:pPr>
        <w:pStyle w:val="aa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0"/>
        <w:rPr>
          <w:rFonts w:ascii="Arial" w:hAnsi="Arial" w:cs="Arial"/>
          <w:color w:val="000000"/>
        </w:rPr>
      </w:pPr>
    </w:p>
    <w:p w:rsidR="00240A33" w:rsidRPr="00AA6902" w:rsidRDefault="00DE04D9" w:rsidP="00AA690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AA6902">
        <w:rPr>
          <w:rFonts w:ascii="Arial" w:hAnsi="Arial" w:cs="Arial"/>
          <w:color w:val="000000"/>
          <w:lang w:val="ru-RU"/>
        </w:rPr>
        <w:t xml:space="preserve">Роли </w:t>
      </w:r>
      <w:r w:rsidR="005456C9" w:rsidRPr="00703655">
        <w:rPr>
          <w:rFonts w:ascii="Arial" w:hAnsi="Arial" w:cs="Arial"/>
          <w:b/>
          <w:color w:val="0070C0"/>
          <w:lang w:val="ru-RU"/>
        </w:rPr>
        <w:t>«</w:t>
      </w:r>
      <w:r w:rsidRPr="00703655">
        <w:rPr>
          <w:rFonts w:ascii="Arial" w:hAnsi="Arial" w:cs="Arial"/>
          <w:b/>
          <w:color w:val="0070C0"/>
          <w:lang w:val="ru-RU"/>
        </w:rPr>
        <w:t>А</w:t>
      </w:r>
      <w:r w:rsidR="00761038" w:rsidRPr="00703655">
        <w:rPr>
          <w:rFonts w:ascii="Arial" w:hAnsi="Arial" w:cs="Arial"/>
          <w:b/>
          <w:color w:val="0070C0"/>
          <w:lang w:val="ru-RU"/>
        </w:rPr>
        <w:t>дминистра</w:t>
      </w:r>
      <w:r w:rsidR="0050639C" w:rsidRPr="00703655">
        <w:rPr>
          <w:rFonts w:ascii="Arial" w:hAnsi="Arial" w:cs="Arial"/>
          <w:b/>
          <w:color w:val="0070C0"/>
          <w:lang w:val="ru-RU"/>
        </w:rPr>
        <w:t>тор</w:t>
      </w:r>
      <w:r w:rsidR="005456C9" w:rsidRPr="00703655">
        <w:rPr>
          <w:rFonts w:ascii="Arial" w:hAnsi="Arial" w:cs="Arial"/>
          <w:b/>
          <w:color w:val="0070C0"/>
          <w:lang w:val="ru-RU"/>
        </w:rPr>
        <w:t>»</w:t>
      </w:r>
      <w:r w:rsidR="0050639C" w:rsidRPr="00AA6902">
        <w:rPr>
          <w:rFonts w:ascii="Arial" w:hAnsi="Arial" w:cs="Arial"/>
          <w:color w:val="000000"/>
          <w:lang w:val="ru-RU"/>
        </w:rPr>
        <w:t xml:space="preserve"> доступны следующие действия:</w:t>
      </w:r>
      <w:r w:rsidRPr="00AA6902">
        <w:rPr>
          <w:rFonts w:ascii="Arial" w:hAnsi="Arial" w:cs="Arial"/>
          <w:color w:val="000000"/>
          <w:lang w:val="ru-RU"/>
        </w:rPr>
        <w:t xml:space="preserve"> создание новых пользователей системы (менеджеров рассылок), </w:t>
      </w:r>
      <w:r w:rsidR="005456C9" w:rsidRPr="00AA6902">
        <w:rPr>
          <w:rFonts w:ascii="Arial" w:hAnsi="Arial" w:cs="Arial"/>
          <w:color w:val="000000"/>
          <w:lang w:val="ru-RU"/>
        </w:rPr>
        <w:t xml:space="preserve">управление </w:t>
      </w:r>
      <w:r w:rsidRPr="00AA6902">
        <w:rPr>
          <w:rFonts w:ascii="Arial" w:hAnsi="Arial" w:cs="Arial"/>
          <w:color w:val="000000"/>
          <w:lang w:val="ru-RU"/>
        </w:rPr>
        <w:t>су</w:t>
      </w:r>
      <w:r w:rsidR="009B1BCC" w:rsidRPr="00AA6902">
        <w:rPr>
          <w:rFonts w:ascii="Arial" w:hAnsi="Arial" w:cs="Arial"/>
          <w:color w:val="000000"/>
          <w:lang w:val="ru-RU"/>
        </w:rPr>
        <w:t>ществующи</w:t>
      </w:r>
      <w:r w:rsidR="005456C9" w:rsidRPr="00AA6902">
        <w:rPr>
          <w:rFonts w:ascii="Arial" w:hAnsi="Arial" w:cs="Arial"/>
          <w:color w:val="000000"/>
          <w:lang w:val="ru-RU"/>
        </w:rPr>
        <w:t>ми пользователями системы</w:t>
      </w:r>
      <w:proofErr w:type="gramStart"/>
      <w:r w:rsidR="005456C9" w:rsidRPr="00AA6902">
        <w:rPr>
          <w:rFonts w:ascii="Arial" w:hAnsi="Arial" w:cs="Arial"/>
          <w:color w:val="000000"/>
          <w:lang w:val="ru-RU"/>
        </w:rPr>
        <w:t xml:space="preserve"> </w:t>
      </w:r>
      <w:r w:rsidR="009B1BCC" w:rsidRPr="00AA6902">
        <w:rPr>
          <w:rFonts w:ascii="Arial" w:hAnsi="Arial" w:cs="Arial"/>
          <w:color w:val="000000"/>
          <w:lang w:val="ru-RU"/>
        </w:rPr>
        <w:t>,</w:t>
      </w:r>
      <w:proofErr w:type="gramEnd"/>
      <w:r w:rsidR="009B1BCC" w:rsidRPr="00AA6902">
        <w:rPr>
          <w:rFonts w:ascii="Arial" w:hAnsi="Arial" w:cs="Arial"/>
          <w:color w:val="000000"/>
          <w:lang w:val="ru-RU"/>
        </w:rPr>
        <w:t xml:space="preserve"> </w:t>
      </w:r>
      <w:r w:rsidRPr="00AA6902">
        <w:rPr>
          <w:rFonts w:ascii="Arial" w:hAnsi="Arial" w:cs="Arial"/>
          <w:color w:val="000000"/>
          <w:lang w:val="ru-RU"/>
        </w:rPr>
        <w:t xml:space="preserve">а также возможность осуществлять все те же </w:t>
      </w:r>
      <w:r w:rsidR="005456C9" w:rsidRPr="00AA6902">
        <w:rPr>
          <w:rFonts w:ascii="Arial" w:hAnsi="Arial" w:cs="Arial"/>
          <w:color w:val="000000"/>
          <w:lang w:val="ru-RU"/>
        </w:rPr>
        <w:t xml:space="preserve">задачи и </w:t>
      </w:r>
      <w:r w:rsidRPr="00AA6902">
        <w:rPr>
          <w:rFonts w:ascii="Arial" w:hAnsi="Arial" w:cs="Arial"/>
          <w:color w:val="000000"/>
          <w:lang w:val="ru-RU"/>
        </w:rPr>
        <w:t xml:space="preserve">функции, которые осуществляет </w:t>
      </w:r>
      <w:r w:rsidR="005456C9" w:rsidRPr="00703655">
        <w:rPr>
          <w:rFonts w:ascii="Arial" w:hAnsi="Arial" w:cs="Arial"/>
          <w:b/>
          <w:color w:val="0070C0"/>
          <w:lang w:val="ru-RU"/>
        </w:rPr>
        <w:t>«Менеджер рассылок»</w:t>
      </w:r>
    </w:p>
    <w:p w:rsidR="005456C9" w:rsidRPr="00AA6902" w:rsidRDefault="00761038" w:rsidP="00AA690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Style w:val="points0"/>
          <w:rFonts w:eastAsiaTheme="minorHAnsi"/>
          <w:lang w:val="ru-RU"/>
        </w:rPr>
      </w:pPr>
      <w:r w:rsidRPr="00AA6902">
        <w:rPr>
          <w:rFonts w:ascii="Arial" w:hAnsi="Arial" w:cs="Arial"/>
          <w:color w:val="000000"/>
          <w:lang w:val="ru-RU"/>
        </w:rPr>
        <w:t xml:space="preserve">Роли </w:t>
      </w:r>
      <w:r w:rsidR="005456C9" w:rsidRPr="00703655">
        <w:rPr>
          <w:rFonts w:ascii="Arial" w:hAnsi="Arial" w:cs="Arial"/>
          <w:b/>
          <w:color w:val="0070C0"/>
          <w:lang w:val="ru-RU"/>
        </w:rPr>
        <w:t>«Менеджер рассылок»</w:t>
      </w:r>
      <w:r w:rsidR="005456C9" w:rsidRPr="00703655">
        <w:rPr>
          <w:rFonts w:ascii="Arial" w:hAnsi="Arial" w:cs="Arial"/>
          <w:color w:val="0070C0"/>
          <w:lang w:val="ru-RU"/>
        </w:rPr>
        <w:t xml:space="preserve"> </w:t>
      </w:r>
      <w:r w:rsidRPr="00AA6902">
        <w:rPr>
          <w:rFonts w:ascii="Arial" w:hAnsi="Arial" w:cs="Arial"/>
          <w:color w:val="000000"/>
          <w:lang w:val="ru-RU"/>
        </w:rPr>
        <w:t>доступны следующие действия</w:t>
      </w:r>
      <w:r w:rsidR="0050639C" w:rsidRPr="00AA6902">
        <w:rPr>
          <w:rFonts w:ascii="Arial" w:hAnsi="Arial" w:cs="Arial"/>
          <w:color w:val="000000"/>
          <w:lang w:val="ru-RU"/>
        </w:rPr>
        <w:t>:</w:t>
      </w:r>
      <w:r w:rsidR="005456C9" w:rsidRPr="00AA6902">
        <w:rPr>
          <w:rFonts w:ascii="Arial" w:hAnsi="Arial" w:cs="Arial"/>
          <w:color w:val="000000"/>
          <w:lang w:val="ru-RU"/>
        </w:rPr>
        <w:t xml:space="preserve"> создание и запуск информационных рассылок, просмотр информации о пользователях системы, доступ к отчетам системы </w:t>
      </w:r>
      <w:r w:rsidR="005456C9" w:rsidRPr="00AA6902">
        <w:rPr>
          <w:rStyle w:val="points0"/>
          <w:rFonts w:eastAsiaTheme="minorHAnsi"/>
          <w:lang w:val="ru-RU"/>
        </w:rPr>
        <w:t xml:space="preserve">«Бизнес рассылки» </w:t>
      </w:r>
    </w:p>
    <w:p w:rsidR="0069611F" w:rsidRPr="00C60F5E" w:rsidRDefault="00761038" w:rsidP="00240A33">
      <w:pPr>
        <w:pStyle w:val="aa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firstLine="0"/>
        <w:rPr>
          <w:rFonts w:ascii="Arial" w:hAnsi="Arial" w:cs="Arial"/>
          <w:color w:val="000000"/>
        </w:rPr>
      </w:pPr>
      <w:r w:rsidRPr="00761038">
        <w:rPr>
          <w:rFonts w:ascii="Arial" w:hAnsi="Arial" w:cs="Arial"/>
          <w:color w:val="000000"/>
          <w:lang w:val="ru-RU"/>
        </w:rPr>
        <w:t xml:space="preserve"> </w:t>
      </w:r>
    </w:p>
    <w:p w:rsidR="001429B1" w:rsidRPr="001429B1" w:rsidRDefault="001429B1" w:rsidP="003D0EE7">
      <w:pPr>
        <w:pStyle w:val="aa"/>
        <w:numPr>
          <w:ilvl w:val="0"/>
          <w:numId w:val="44"/>
        </w:numPr>
        <w:tabs>
          <w:tab w:val="left" w:pos="-72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В</w:t>
      </w:r>
      <w:r w:rsidRPr="001429B1">
        <w:rPr>
          <w:rFonts w:ascii="Arial" w:hAnsi="Arial" w:cs="Arial"/>
          <w:color w:val="000000"/>
        </w:rPr>
        <w:t xml:space="preserve"> поле </w:t>
      </w:r>
      <w:proofErr w:type="spellStart"/>
      <w:r w:rsidRPr="00BA591F">
        <w:rPr>
          <w:rFonts w:ascii="Arial" w:hAnsi="Arial" w:cs="Arial"/>
          <w:i/>
          <w:color w:val="000000"/>
        </w:rPr>
        <w:t>Отправитель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может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использоваться</w:t>
      </w:r>
      <w:proofErr w:type="spellEnd"/>
      <w:r w:rsidRPr="001429B1">
        <w:rPr>
          <w:rFonts w:ascii="Arial" w:hAnsi="Arial" w:cs="Arial"/>
          <w:color w:val="000000"/>
        </w:rPr>
        <w:t xml:space="preserve"> короткий </w:t>
      </w:r>
      <w:r w:rsidR="005162F4">
        <w:rPr>
          <w:rFonts w:ascii="Arial" w:hAnsi="Arial" w:cs="Arial"/>
          <w:color w:val="000000"/>
        </w:rPr>
        <w:t xml:space="preserve">номер </w:t>
      </w:r>
      <w:proofErr w:type="spellStart"/>
      <w:r w:rsidR="005162F4">
        <w:rPr>
          <w:rFonts w:ascii="Arial" w:hAnsi="Arial" w:cs="Arial"/>
          <w:color w:val="000000"/>
        </w:rPr>
        <w:t>или</w:t>
      </w:r>
      <w:proofErr w:type="spellEnd"/>
      <w:r w:rsidR="005162F4">
        <w:rPr>
          <w:rFonts w:ascii="Arial" w:hAnsi="Arial" w:cs="Arial"/>
          <w:color w:val="000000"/>
        </w:rPr>
        <w:t xml:space="preserve"> </w:t>
      </w:r>
      <w:proofErr w:type="spellStart"/>
      <w:r w:rsidR="005162F4">
        <w:rPr>
          <w:rFonts w:ascii="Arial" w:hAnsi="Arial" w:cs="Arial"/>
          <w:color w:val="000000"/>
        </w:rPr>
        <w:t>альфанумерическое</w:t>
      </w:r>
      <w:proofErr w:type="spellEnd"/>
      <w:r w:rsidR="005162F4">
        <w:rPr>
          <w:rFonts w:ascii="Arial" w:hAnsi="Arial" w:cs="Arial"/>
          <w:color w:val="000000"/>
        </w:rPr>
        <w:t xml:space="preserve"> </w:t>
      </w:r>
      <w:proofErr w:type="spellStart"/>
      <w:r w:rsidR="005162F4">
        <w:rPr>
          <w:rFonts w:ascii="Arial" w:hAnsi="Arial" w:cs="Arial"/>
          <w:color w:val="000000"/>
        </w:rPr>
        <w:t>имя</w:t>
      </w:r>
      <w:proofErr w:type="spellEnd"/>
      <w:r w:rsidR="005162F4">
        <w:rPr>
          <w:rFonts w:ascii="Arial" w:hAnsi="Arial" w:cs="Arial"/>
          <w:color w:val="000000"/>
          <w:lang w:val="ru-RU"/>
        </w:rPr>
        <w:t xml:space="preserve"> (далее по тексту </w:t>
      </w:r>
      <w:proofErr w:type="spellStart"/>
      <w:r w:rsidR="005162F4" w:rsidRPr="0065515F">
        <w:rPr>
          <w:rFonts w:ascii="Arial" w:hAnsi="Arial" w:cs="Arial"/>
          <w:color w:val="000000"/>
          <w:lang w:val="ru-RU"/>
        </w:rPr>
        <w:t>Альфаимя</w:t>
      </w:r>
      <w:proofErr w:type="spellEnd"/>
      <w:r w:rsidR="005162F4">
        <w:rPr>
          <w:rFonts w:ascii="Arial" w:hAnsi="Arial" w:cs="Arial"/>
          <w:color w:val="000000"/>
          <w:lang w:val="ru-RU"/>
        </w:rPr>
        <w:t xml:space="preserve">). Это может быть </w:t>
      </w:r>
      <w:r w:rsidRPr="001429B1">
        <w:rPr>
          <w:rFonts w:ascii="Arial" w:hAnsi="Arial" w:cs="Arial"/>
          <w:color w:val="000000"/>
        </w:rPr>
        <w:t xml:space="preserve">слово </w:t>
      </w:r>
      <w:proofErr w:type="spellStart"/>
      <w:r w:rsidRPr="001429B1">
        <w:rPr>
          <w:rFonts w:ascii="Arial" w:hAnsi="Arial" w:cs="Arial"/>
          <w:color w:val="000000"/>
        </w:rPr>
        <w:t>дл</w:t>
      </w:r>
      <w:r w:rsidR="005162F4">
        <w:rPr>
          <w:rFonts w:ascii="Arial" w:hAnsi="Arial" w:cs="Arial"/>
          <w:color w:val="000000"/>
        </w:rPr>
        <w:t>иной</w:t>
      </w:r>
      <w:proofErr w:type="spellEnd"/>
      <w:r w:rsidR="005162F4">
        <w:rPr>
          <w:rFonts w:ascii="Arial" w:hAnsi="Arial" w:cs="Arial"/>
          <w:color w:val="000000"/>
        </w:rPr>
        <w:t xml:space="preserve"> до 11 </w:t>
      </w:r>
      <w:proofErr w:type="spellStart"/>
      <w:r w:rsidR="005162F4">
        <w:rPr>
          <w:rFonts w:ascii="Arial" w:hAnsi="Arial" w:cs="Arial"/>
          <w:color w:val="000000"/>
        </w:rPr>
        <w:t>символов</w:t>
      </w:r>
      <w:proofErr w:type="spellEnd"/>
      <w:r w:rsidR="005162F4">
        <w:rPr>
          <w:rFonts w:ascii="Arial" w:hAnsi="Arial" w:cs="Arial"/>
          <w:color w:val="000000"/>
        </w:rPr>
        <w:t xml:space="preserve"> на латинице</w:t>
      </w:r>
    </w:p>
    <w:p w:rsidR="001429B1" w:rsidRPr="00C60F5E" w:rsidRDefault="00B736CC" w:rsidP="003D0EE7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Система позволяет отправлят</w:t>
      </w:r>
      <w:r w:rsidR="00761038">
        <w:rPr>
          <w:rFonts w:ascii="Arial" w:hAnsi="Arial" w:cs="Arial"/>
          <w:color w:val="000000"/>
          <w:lang w:val="ru-RU"/>
        </w:rPr>
        <w:t xml:space="preserve">ь </w:t>
      </w:r>
      <w:proofErr w:type="gramStart"/>
      <w:r w:rsidR="00761038">
        <w:rPr>
          <w:rFonts w:ascii="Arial" w:hAnsi="Arial" w:cs="Arial"/>
          <w:color w:val="000000"/>
          <w:lang w:val="ru-RU"/>
        </w:rPr>
        <w:t>конкатенированные</w:t>
      </w:r>
      <w:proofErr w:type="gramEnd"/>
      <w:r w:rsidR="00761038">
        <w:rPr>
          <w:rFonts w:ascii="Arial" w:hAnsi="Arial" w:cs="Arial"/>
          <w:color w:val="000000"/>
          <w:lang w:val="ru-RU"/>
        </w:rPr>
        <w:t xml:space="preserve"> </w:t>
      </w:r>
      <w:r w:rsidR="006160DF">
        <w:rPr>
          <w:rFonts w:ascii="Arial" w:hAnsi="Arial" w:cs="Arial"/>
          <w:color w:val="000000"/>
          <w:lang w:val="en-US"/>
        </w:rPr>
        <w:t>SMS</w:t>
      </w:r>
      <w:r w:rsidR="006160DF" w:rsidRPr="006160DF">
        <w:rPr>
          <w:rFonts w:ascii="Arial" w:hAnsi="Arial" w:cs="Arial"/>
          <w:color w:val="000000"/>
          <w:lang w:val="ru-RU"/>
        </w:rPr>
        <w:t xml:space="preserve"> </w:t>
      </w:r>
      <w:r w:rsidR="00C12AD5">
        <w:rPr>
          <w:rFonts w:ascii="Arial" w:hAnsi="Arial" w:cs="Arial"/>
          <w:color w:val="000000"/>
          <w:lang w:val="ru-RU"/>
        </w:rPr>
        <w:t>(</w:t>
      </w:r>
      <w:r w:rsidR="006160DF">
        <w:rPr>
          <w:rFonts w:ascii="Arial" w:hAnsi="Arial" w:cs="Arial"/>
          <w:color w:val="000000"/>
          <w:lang w:val="ru-RU"/>
        </w:rPr>
        <w:t>не более</w:t>
      </w:r>
      <w:r w:rsidR="00C12AD5">
        <w:rPr>
          <w:rFonts w:ascii="Arial" w:hAnsi="Arial" w:cs="Arial"/>
          <w:color w:val="000000"/>
        </w:rPr>
        <w:t xml:space="preserve"> 10</w:t>
      </w:r>
      <w:r w:rsidR="00C12AD5">
        <w:rPr>
          <w:rFonts w:ascii="Arial" w:hAnsi="Arial" w:cs="Arial"/>
          <w:color w:val="000000"/>
          <w:lang w:val="ru-RU"/>
        </w:rPr>
        <w:t>-</w:t>
      </w:r>
      <w:proofErr w:type="spellStart"/>
      <w:r w:rsidR="00C12AD5">
        <w:rPr>
          <w:rFonts w:ascii="Arial" w:hAnsi="Arial" w:cs="Arial"/>
          <w:color w:val="000000"/>
          <w:lang w:val="ru-RU"/>
        </w:rPr>
        <w:t>ти</w:t>
      </w:r>
      <w:proofErr w:type="spellEnd"/>
      <w:r w:rsidR="00C12AD5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="001429B1" w:rsidRPr="001429B1">
        <w:rPr>
          <w:rFonts w:ascii="Arial" w:hAnsi="Arial" w:cs="Arial"/>
          <w:color w:val="000000"/>
        </w:rPr>
        <w:t>частей</w:t>
      </w:r>
      <w:proofErr w:type="spellEnd"/>
      <w:r w:rsidR="00C12AD5">
        <w:rPr>
          <w:rFonts w:ascii="Arial" w:hAnsi="Arial" w:cs="Arial"/>
          <w:color w:val="000000"/>
          <w:lang w:val="ru-RU"/>
        </w:rPr>
        <w:t>)</w:t>
      </w:r>
    </w:p>
    <w:p w:rsidR="00C60F5E" w:rsidRPr="00C60F5E" w:rsidRDefault="00C60F5E" w:rsidP="003D0EE7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5" w:hanging="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П</w:t>
      </w:r>
      <w:proofErr w:type="spellStart"/>
      <w:r w:rsidRPr="001429B1">
        <w:rPr>
          <w:rFonts w:ascii="Arial" w:hAnsi="Arial" w:cs="Arial"/>
          <w:color w:val="000000"/>
        </w:rPr>
        <w:t>оддерживается</w:t>
      </w:r>
      <w:proofErr w:type="spellEnd"/>
      <w:r w:rsidRPr="001429B1">
        <w:rPr>
          <w:rFonts w:ascii="Arial" w:hAnsi="Arial" w:cs="Arial"/>
          <w:color w:val="000000"/>
        </w:rPr>
        <w:t xml:space="preserve"> передача WAP-</w:t>
      </w:r>
      <w:proofErr w:type="spellStart"/>
      <w:r w:rsidRPr="001429B1">
        <w:rPr>
          <w:rFonts w:ascii="Arial" w:hAnsi="Arial" w:cs="Arial"/>
          <w:color w:val="000000"/>
        </w:rPr>
        <w:t>push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сообще</w:t>
      </w:r>
      <w:r>
        <w:rPr>
          <w:rFonts w:ascii="Arial" w:hAnsi="Arial" w:cs="Arial"/>
          <w:color w:val="000000"/>
        </w:rPr>
        <w:t>ний</w:t>
      </w:r>
      <w:proofErr w:type="spellEnd"/>
      <w:r>
        <w:rPr>
          <w:rFonts w:ascii="Arial" w:hAnsi="Arial" w:cs="Arial"/>
          <w:color w:val="000000"/>
        </w:rPr>
        <w:t xml:space="preserve"> с </w:t>
      </w:r>
      <w:proofErr w:type="spellStart"/>
      <w:r>
        <w:rPr>
          <w:rFonts w:ascii="Arial" w:hAnsi="Arial" w:cs="Arial"/>
          <w:color w:val="000000"/>
        </w:rPr>
        <w:t>указанием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интернет-ссылки</w:t>
      </w:r>
      <w:proofErr w:type="spellEnd"/>
      <w:proofErr w:type="gramEnd"/>
      <w:r w:rsidRPr="001429B1">
        <w:rPr>
          <w:rFonts w:ascii="Arial" w:hAnsi="Arial" w:cs="Arial"/>
          <w:color w:val="000000"/>
        </w:rPr>
        <w:t xml:space="preserve"> для </w:t>
      </w:r>
      <w:proofErr w:type="spellStart"/>
      <w:r w:rsidRPr="001429B1">
        <w:rPr>
          <w:rFonts w:ascii="Arial" w:hAnsi="Arial" w:cs="Arial"/>
          <w:color w:val="000000"/>
        </w:rPr>
        <w:t>быстрого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перехода</w:t>
      </w:r>
      <w:proofErr w:type="spellEnd"/>
    </w:p>
    <w:p w:rsidR="001429B1" w:rsidRPr="001429B1" w:rsidRDefault="001429B1" w:rsidP="003D0EE7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Д</w:t>
      </w:r>
      <w:proofErr w:type="spellStart"/>
      <w:r w:rsidRPr="001429B1">
        <w:rPr>
          <w:rFonts w:ascii="Arial" w:hAnsi="Arial" w:cs="Arial"/>
          <w:color w:val="000000"/>
        </w:rPr>
        <w:t>оступен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обзор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проведенных</w:t>
      </w:r>
      <w:proofErr w:type="spellEnd"/>
      <w:r w:rsidRPr="001429B1">
        <w:rPr>
          <w:rFonts w:ascii="Arial" w:hAnsi="Arial" w:cs="Arial"/>
          <w:color w:val="000000"/>
        </w:rPr>
        <w:t xml:space="preserve"> и </w:t>
      </w:r>
      <w:proofErr w:type="spellStart"/>
      <w:r w:rsidRPr="001429B1">
        <w:rPr>
          <w:rFonts w:ascii="Arial" w:hAnsi="Arial" w:cs="Arial"/>
          <w:color w:val="000000"/>
        </w:rPr>
        <w:t>запланированных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рассылок</w:t>
      </w:r>
      <w:proofErr w:type="spellEnd"/>
    </w:p>
    <w:p w:rsidR="001429B1" w:rsidRPr="001429B1" w:rsidRDefault="001429B1" w:rsidP="003D0EE7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В</w:t>
      </w:r>
      <w:proofErr w:type="spellStart"/>
      <w:r w:rsidRPr="001429B1">
        <w:rPr>
          <w:rFonts w:ascii="Arial" w:hAnsi="Arial" w:cs="Arial"/>
          <w:color w:val="000000"/>
        </w:rPr>
        <w:t>озможна</w:t>
      </w:r>
      <w:proofErr w:type="spellEnd"/>
      <w:r w:rsidRPr="001429B1">
        <w:rPr>
          <w:rFonts w:ascii="Arial" w:hAnsi="Arial" w:cs="Arial"/>
          <w:color w:val="000000"/>
        </w:rPr>
        <w:t xml:space="preserve"> установк</w:t>
      </w:r>
      <w:r>
        <w:rPr>
          <w:rFonts w:ascii="Arial" w:hAnsi="Arial" w:cs="Arial"/>
          <w:color w:val="000000"/>
        </w:rPr>
        <w:t xml:space="preserve">а </w:t>
      </w:r>
      <w:proofErr w:type="spellStart"/>
      <w:r>
        <w:rPr>
          <w:rFonts w:ascii="Arial" w:hAnsi="Arial" w:cs="Arial"/>
          <w:color w:val="000000"/>
        </w:rPr>
        <w:t>срока</w:t>
      </w:r>
      <w:proofErr w:type="spellEnd"/>
      <w:r>
        <w:rPr>
          <w:rFonts w:ascii="Arial" w:hAnsi="Arial" w:cs="Arial"/>
          <w:color w:val="000000"/>
        </w:rPr>
        <w:t xml:space="preserve"> "</w:t>
      </w:r>
      <w:proofErr w:type="spellStart"/>
      <w:r>
        <w:rPr>
          <w:rFonts w:ascii="Arial" w:hAnsi="Arial" w:cs="Arial"/>
          <w:color w:val="000000"/>
        </w:rPr>
        <w:t>жизни</w:t>
      </w:r>
      <w:proofErr w:type="spellEnd"/>
      <w:r>
        <w:rPr>
          <w:rFonts w:ascii="Arial" w:hAnsi="Arial" w:cs="Arial"/>
          <w:color w:val="000000"/>
        </w:rPr>
        <w:t xml:space="preserve">" SMS, </w:t>
      </w:r>
      <w:proofErr w:type="spellStart"/>
      <w:proofErr w:type="gramStart"/>
      <w:r>
        <w:rPr>
          <w:rFonts w:ascii="Arial" w:hAnsi="Arial" w:cs="Arial"/>
          <w:color w:val="000000"/>
        </w:rPr>
        <w:t>позволяющ</w:t>
      </w:r>
      <w:r>
        <w:rPr>
          <w:rFonts w:ascii="Arial" w:hAnsi="Arial" w:cs="Arial"/>
          <w:color w:val="000000"/>
          <w:lang w:val="ru-RU"/>
        </w:rPr>
        <w:t>ий</w:t>
      </w:r>
      <w:proofErr w:type="spellEnd"/>
      <w:proofErr w:type="gram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отправлять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сообщение</w:t>
      </w:r>
      <w:proofErr w:type="spellEnd"/>
      <w:r w:rsidRPr="001429B1">
        <w:rPr>
          <w:rFonts w:ascii="Arial" w:hAnsi="Arial" w:cs="Arial"/>
          <w:color w:val="000000"/>
        </w:rPr>
        <w:t xml:space="preserve"> с </w:t>
      </w:r>
      <w:proofErr w:type="spellStart"/>
      <w:r w:rsidRPr="001429B1">
        <w:rPr>
          <w:rFonts w:ascii="Arial" w:hAnsi="Arial" w:cs="Arial"/>
          <w:color w:val="000000"/>
        </w:rPr>
        <w:t>ограниченным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сроком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жизни</w:t>
      </w:r>
      <w:proofErr w:type="spellEnd"/>
      <w:r w:rsidRPr="001429B1">
        <w:rPr>
          <w:rFonts w:ascii="Arial" w:hAnsi="Arial" w:cs="Arial"/>
          <w:color w:val="000000"/>
        </w:rPr>
        <w:t xml:space="preserve"> SMS</w:t>
      </w:r>
      <w:r w:rsidR="006160DF">
        <w:rPr>
          <w:rFonts w:ascii="Arial" w:hAnsi="Arial" w:cs="Arial"/>
          <w:color w:val="000000"/>
          <w:lang w:val="ru-RU"/>
        </w:rPr>
        <w:t xml:space="preserve">. </w:t>
      </w:r>
      <w:r w:rsidR="007413D2">
        <w:rPr>
          <w:rFonts w:ascii="Arial" w:hAnsi="Arial" w:cs="Arial"/>
          <w:color w:val="000000"/>
          <w:lang w:val="ru-RU"/>
        </w:rPr>
        <w:t xml:space="preserve">Доступна настройка срока </w:t>
      </w:r>
      <w:r w:rsidR="007413D2" w:rsidRPr="007413D2">
        <w:rPr>
          <w:rFonts w:ascii="Arial" w:hAnsi="Arial" w:cs="Arial"/>
          <w:color w:val="000000"/>
          <w:lang w:val="ru-RU"/>
        </w:rPr>
        <w:t>“</w:t>
      </w:r>
      <w:r w:rsidR="007413D2">
        <w:rPr>
          <w:rFonts w:ascii="Arial" w:hAnsi="Arial" w:cs="Arial"/>
          <w:color w:val="000000"/>
          <w:lang w:val="ru-RU"/>
        </w:rPr>
        <w:t>жизни</w:t>
      </w:r>
      <w:r w:rsidR="007413D2" w:rsidRPr="007413D2">
        <w:rPr>
          <w:rFonts w:ascii="Arial" w:hAnsi="Arial" w:cs="Arial"/>
          <w:color w:val="000000"/>
          <w:lang w:val="ru-RU"/>
        </w:rPr>
        <w:t>”</w:t>
      </w:r>
      <w:r w:rsidR="006160DF" w:rsidRPr="006160DF">
        <w:rPr>
          <w:rFonts w:ascii="Arial" w:hAnsi="Arial" w:cs="Arial"/>
          <w:color w:val="000000"/>
          <w:lang w:val="ru-RU"/>
        </w:rPr>
        <w:t xml:space="preserve"> SMS </w:t>
      </w:r>
      <w:r w:rsidR="006160DF">
        <w:rPr>
          <w:rFonts w:ascii="Arial" w:hAnsi="Arial" w:cs="Arial"/>
          <w:color w:val="000000"/>
          <w:lang w:val="ru-RU"/>
        </w:rPr>
        <w:t xml:space="preserve">на срок </w:t>
      </w:r>
      <w:r w:rsidR="007413D2">
        <w:rPr>
          <w:rFonts w:ascii="Arial" w:hAnsi="Arial" w:cs="Arial"/>
          <w:color w:val="000000"/>
          <w:lang w:val="ru-RU"/>
        </w:rPr>
        <w:t xml:space="preserve">от 0 до 24-х </w:t>
      </w:r>
      <w:r w:rsidR="006160DF" w:rsidRPr="006160DF">
        <w:rPr>
          <w:rFonts w:ascii="Arial" w:hAnsi="Arial" w:cs="Arial"/>
          <w:color w:val="000000"/>
          <w:lang w:val="ru-RU"/>
        </w:rPr>
        <w:t>часов.</w:t>
      </w:r>
      <w:r w:rsidR="00AF0ED0">
        <w:rPr>
          <w:rFonts w:ascii="Arial" w:hAnsi="Arial" w:cs="Arial"/>
          <w:color w:val="000000"/>
          <w:lang w:val="ru-RU"/>
        </w:rPr>
        <w:t xml:space="preserve"> </w:t>
      </w:r>
    </w:p>
    <w:p w:rsidR="001429B1" w:rsidRPr="002A280D" w:rsidRDefault="001429B1" w:rsidP="003D0EE7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Д</w:t>
      </w:r>
      <w:proofErr w:type="spellStart"/>
      <w:r w:rsidRPr="001429B1">
        <w:rPr>
          <w:rFonts w:ascii="Arial" w:hAnsi="Arial" w:cs="Arial"/>
          <w:color w:val="000000"/>
        </w:rPr>
        <w:t>оступна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отправка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сообщений</w:t>
      </w:r>
      <w:proofErr w:type="spellEnd"/>
      <w:r w:rsidRPr="001429B1">
        <w:rPr>
          <w:rFonts w:ascii="Arial" w:hAnsi="Arial" w:cs="Arial"/>
          <w:color w:val="000000"/>
        </w:rPr>
        <w:t xml:space="preserve"> на латинице и на </w:t>
      </w:r>
      <w:proofErr w:type="spellStart"/>
      <w:r w:rsidRPr="001429B1">
        <w:rPr>
          <w:rFonts w:ascii="Arial" w:hAnsi="Arial" w:cs="Arial"/>
          <w:color w:val="000000"/>
        </w:rPr>
        <w:t>кириллице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r w:rsidR="00C12AD5">
        <w:rPr>
          <w:rFonts w:ascii="Arial" w:hAnsi="Arial" w:cs="Arial"/>
          <w:color w:val="000000"/>
          <w:lang w:val="ru-RU"/>
        </w:rPr>
        <w:t>(длина сообщения на латинице – 160 символов, на кириллице – 70 символов)</w:t>
      </w:r>
    </w:p>
    <w:p w:rsidR="002A280D" w:rsidRPr="001429B1" w:rsidRDefault="002A280D" w:rsidP="003D0EE7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Возможен выбор режима скорости рассылки: динамический или статический</w:t>
      </w:r>
    </w:p>
    <w:p w:rsidR="001429B1" w:rsidRPr="001429B1" w:rsidRDefault="001429B1" w:rsidP="003D0EE7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П</w:t>
      </w:r>
      <w:proofErr w:type="spellStart"/>
      <w:r w:rsidRPr="001429B1">
        <w:rPr>
          <w:rFonts w:ascii="Arial" w:hAnsi="Arial" w:cs="Arial"/>
          <w:color w:val="000000"/>
        </w:rPr>
        <w:t>оддерживаются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персонализированные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сообщения</w:t>
      </w:r>
      <w:proofErr w:type="spellEnd"/>
      <w:r w:rsidRPr="001429B1">
        <w:rPr>
          <w:rFonts w:ascii="Arial" w:hAnsi="Arial" w:cs="Arial"/>
          <w:color w:val="000000"/>
        </w:rPr>
        <w:t xml:space="preserve">, </w:t>
      </w:r>
      <w:proofErr w:type="spellStart"/>
      <w:r w:rsidRPr="001429B1">
        <w:rPr>
          <w:rFonts w:ascii="Arial" w:hAnsi="Arial" w:cs="Arial"/>
          <w:color w:val="000000"/>
        </w:rPr>
        <w:t>позволяющие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использовать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персональные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данные</w:t>
      </w:r>
      <w:proofErr w:type="spellEnd"/>
      <w:r w:rsidRPr="001429B1">
        <w:rPr>
          <w:rFonts w:ascii="Arial" w:hAnsi="Arial" w:cs="Arial"/>
          <w:color w:val="000000"/>
        </w:rPr>
        <w:t xml:space="preserve"> в </w:t>
      </w:r>
      <w:proofErr w:type="spellStart"/>
      <w:r w:rsidRPr="001429B1">
        <w:rPr>
          <w:rFonts w:ascii="Arial" w:hAnsi="Arial" w:cs="Arial"/>
          <w:color w:val="000000"/>
        </w:rPr>
        <w:t>общем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тексте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сообщения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 w:rsidRPr="001429B1">
        <w:rPr>
          <w:rFonts w:ascii="Arial" w:hAnsi="Arial" w:cs="Arial"/>
          <w:color w:val="000000"/>
        </w:rPr>
        <w:t>(</w:t>
      </w:r>
      <w:proofErr w:type="spellStart"/>
      <w:r w:rsidRPr="001429B1">
        <w:rPr>
          <w:rFonts w:ascii="Arial" w:hAnsi="Arial" w:cs="Arial"/>
          <w:color w:val="000000"/>
        </w:rPr>
        <w:t>например</w:t>
      </w:r>
      <w:proofErr w:type="spellEnd"/>
      <w:r>
        <w:rPr>
          <w:rFonts w:ascii="Arial" w:hAnsi="Arial" w:cs="Arial"/>
          <w:color w:val="000000"/>
          <w:lang w:val="ru-RU"/>
        </w:rPr>
        <w:t>,</w:t>
      </w:r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обращение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или</w:t>
      </w:r>
      <w:proofErr w:type="spellEnd"/>
      <w:r w:rsidRPr="001429B1">
        <w:rPr>
          <w:rFonts w:ascii="Arial" w:hAnsi="Arial" w:cs="Arial"/>
          <w:color w:val="000000"/>
        </w:rPr>
        <w:t xml:space="preserve"> код </w:t>
      </w:r>
      <w:proofErr w:type="spellStart"/>
      <w:r w:rsidRPr="001429B1">
        <w:rPr>
          <w:rFonts w:ascii="Arial" w:hAnsi="Arial" w:cs="Arial"/>
          <w:color w:val="000000"/>
        </w:rPr>
        <w:t>участника</w:t>
      </w:r>
      <w:proofErr w:type="spellEnd"/>
      <w:r w:rsidRPr="001429B1">
        <w:rPr>
          <w:rFonts w:ascii="Arial" w:hAnsi="Arial" w:cs="Arial"/>
          <w:color w:val="000000"/>
        </w:rPr>
        <w:t>)</w:t>
      </w:r>
    </w:p>
    <w:p w:rsidR="001429B1" w:rsidRPr="003D0EE7" w:rsidRDefault="001429B1" w:rsidP="003D0EE7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Д</w:t>
      </w:r>
      <w:proofErr w:type="spellStart"/>
      <w:r w:rsidRPr="001429B1">
        <w:rPr>
          <w:rFonts w:ascii="Arial" w:hAnsi="Arial" w:cs="Arial"/>
          <w:color w:val="000000"/>
        </w:rPr>
        <w:t>оступна</w:t>
      </w:r>
      <w:proofErr w:type="spellEnd"/>
      <w:r w:rsidR="006160DF">
        <w:rPr>
          <w:rFonts w:ascii="Arial" w:hAnsi="Arial" w:cs="Arial"/>
          <w:color w:val="000000"/>
        </w:rPr>
        <w:t xml:space="preserve"> </w:t>
      </w:r>
      <w:proofErr w:type="spellStart"/>
      <w:r w:rsidR="006160DF">
        <w:rPr>
          <w:rFonts w:ascii="Arial" w:hAnsi="Arial" w:cs="Arial"/>
          <w:color w:val="000000"/>
        </w:rPr>
        <w:t>отправка</w:t>
      </w:r>
      <w:proofErr w:type="spellEnd"/>
      <w:r w:rsidR="006160DF">
        <w:rPr>
          <w:rFonts w:ascii="Arial" w:hAnsi="Arial" w:cs="Arial"/>
          <w:color w:val="000000"/>
        </w:rPr>
        <w:t xml:space="preserve"> </w:t>
      </w:r>
      <w:proofErr w:type="spellStart"/>
      <w:r w:rsidR="006160DF">
        <w:rPr>
          <w:rFonts w:ascii="Arial" w:hAnsi="Arial" w:cs="Arial"/>
          <w:color w:val="000000"/>
        </w:rPr>
        <w:t>Flash</w:t>
      </w:r>
      <w:proofErr w:type="spellEnd"/>
      <w:r w:rsidR="006160DF">
        <w:rPr>
          <w:rFonts w:ascii="Arial" w:hAnsi="Arial" w:cs="Arial"/>
          <w:color w:val="000000"/>
        </w:rPr>
        <w:t xml:space="preserve"> SMS («</w:t>
      </w:r>
      <w:r w:rsidR="006160DF">
        <w:rPr>
          <w:rFonts w:ascii="Arial" w:hAnsi="Arial" w:cs="Arial"/>
          <w:color w:val="000000"/>
          <w:lang w:val="ru-RU"/>
        </w:rPr>
        <w:t>всплывающих</w:t>
      </w:r>
      <w:r w:rsidRPr="001429B1">
        <w:rPr>
          <w:rFonts w:ascii="Arial" w:hAnsi="Arial" w:cs="Arial"/>
          <w:color w:val="000000"/>
        </w:rPr>
        <w:t xml:space="preserve">» </w:t>
      </w:r>
      <w:proofErr w:type="spellStart"/>
      <w:r w:rsidRPr="001429B1">
        <w:rPr>
          <w:rFonts w:ascii="Arial" w:hAnsi="Arial" w:cs="Arial"/>
          <w:color w:val="000000"/>
        </w:rPr>
        <w:t>сообщений</w:t>
      </w:r>
      <w:proofErr w:type="spellEnd"/>
      <w:r w:rsidRPr="001429B1">
        <w:rPr>
          <w:rFonts w:ascii="Arial" w:hAnsi="Arial" w:cs="Arial"/>
          <w:color w:val="000000"/>
        </w:rPr>
        <w:t xml:space="preserve">), текст </w:t>
      </w:r>
      <w:proofErr w:type="spellStart"/>
      <w:r w:rsidRPr="001429B1">
        <w:rPr>
          <w:rFonts w:ascii="Arial" w:hAnsi="Arial" w:cs="Arial"/>
          <w:color w:val="000000"/>
        </w:rPr>
        <w:t>которых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будет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Pr="001429B1">
        <w:rPr>
          <w:rFonts w:ascii="Arial" w:hAnsi="Arial" w:cs="Arial"/>
          <w:color w:val="000000"/>
        </w:rPr>
        <w:t>отображаться</w:t>
      </w:r>
      <w:proofErr w:type="spellEnd"/>
      <w:r w:rsidRPr="001429B1">
        <w:rPr>
          <w:rFonts w:ascii="Arial" w:hAnsi="Arial" w:cs="Arial"/>
          <w:color w:val="000000"/>
        </w:rPr>
        <w:t xml:space="preserve"> на </w:t>
      </w:r>
      <w:proofErr w:type="spellStart"/>
      <w:r w:rsidRPr="001429B1">
        <w:rPr>
          <w:rFonts w:ascii="Arial" w:hAnsi="Arial" w:cs="Arial"/>
          <w:color w:val="000000"/>
        </w:rPr>
        <w:t>экране</w:t>
      </w:r>
      <w:proofErr w:type="spellEnd"/>
      <w:r w:rsidRPr="001429B1">
        <w:rPr>
          <w:rFonts w:ascii="Arial" w:hAnsi="Arial" w:cs="Arial"/>
          <w:color w:val="000000"/>
        </w:rPr>
        <w:t xml:space="preserve"> </w:t>
      </w:r>
      <w:proofErr w:type="spellStart"/>
      <w:r w:rsidR="00C60F5E">
        <w:rPr>
          <w:rFonts w:ascii="Arial" w:hAnsi="Arial" w:cs="Arial"/>
          <w:color w:val="000000"/>
        </w:rPr>
        <w:t>телефона</w:t>
      </w:r>
      <w:proofErr w:type="spellEnd"/>
      <w:r w:rsidR="00C60F5E">
        <w:rPr>
          <w:rFonts w:ascii="Arial" w:hAnsi="Arial" w:cs="Arial"/>
          <w:color w:val="000000"/>
        </w:rPr>
        <w:t xml:space="preserve"> </w:t>
      </w:r>
      <w:proofErr w:type="spellStart"/>
      <w:r w:rsidR="00C60F5E">
        <w:rPr>
          <w:rFonts w:ascii="Arial" w:hAnsi="Arial" w:cs="Arial"/>
          <w:color w:val="000000"/>
        </w:rPr>
        <w:t>получателя</w:t>
      </w:r>
      <w:proofErr w:type="spellEnd"/>
      <w:r w:rsidR="00C60F5E">
        <w:rPr>
          <w:rFonts w:ascii="Arial" w:hAnsi="Arial" w:cs="Arial"/>
          <w:color w:val="000000"/>
        </w:rPr>
        <w:t xml:space="preserve"> без </w:t>
      </w:r>
      <w:r w:rsidR="00C60F5E">
        <w:rPr>
          <w:rFonts w:ascii="Arial" w:hAnsi="Arial" w:cs="Arial"/>
          <w:color w:val="000000"/>
          <w:lang w:val="ru-RU"/>
        </w:rPr>
        <w:t>необходимости открывать</w:t>
      </w:r>
      <w:r w:rsidR="00C60F5E">
        <w:rPr>
          <w:rFonts w:ascii="Arial" w:hAnsi="Arial" w:cs="Arial"/>
          <w:color w:val="000000"/>
        </w:rPr>
        <w:t xml:space="preserve"> </w:t>
      </w:r>
      <w:r w:rsidR="00C60F5E">
        <w:rPr>
          <w:rFonts w:ascii="Arial" w:hAnsi="Arial" w:cs="Arial"/>
          <w:color w:val="000000"/>
          <w:lang w:val="ru-RU"/>
        </w:rPr>
        <w:t xml:space="preserve">непосредственно само </w:t>
      </w:r>
      <w:proofErr w:type="spellStart"/>
      <w:r w:rsidR="00C60F5E">
        <w:rPr>
          <w:rFonts w:ascii="Arial" w:hAnsi="Arial" w:cs="Arial"/>
          <w:color w:val="000000"/>
        </w:rPr>
        <w:t>сообщени</w:t>
      </w:r>
      <w:proofErr w:type="spellEnd"/>
      <w:r w:rsidR="00C60F5E">
        <w:rPr>
          <w:rFonts w:ascii="Arial" w:hAnsi="Arial" w:cs="Arial"/>
          <w:color w:val="000000"/>
          <w:lang w:val="ru-RU"/>
        </w:rPr>
        <w:t xml:space="preserve">е. </w:t>
      </w:r>
    </w:p>
    <w:p w:rsidR="00C60F5E" w:rsidRPr="003D0EE7" w:rsidRDefault="00C60F5E" w:rsidP="003D0EE7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  <w:lang w:val="ru-RU"/>
        </w:rPr>
      </w:pPr>
      <w:r w:rsidRPr="003D0EE7">
        <w:rPr>
          <w:rFonts w:ascii="Arial" w:hAnsi="Arial" w:cs="Arial"/>
          <w:color w:val="000000"/>
          <w:lang w:val="ru-RU"/>
        </w:rPr>
        <w:t>О начале и об окончании информационной рассылки системой п</w:t>
      </w:r>
      <w:r w:rsidR="001429B1" w:rsidRPr="003D0EE7">
        <w:rPr>
          <w:rFonts w:ascii="Arial" w:hAnsi="Arial" w:cs="Arial"/>
          <w:color w:val="000000"/>
          <w:lang w:val="ru-RU"/>
        </w:rPr>
        <w:t>оддерживается отправка</w:t>
      </w:r>
      <w:r w:rsidRPr="003D0EE7">
        <w:rPr>
          <w:rFonts w:ascii="Arial" w:hAnsi="Arial" w:cs="Arial"/>
          <w:color w:val="000000"/>
          <w:lang w:val="ru-RU"/>
        </w:rPr>
        <w:t xml:space="preserve">  </w:t>
      </w:r>
      <w:proofErr w:type="spellStart"/>
      <w:r w:rsidR="001429B1" w:rsidRPr="003D0EE7">
        <w:rPr>
          <w:rFonts w:ascii="Arial" w:hAnsi="Arial" w:cs="Arial"/>
          <w:color w:val="000000"/>
          <w:lang w:val="ru-RU"/>
        </w:rPr>
        <w:t>нотификационных</w:t>
      </w:r>
      <w:proofErr w:type="spellEnd"/>
      <w:r w:rsidR="001429B1" w:rsidRPr="003D0EE7">
        <w:rPr>
          <w:rFonts w:ascii="Arial" w:hAnsi="Arial" w:cs="Arial"/>
          <w:color w:val="000000"/>
          <w:lang w:val="ru-RU"/>
        </w:rPr>
        <w:t xml:space="preserve"> </w:t>
      </w:r>
      <w:r w:rsidRPr="003D0EE7">
        <w:rPr>
          <w:rFonts w:ascii="Arial" w:hAnsi="Arial" w:cs="Arial"/>
          <w:color w:val="000000"/>
          <w:lang w:val="ru-RU"/>
        </w:rPr>
        <w:t>SMS</w:t>
      </w:r>
      <w:r w:rsidR="001429B1" w:rsidRPr="003D0EE7">
        <w:rPr>
          <w:rFonts w:ascii="Arial" w:hAnsi="Arial" w:cs="Arial"/>
          <w:color w:val="000000"/>
          <w:lang w:val="ru-RU"/>
        </w:rPr>
        <w:t>/</w:t>
      </w:r>
      <w:r w:rsidRPr="003D0EE7">
        <w:rPr>
          <w:rFonts w:ascii="Arial" w:hAnsi="Arial" w:cs="Arial"/>
          <w:color w:val="000000"/>
          <w:lang w:val="ru-RU"/>
        </w:rPr>
        <w:t>E</w:t>
      </w:r>
      <w:r w:rsidR="001429B1" w:rsidRPr="003D0EE7">
        <w:rPr>
          <w:rFonts w:ascii="Arial" w:hAnsi="Arial" w:cs="Arial"/>
          <w:color w:val="000000"/>
          <w:lang w:val="ru-RU"/>
        </w:rPr>
        <w:t>-</w:t>
      </w:r>
      <w:proofErr w:type="spellStart"/>
      <w:r w:rsidRPr="003D0EE7">
        <w:rPr>
          <w:rFonts w:ascii="Arial" w:hAnsi="Arial" w:cs="Arial"/>
          <w:color w:val="000000"/>
          <w:lang w:val="ru-RU"/>
        </w:rPr>
        <w:t>M</w:t>
      </w:r>
      <w:r w:rsidR="001429B1" w:rsidRPr="003D0EE7">
        <w:rPr>
          <w:rFonts w:ascii="Arial" w:hAnsi="Arial" w:cs="Arial"/>
          <w:color w:val="000000"/>
          <w:lang w:val="ru-RU"/>
        </w:rPr>
        <w:t>ail</w:t>
      </w:r>
      <w:proofErr w:type="spellEnd"/>
      <w:r w:rsidR="001429B1" w:rsidRPr="003D0EE7">
        <w:rPr>
          <w:rFonts w:ascii="Arial" w:hAnsi="Arial" w:cs="Arial"/>
          <w:color w:val="000000"/>
          <w:lang w:val="ru-RU"/>
        </w:rPr>
        <w:t xml:space="preserve"> сообщений</w:t>
      </w:r>
      <w:r w:rsidRPr="003D0EE7">
        <w:rPr>
          <w:rFonts w:ascii="Arial" w:hAnsi="Arial" w:cs="Arial"/>
          <w:color w:val="000000"/>
          <w:lang w:val="ru-RU"/>
        </w:rPr>
        <w:t xml:space="preserve">. </w:t>
      </w:r>
    </w:p>
    <w:p w:rsidR="00C12AD5" w:rsidRPr="00703655" w:rsidRDefault="00C60F5E" w:rsidP="00703655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  <w:lang w:val="ru-RU"/>
        </w:rPr>
      </w:pPr>
      <w:r w:rsidRPr="00703655">
        <w:rPr>
          <w:rFonts w:ascii="Arial" w:hAnsi="Arial" w:cs="Arial"/>
          <w:color w:val="000000"/>
          <w:lang w:val="ru-RU"/>
        </w:rPr>
        <w:t>Разрешенное время отправки информационных рассылок</w:t>
      </w:r>
      <w:r w:rsidR="00C12AD5" w:rsidRPr="00703655">
        <w:rPr>
          <w:rFonts w:ascii="Arial" w:hAnsi="Arial" w:cs="Arial"/>
          <w:color w:val="000000"/>
          <w:lang w:val="ru-RU"/>
        </w:rPr>
        <w:t>: в будний день – с 08.00 до 21.00; в выходной день – с 10.00 до 21.00</w:t>
      </w:r>
    </w:p>
    <w:p w:rsidR="006160DF" w:rsidRPr="003D0EE7" w:rsidRDefault="00C60F5E" w:rsidP="00703655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Существует в</w:t>
      </w:r>
      <w:r w:rsidR="006160DF">
        <w:rPr>
          <w:rFonts w:ascii="Arial" w:hAnsi="Arial" w:cs="Arial"/>
          <w:color w:val="000000"/>
          <w:lang w:val="ru-RU"/>
        </w:rPr>
        <w:t xml:space="preserve">озможность планирования графика информационных рассылок с помощью создания шаблонов расписаний, </w:t>
      </w:r>
      <w:r w:rsidR="006160DF" w:rsidRPr="003D0EE7">
        <w:rPr>
          <w:rFonts w:ascii="Arial" w:hAnsi="Arial" w:cs="Arial"/>
          <w:color w:val="000000"/>
          <w:lang w:val="ru-RU"/>
        </w:rPr>
        <w:t>что позвол</w:t>
      </w:r>
      <w:r w:rsidR="006160DF">
        <w:rPr>
          <w:rFonts w:ascii="Arial" w:hAnsi="Arial" w:cs="Arial"/>
          <w:color w:val="000000"/>
          <w:lang w:val="ru-RU"/>
        </w:rPr>
        <w:t>яет</w:t>
      </w:r>
      <w:r w:rsidR="006160DF" w:rsidRPr="003D0EE7">
        <w:rPr>
          <w:rFonts w:ascii="Arial" w:hAnsi="Arial" w:cs="Arial"/>
          <w:color w:val="000000"/>
          <w:lang w:val="ru-RU"/>
        </w:rPr>
        <w:t xml:space="preserve"> планировать рассылку и рассылать </w:t>
      </w:r>
      <w:r w:rsidR="006160DF">
        <w:rPr>
          <w:rFonts w:ascii="Arial" w:hAnsi="Arial" w:cs="Arial"/>
          <w:color w:val="000000"/>
          <w:lang w:val="ru-RU"/>
        </w:rPr>
        <w:t xml:space="preserve">сообщения, </w:t>
      </w:r>
      <w:r w:rsidR="006160DF" w:rsidRPr="003D0EE7">
        <w:rPr>
          <w:rFonts w:ascii="Arial" w:hAnsi="Arial" w:cs="Arial"/>
          <w:color w:val="000000"/>
          <w:lang w:val="ru-RU"/>
        </w:rPr>
        <w:t>используя специальные настройки расписания</w:t>
      </w:r>
      <w:r w:rsidR="006160DF">
        <w:rPr>
          <w:rFonts w:ascii="Arial" w:hAnsi="Arial" w:cs="Arial"/>
          <w:color w:val="000000"/>
          <w:lang w:val="ru-RU"/>
        </w:rPr>
        <w:t xml:space="preserve"> </w:t>
      </w:r>
      <w:r w:rsidR="006160DF" w:rsidRPr="003D0EE7">
        <w:rPr>
          <w:rFonts w:ascii="Arial" w:hAnsi="Arial" w:cs="Arial"/>
          <w:color w:val="000000"/>
          <w:lang w:val="ru-RU"/>
        </w:rPr>
        <w:t>(</w:t>
      </w:r>
      <w:proofErr w:type="gramStart"/>
      <w:r w:rsidR="006160DF" w:rsidRPr="003D0EE7">
        <w:rPr>
          <w:rFonts w:ascii="Arial" w:hAnsi="Arial" w:cs="Arial"/>
          <w:color w:val="000000"/>
          <w:lang w:val="ru-RU"/>
        </w:rPr>
        <w:t>напр</w:t>
      </w:r>
      <w:r w:rsidR="006160DF">
        <w:rPr>
          <w:rFonts w:ascii="Arial" w:hAnsi="Arial" w:cs="Arial"/>
          <w:color w:val="000000"/>
          <w:lang w:val="ru-RU"/>
        </w:rPr>
        <w:t>имер</w:t>
      </w:r>
      <w:proofErr w:type="gramEnd"/>
      <w:r w:rsidR="006160DF" w:rsidRPr="003D0EE7">
        <w:rPr>
          <w:rFonts w:ascii="Arial" w:hAnsi="Arial" w:cs="Arial"/>
          <w:color w:val="000000"/>
          <w:lang w:val="ru-RU"/>
        </w:rPr>
        <w:t xml:space="preserve"> по дням недели, по датам)</w:t>
      </w:r>
    </w:p>
    <w:p w:rsidR="006160DF" w:rsidRPr="003D0EE7" w:rsidRDefault="007413D2" w:rsidP="00703655">
      <w:pPr>
        <w:pStyle w:val="aa"/>
        <w:numPr>
          <w:ilvl w:val="0"/>
          <w:numId w:val="44"/>
        </w:numPr>
        <w:tabs>
          <w:tab w:val="left" w:pos="-720"/>
          <w:tab w:val="left" w:pos="0"/>
          <w:tab w:val="left" w:pos="567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0" w:firstLine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Возможен просмотр </w:t>
      </w:r>
      <w:r>
        <w:rPr>
          <w:rFonts w:ascii="Arial" w:hAnsi="Arial" w:cs="Arial"/>
          <w:color w:val="000000"/>
          <w:lang w:val="en-US"/>
        </w:rPr>
        <w:t>online</w:t>
      </w:r>
      <w:r w:rsidRPr="007413D2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отчетов </w:t>
      </w:r>
      <w:r w:rsidR="006160DF" w:rsidRPr="003D0EE7">
        <w:rPr>
          <w:rFonts w:ascii="Arial" w:hAnsi="Arial" w:cs="Arial"/>
          <w:color w:val="000000"/>
          <w:lang w:val="ru-RU"/>
        </w:rPr>
        <w:t>с информацией о доставке</w:t>
      </w:r>
      <w:r w:rsidR="006160DF">
        <w:rPr>
          <w:rFonts w:ascii="Arial" w:hAnsi="Arial" w:cs="Arial"/>
          <w:color w:val="000000"/>
          <w:lang w:val="ru-RU"/>
        </w:rPr>
        <w:t xml:space="preserve"> сообщений </w:t>
      </w:r>
    </w:p>
    <w:p w:rsidR="006160DF" w:rsidRDefault="006160DF" w:rsidP="006160DF">
      <w:pPr>
        <w:pStyle w:val="points"/>
        <w:numPr>
          <w:ilvl w:val="0"/>
          <w:numId w:val="0"/>
        </w:numPr>
        <w:ind w:left="720" w:right="-1" w:hanging="360"/>
        <w:rPr>
          <w:color w:val="000000"/>
          <w:lang w:val="ru-RU"/>
        </w:rPr>
      </w:pPr>
    </w:p>
    <w:p w:rsidR="0069611F" w:rsidRDefault="0069611F" w:rsidP="0069611F">
      <w:pPr>
        <w:pStyle w:val="points"/>
        <w:numPr>
          <w:ilvl w:val="0"/>
          <w:numId w:val="0"/>
        </w:numPr>
        <w:ind w:left="714" w:right="-1"/>
        <w:rPr>
          <w:color w:val="000000"/>
          <w:lang w:val="ru-RU"/>
        </w:rPr>
      </w:pPr>
    </w:p>
    <w:p w:rsidR="00AF0ED0" w:rsidRDefault="00AF0ED0" w:rsidP="00AF0ED0">
      <w:pPr>
        <w:pStyle w:val="points"/>
        <w:numPr>
          <w:ilvl w:val="0"/>
          <w:numId w:val="0"/>
        </w:numPr>
        <w:ind w:left="714" w:right="-1"/>
        <w:rPr>
          <w:color w:val="000000"/>
          <w:lang w:val="ru-RU"/>
        </w:rPr>
      </w:pPr>
    </w:p>
    <w:p w:rsidR="00DF2DF1" w:rsidRPr="0080482D" w:rsidRDefault="00DF2DF1" w:rsidP="0080482D">
      <w:pPr>
        <w:pStyle w:val="1"/>
        <w:numPr>
          <w:ilvl w:val="0"/>
          <w:numId w:val="42"/>
        </w:numPr>
        <w:rPr>
          <w:rStyle w:val="points0"/>
          <w:rFonts w:eastAsiaTheme="majorEastAsia"/>
          <w:color w:val="auto"/>
          <w:sz w:val="32"/>
          <w:lang w:val="uk-UA" w:bidi="ar-SA"/>
        </w:rPr>
      </w:pPr>
      <w:bookmarkStart w:id="3" w:name="_Toc419220925"/>
      <w:proofErr w:type="spellStart"/>
      <w:r w:rsidRPr="0080482D">
        <w:rPr>
          <w:rStyle w:val="points0"/>
          <w:rFonts w:eastAsiaTheme="majorEastAsia"/>
          <w:color w:val="auto"/>
          <w:sz w:val="32"/>
          <w:lang w:val="uk-UA" w:bidi="ar-SA"/>
        </w:rPr>
        <w:t>Вход</w:t>
      </w:r>
      <w:proofErr w:type="spellEnd"/>
      <w:r w:rsidRPr="0080482D">
        <w:rPr>
          <w:rStyle w:val="points0"/>
          <w:rFonts w:eastAsiaTheme="majorEastAsia"/>
          <w:color w:val="auto"/>
          <w:sz w:val="32"/>
          <w:lang w:val="uk-UA" w:bidi="ar-SA"/>
        </w:rPr>
        <w:t xml:space="preserve"> в систему</w:t>
      </w:r>
      <w:bookmarkEnd w:id="3"/>
      <w:r w:rsidR="000E3D57">
        <w:rPr>
          <w:rStyle w:val="points0"/>
          <w:rFonts w:eastAsiaTheme="majorEastAsia"/>
          <w:color w:val="auto"/>
          <w:sz w:val="32"/>
          <w:lang w:val="ru-RU" w:bidi="ar-SA"/>
        </w:rPr>
        <w:t xml:space="preserve"> </w:t>
      </w:r>
    </w:p>
    <w:p w:rsidR="004855A4" w:rsidRPr="004855A4" w:rsidRDefault="004855A4" w:rsidP="004855A4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4855A4" w:rsidRPr="004855A4" w:rsidRDefault="000C7498" w:rsidP="007A3380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      </w:t>
      </w:r>
      <w:r w:rsidR="004855A4" w:rsidRPr="004855A4">
        <w:rPr>
          <w:rStyle w:val="points0"/>
          <w:lang w:val="ru-RU"/>
        </w:rPr>
        <w:t>Для выполнения требований к безопасности и корректной раб</w:t>
      </w:r>
      <w:r w:rsidR="00313297">
        <w:rPr>
          <w:rStyle w:val="points0"/>
          <w:lang w:val="ru-RU"/>
        </w:rPr>
        <w:t xml:space="preserve">оты системы </w:t>
      </w:r>
      <w:r w:rsidR="004855A4" w:rsidRPr="004855A4">
        <w:rPr>
          <w:rStyle w:val="points0"/>
          <w:lang w:val="ru-RU"/>
        </w:rPr>
        <w:t xml:space="preserve">перед входом в </w:t>
      </w:r>
      <w:r w:rsidR="004855A4">
        <w:rPr>
          <w:rStyle w:val="points0"/>
          <w:lang w:val="ru-RU"/>
        </w:rPr>
        <w:t xml:space="preserve">систему </w:t>
      </w:r>
      <w:r w:rsidR="004855A4" w:rsidRPr="004855A4">
        <w:rPr>
          <w:rStyle w:val="points0"/>
          <w:lang w:val="ru-RU"/>
        </w:rPr>
        <w:t xml:space="preserve">необходимо провести настройки </w:t>
      </w:r>
      <w:r w:rsidR="004855A4">
        <w:rPr>
          <w:rStyle w:val="points0"/>
          <w:lang w:val="ru-RU"/>
        </w:rPr>
        <w:t xml:space="preserve">в браузере </w:t>
      </w:r>
      <w:proofErr w:type="spellStart"/>
      <w:r w:rsidR="004855A4">
        <w:rPr>
          <w:rStyle w:val="points0"/>
          <w:lang w:val="ru-RU"/>
        </w:rPr>
        <w:t>Internet</w:t>
      </w:r>
      <w:proofErr w:type="spellEnd"/>
      <w:r w:rsidR="004855A4">
        <w:rPr>
          <w:rStyle w:val="points0"/>
          <w:lang w:val="ru-RU"/>
        </w:rPr>
        <w:t xml:space="preserve"> </w:t>
      </w:r>
      <w:proofErr w:type="spellStart"/>
      <w:r w:rsidR="004855A4">
        <w:rPr>
          <w:rStyle w:val="points0"/>
          <w:lang w:val="ru-RU"/>
        </w:rPr>
        <w:t>Explorer</w:t>
      </w:r>
      <w:proofErr w:type="spellEnd"/>
      <w:r w:rsidR="004855A4" w:rsidRPr="004855A4">
        <w:rPr>
          <w:rStyle w:val="points0"/>
          <w:lang w:val="ru-RU"/>
        </w:rPr>
        <w:t xml:space="preserve"> </w:t>
      </w:r>
      <w:r w:rsidR="004855A4">
        <w:rPr>
          <w:rStyle w:val="points0"/>
          <w:lang w:val="ru-RU"/>
        </w:rPr>
        <w:t xml:space="preserve"> </w:t>
      </w:r>
      <w:r w:rsidR="004855A4" w:rsidRPr="004855A4">
        <w:rPr>
          <w:rStyle w:val="points0"/>
          <w:lang w:val="ru-RU"/>
        </w:rPr>
        <w:t>в соответс</w:t>
      </w:r>
      <w:r w:rsidR="004855A4">
        <w:rPr>
          <w:rStyle w:val="points0"/>
          <w:lang w:val="ru-RU"/>
        </w:rPr>
        <w:t>т</w:t>
      </w:r>
      <w:r w:rsidR="004855A4" w:rsidRPr="004855A4">
        <w:rPr>
          <w:rStyle w:val="points0"/>
          <w:lang w:val="ru-RU"/>
        </w:rPr>
        <w:t xml:space="preserve">вии с </w:t>
      </w:r>
      <w:r w:rsidR="004855A4">
        <w:rPr>
          <w:rStyle w:val="points0"/>
          <w:lang w:val="ru-RU"/>
        </w:rPr>
        <w:t>описани</w:t>
      </w:r>
      <w:r>
        <w:rPr>
          <w:rStyle w:val="points0"/>
          <w:lang w:val="ru-RU"/>
        </w:rPr>
        <w:t xml:space="preserve">ем, предоставленным в документе </w:t>
      </w:r>
      <w:r w:rsidR="004855A4" w:rsidRPr="004855A4">
        <w:rPr>
          <w:rStyle w:val="points0"/>
          <w:lang w:val="ru-RU"/>
        </w:rPr>
        <w:t>“Инструкция к р</w:t>
      </w:r>
      <w:r w:rsidR="00D94FAB">
        <w:rPr>
          <w:rStyle w:val="points0"/>
          <w:lang w:val="ru-RU"/>
        </w:rPr>
        <w:t xml:space="preserve">абочему месту пользователя WEB”. </w:t>
      </w:r>
      <w:r w:rsidR="004855A4" w:rsidRPr="004855A4">
        <w:rPr>
          <w:rStyle w:val="points0"/>
          <w:lang w:val="ru-RU"/>
        </w:rPr>
        <w:t xml:space="preserve">После успешной настройки браузера </w:t>
      </w:r>
      <w:r w:rsidR="00D94FAB">
        <w:rPr>
          <w:rStyle w:val="points0"/>
        </w:rPr>
        <w:t>Internet</w:t>
      </w:r>
      <w:r w:rsidR="00D94FAB" w:rsidRPr="00D94FAB">
        <w:rPr>
          <w:rStyle w:val="points0"/>
          <w:lang w:val="ru-RU"/>
        </w:rPr>
        <w:t xml:space="preserve"> </w:t>
      </w:r>
      <w:r w:rsidR="00D94FAB">
        <w:rPr>
          <w:rStyle w:val="points0"/>
        </w:rPr>
        <w:t>Explorer</w:t>
      </w:r>
      <w:r w:rsidR="00D94FAB" w:rsidRPr="00D94FAB">
        <w:rPr>
          <w:rStyle w:val="points0"/>
          <w:lang w:val="ru-RU"/>
        </w:rPr>
        <w:t xml:space="preserve"> </w:t>
      </w:r>
      <w:r w:rsidR="004855A4" w:rsidRPr="004855A4">
        <w:rPr>
          <w:rStyle w:val="points0"/>
          <w:lang w:val="ru-RU"/>
        </w:rPr>
        <w:t>Вы може</w:t>
      </w:r>
      <w:r>
        <w:rPr>
          <w:rStyle w:val="points0"/>
          <w:lang w:val="ru-RU"/>
        </w:rPr>
        <w:t xml:space="preserve">те войти в систему </w:t>
      </w:r>
      <w:r w:rsidR="004855A4" w:rsidRPr="004855A4">
        <w:rPr>
          <w:rStyle w:val="points0"/>
          <w:lang w:val="ru-RU"/>
        </w:rPr>
        <w:t>по адресу</w:t>
      </w:r>
      <w:r w:rsidR="00964981">
        <w:rPr>
          <w:rStyle w:val="points0"/>
          <w:lang w:val="ru-RU"/>
        </w:rPr>
        <w:t xml:space="preserve"> </w:t>
      </w:r>
      <w:hyperlink r:id="rId9" w:history="1">
        <w:r w:rsidR="0012163F">
          <w:rPr>
            <w:rStyle w:val="a8"/>
          </w:rPr>
          <w:t>https://businessmessaging.in.ua:6502</w:t>
        </w:r>
      </w:hyperlink>
      <w:r w:rsidR="00FE0088">
        <w:t xml:space="preserve"> </w:t>
      </w:r>
      <w:r w:rsidR="002934D4">
        <w:rPr>
          <w:rStyle w:val="points0"/>
          <w:lang w:val="ru-RU"/>
        </w:rPr>
        <w:t xml:space="preserve">и </w:t>
      </w:r>
      <w:r w:rsidR="00225284">
        <w:rPr>
          <w:rStyle w:val="points0"/>
          <w:lang w:val="ru-RU"/>
        </w:rPr>
        <w:t>начать создание</w:t>
      </w:r>
      <w:r w:rsidR="00D94FAB">
        <w:rPr>
          <w:rStyle w:val="points0"/>
          <w:lang w:val="ru-RU"/>
        </w:rPr>
        <w:t xml:space="preserve"> информационных </w:t>
      </w:r>
      <w:r w:rsidR="00225284">
        <w:rPr>
          <w:rStyle w:val="points0"/>
          <w:lang w:val="ru-RU"/>
        </w:rPr>
        <w:t>рассылок</w:t>
      </w:r>
    </w:p>
    <w:p w:rsidR="00B52A5A" w:rsidRDefault="00B52A5A" w:rsidP="00AA6902">
      <w:pPr>
        <w:spacing w:after="160"/>
        <w:ind w:left="0" w:hanging="5"/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</w:pPr>
    </w:p>
    <w:p w:rsidR="00AA6902" w:rsidRPr="00945EA5" w:rsidRDefault="00AA6902" w:rsidP="00AA6902">
      <w:pPr>
        <w:spacing w:after="160"/>
        <w:ind w:left="0" w:hanging="5"/>
        <w:rPr>
          <w:rFonts w:ascii="Arial" w:eastAsia="Times New Roman" w:hAnsi="Arial" w:cs="Arial"/>
          <w:color w:val="FF0000"/>
          <w:sz w:val="20"/>
          <w:szCs w:val="20"/>
          <w:lang w:val="ru-RU" w:eastAsia="uk-UA"/>
        </w:rPr>
      </w:pPr>
      <w:r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04EAA555" wp14:editId="38D55D02">
            <wp:extent cx="257810" cy="207645"/>
            <wp:effectExtent l="0" t="0" r="8890" b="1905"/>
            <wp:docPr id="18" name="Рисунок 18" descr="https://mm.mts.com.ua:6502/bme/help/zh/mdsp_opg_forsp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.mts.com.ua:6502/bme/help/zh/mdsp_opg_forsp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EA5"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  <w:t>ПРИМЕЧАНИЕ:</w:t>
      </w:r>
    </w:p>
    <w:p w:rsidR="004855A4" w:rsidRDefault="004855A4" w:rsidP="0064682D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4855A4">
        <w:rPr>
          <w:rStyle w:val="points0"/>
          <w:lang w:val="ru-RU"/>
        </w:rPr>
        <w:t xml:space="preserve">WEB </w:t>
      </w:r>
      <w:r>
        <w:rPr>
          <w:rStyle w:val="points0"/>
          <w:lang w:val="ru-RU"/>
        </w:rPr>
        <w:t>интерфейс системы</w:t>
      </w:r>
      <w:r w:rsidRPr="004855A4">
        <w:rPr>
          <w:rStyle w:val="points0"/>
          <w:lang w:val="ru-RU"/>
        </w:rPr>
        <w:t xml:space="preserve"> будет корректно и без сбоев работать только лишь в случае,</w:t>
      </w:r>
      <w:r w:rsidR="0064682D">
        <w:rPr>
          <w:rStyle w:val="points0"/>
          <w:lang w:val="ru-RU"/>
        </w:rPr>
        <w:t xml:space="preserve"> </w:t>
      </w:r>
      <w:r w:rsidRPr="004855A4">
        <w:rPr>
          <w:rStyle w:val="points0"/>
          <w:lang w:val="ru-RU"/>
        </w:rPr>
        <w:t xml:space="preserve">если вход </w:t>
      </w:r>
      <w:r>
        <w:rPr>
          <w:rStyle w:val="points0"/>
          <w:lang w:val="ru-RU"/>
        </w:rPr>
        <w:t xml:space="preserve">в систему </w:t>
      </w:r>
      <w:r w:rsidRPr="004855A4">
        <w:rPr>
          <w:rStyle w:val="points0"/>
          <w:lang w:val="ru-RU"/>
        </w:rPr>
        <w:t xml:space="preserve">осуществлен с помощью браузера </w:t>
      </w:r>
      <w:proofErr w:type="spellStart"/>
      <w:r w:rsidRPr="004855A4">
        <w:rPr>
          <w:rStyle w:val="points0"/>
          <w:lang w:val="ru-RU"/>
        </w:rPr>
        <w:t>Internet</w:t>
      </w:r>
      <w:proofErr w:type="spellEnd"/>
      <w:r w:rsidRPr="004855A4">
        <w:rPr>
          <w:rStyle w:val="points0"/>
          <w:lang w:val="ru-RU"/>
        </w:rPr>
        <w:t xml:space="preserve"> </w:t>
      </w:r>
      <w:proofErr w:type="spellStart"/>
      <w:r w:rsidRPr="004855A4">
        <w:rPr>
          <w:rStyle w:val="points0"/>
          <w:lang w:val="ru-RU"/>
        </w:rPr>
        <w:t>Explorer</w:t>
      </w:r>
      <w:proofErr w:type="spellEnd"/>
      <w:r w:rsidR="000C7498">
        <w:rPr>
          <w:rStyle w:val="points0"/>
          <w:lang w:val="ru-RU"/>
        </w:rPr>
        <w:t xml:space="preserve">. </w:t>
      </w:r>
      <w:r w:rsidRPr="004855A4">
        <w:rPr>
          <w:rStyle w:val="points0"/>
          <w:lang w:val="ru-RU"/>
        </w:rPr>
        <w:t xml:space="preserve">Корректная работа системы при использовании браузеров </w:t>
      </w:r>
      <w:proofErr w:type="spellStart"/>
      <w:r w:rsidRPr="004855A4">
        <w:rPr>
          <w:rStyle w:val="points0"/>
          <w:lang w:val="ru-RU"/>
        </w:rPr>
        <w:t>Opera</w:t>
      </w:r>
      <w:proofErr w:type="spellEnd"/>
      <w:r w:rsidRPr="004855A4">
        <w:rPr>
          <w:rStyle w:val="points0"/>
          <w:lang w:val="ru-RU"/>
        </w:rPr>
        <w:t xml:space="preserve">, </w:t>
      </w:r>
      <w:r w:rsidR="00D94FAB">
        <w:rPr>
          <w:rStyle w:val="points0"/>
        </w:rPr>
        <w:t>Google</w:t>
      </w:r>
      <w:r w:rsidR="00D94FAB" w:rsidRPr="00D94FAB">
        <w:rPr>
          <w:rStyle w:val="points0"/>
          <w:lang w:val="ru-RU"/>
        </w:rPr>
        <w:t xml:space="preserve"> </w:t>
      </w:r>
      <w:proofErr w:type="spellStart"/>
      <w:r w:rsidRPr="004855A4">
        <w:rPr>
          <w:rStyle w:val="points0"/>
          <w:lang w:val="ru-RU"/>
        </w:rPr>
        <w:t>Chrom</w:t>
      </w:r>
      <w:proofErr w:type="spellEnd"/>
      <w:r w:rsidR="00D94FAB">
        <w:rPr>
          <w:rStyle w:val="points0"/>
        </w:rPr>
        <w:t>e</w:t>
      </w:r>
      <w:r w:rsidRPr="004855A4">
        <w:rPr>
          <w:rStyle w:val="points0"/>
          <w:lang w:val="ru-RU"/>
        </w:rPr>
        <w:t xml:space="preserve">, </w:t>
      </w:r>
      <w:proofErr w:type="spellStart"/>
      <w:r w:rsidRPr="004855A4">
        <w:rPr>
          <w:rStyle w:val="points0"/>
          <w:lang w:val="ru-RU"/>
        </w:rPr>
        <w:t>Mozilla</w:t>
      </w:r>
      <w:proofErr w:type="spellEnd"/>
      <w:r w:rsidR="00D94FAB" w:rsidRPr="00D94FAB">
        <w:rPr>
          <w:rStyle w:val="points0"/>
          <w:lang w:val="ru-RU"/>
        </w:rPr>
        <w:t xml:space="preserve"> </w:t>
      </w:r>
      <w:r w:rsidR="009F2EE2">
        <w:rPr>
          <w:rStyle w:val="points0"/>
        </w:rPr>
        <w:t>Firefo</w:t>
      </w:r>
      <w:r w:rsidR="00D94FAB">
        <w:rPr>
          <w:rStyle w:val="points0"/>
        </w:rPr>
        <w:t>x</w:t>
      </w:r>
      <w:r w:rsidR="0087527B">
        <w:rPr>
          <w:rStyle w:val="points0"/>
          <w:lang w:val="ru-RU"/>
        </w:rPr>
        <w:t xml:space="preserve"> и т.д. не гарантируется</w:t>
      </w:r>
      <w:r w:rsidR="0087527B" w:rsidRPr="0087527B">
        <w:rPr>
          <w:rStyle w:val="points0"/>
          <w:lang w:val="ru-RU"/>
        </w:rPr>
        <w:t>.</w:t>
      </w:r>
    </w:p>
    <w:p w:rsidR="00B52A5A" w:rsidRDefault="00B52A5A" w:rsidP="000C7498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E077C9" w:rsidRDefault="004E2530" w:rsidP="000C7498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      </w:t>
      </w:r>
      <w:r w:rsidR="006F23ED">
        <w:rPr>
          <w:rStyle w:val="points0"/>
          <w:lang w:val="ru-RU"/>
        </w:rPr>
        <w:t xml:space="preserve">При </w:t>
      </w:r>
      <w:r w:rsidR="00B52A5A">
        <w:rPr>
          <w:rStyle w:val="points0"/>
          <w:lang w:val="ru-RU"/>
        </w:rPr>
        <w:t xml:space="preserve">первом </w:t>
      </w:r>
      <w:r w:rsidR="006F23ED">
        <w:rPr>
          <w:rStyle w:val="points0"/>
          <w:lang w:val="ru-RU"/>
        </w:rPr>
        <w:t>входе</w:t>
      </w:r>
      <w:r w:rsidR="000C7498" w:rsidRPr="00D94FAB">
        <w:rPr>
          <w:rStyle w:val="points0"/>
          <w:lang w:val="ru-RU"/>
        </w:rPr>
        <w:t xml:space="preserve"> </w:t>
      </w:r>
      <w:r w:rsidR="00313297">
        <w:rPr>
          <w:rStyle w:val="points0"/>
          <w:lang w:val="ru-RU"/>
        </w:rPr>
        <w:t xml:space="preserve">в систему </w:t>
      </w:r>
      <w:r w:rsidR="00313297" w:rsidRPr="00D73852">
        <w:rPr>
          <w:rStyle w:val="points0"/>
          <w:lang w:val="ru-RU"/>
        </w:rPr>
        <w:t>«</w:t>
      </w:r>
      <w:r w:rsidR="00313297">
        <w:rPr>
          <w:rStyle w:val="points0"/>
          <w:lang w:val="ru-RU"/>
        </w:rPr>
        <w:t>Бизнес рассылки</w:t>
      </w:r>
      <w:r w:rsidR="00313297" w:rsidRPr="00D73852">
        <w:rPr>
          <w:rStyle w:val="points0"/>
          <w:lang w:val="ru-RU"/>
        </w:rPr>
        <w:t>»</w:t>
      </w:r>
      <w:r w:rsidR="00D94FAB">
        <w:rPr>
          <w:rStyle w:val="points0"/>
          <w:lang w:val="ru-RU"/>
        </w:rPr>
        <w:t xml:space="preserve"> </w:t>
      </w:r>
      <w:r w:rsidR="00B52A5A">
        <w:rPr>
          <w:rStyle w:val="points0"/>
          <w:lang w:val="ru-RU"/>
        </w:rPr>
        <w:t>в</w:t>
      </w:r>
      <w:r w:rsidR="006F23ED">
        <w:rPr>
          <w:rStyle w:val="points0"/>
          <w:lang w:val="ru-RU"/>
        </w:rPr>
        <w:t>ам</w:t>
      </w:r>
      <w:r w:rsidR="000C7498" w:rsidRPr="00D94FAB">
        <w:rPr>
          <w:rStyle w:val="points0"/>
          <w:lang w:val="ru-RU"/>
        </w:rPr>
        <w:t xml:space="preserve"> </w:t>
      </w:r>
      <w:r w:rsidR="00D94FAB" w:rsidRPr="00D94FAB">
        <w:rPr>
          <w:rStyle w:val="points0"/>
          <w:lang w:val="ru-RU"/>
        </w:rPr>
        <w:t xml:space="preserve">будет предложено выбрать </w:t>
      </w:r>
      <w:r w:rsidR="00534012">
        <w:rPr>
          <w:rStyle w:val="points0"/>
          <w:lang w:val="ru-RU"/>
        </w:rPr>
        <w:t xml:space="preserve">из выпадающего списка язык </w:t>
      </w:r>
      <w:r w:rsidR="00534012">
        <w:rPr>
          <w:rStyle w:val="points0"/>
        </w:rPr>
        <w:t>WEB</w:t>
      </w:r>
      <w:r w:rsidR="00534012" w:rsidRPr="00534012">
        <w:rPr>
          <w:rStyle w:val="points0"/>
          <w:lang w:val="ru-RU"/>
        </w:rPr>
        <w:t xml:space="preserve"> </w:t>
      </w:r>
      <w:r w:rsidR="00534012">
        <w:rPr>
          <w:rStyle w:val="points0"/>
          <w:lang w:val="ru-RU"/>
        </w:rPr>
        <w:t xml:space="preserve">интерфейса </w:t>
      </w:r>
      <w:r w:rsidR="00D94FAB" w:rsidRPr="00D94FAB">
        <w:rPr>
          <w:rStyle w:val="points0"/>
          <w:lang w:val="ru-RU"/>
        </w:rPr>
        <w:t>(доступны русский и английский язык</w:t>
      </w:r>
      <w:r w:rsidR="00534012">
        <w:rPr>
          <w:rStyle w:val="points0"/>
          <w:lang w:val="ru-RU"/>
        </w:rPr>
        <w:t>и</w:t>
      </w:r>
      <w:r w:rsidR="00B919C4">
        <w:rPr>
          <w:rStyle w:val="points0"/>
          <w:lang w:val="ru-RU"/>
        </w:rPr>
        <w:t>).</w:t>
      </w:r>
      <w:r>
        <w:rPr>
          <w:rStyle w:val="points0"/>
          <w:lang w:val="ru-RU"/>
        </w:rPr>
        <w:t xml:space="preserve"> </w:t>
      </w:r>
      <w:r w:rsidR="00534012">
        <w:rPr>
          <w:rStyle w:val="points0"/>
          <w:lang w:val="ru-RU"/>
        </w:rPr>
        <w:t xml:space="preserve">Далее, внесите </w:t>
      </w:r>
      <w:r w:rsidR="00B52A5A">
        <w:rPr>
          <w:rStyle w:val="points0"/>
          <w:lang w:val="ru-RU"/>
        </w:rPr>
        <w:t>в</w:t>
      </w:r>
      <w:r>
        <w:rPr>
          <w:rStyle w:val="points0"/>
          <w:lang w:val="ru-RU"/>
        </w:rPr>
        <w:t xml:space="preserve">аши </w:t>
      </w:r>
      <w:r w:rsidR="00534012">
        <w:rPr>
          <w:rStyle w:val="points0"/>
          <w:lang w:val="ru-RU"/>
        </w:rPr>
        <w:t xml:space="preserve">учетные данные </w:t>
      </w:r>
      <w:r>
        <w:rPr>
          <w:rStyle w:val="points0"/>
          <w:lang w:val="ru-RU"/>
        </w:rPr>
        <w:t xml:space="preserve">в соответствующие поля </w:t>
      </w:r>
      <w:r w:rsidR="00534012">
        <w:rPr>
          <w:rStyle w:val="points0"/>
          <w:lang w:val="ru-RU"/>
        </w:rPr>
        <w:t>для авторизации и доступа к системе</w:t>
      </w:r>
      <w:r w:rsidR="00534012" w:rsidRPr="00534012">
        <w:rPr>
          <w:rStyle w:val="points0"/>
          <w:lang w:val="ru-RU"/>
        </w:rPr>
        <w:t xml:space="preserve">: </w:t>
      </w:r>
      <w:r w:rsidR="00534012">
        <w:rPr>
          <w:rStyle w:val="points0"/>
          <w:lang w:val="ru-RU"/>
        </w:rPr>
        <w:t>логин и пароль</w:t>
      </w:r>
      <w:r w:rsidR="0090629B">
        <w:rPr>
          <w:rStyle w:val="points0"/>
          <w:lang w:val="ru-RU"/>
        </w:rPr>
        <w:t xml:space="preserve"> </w:t>
      </w:r>
      <w:r w:rsidR="00534012">
        <w:rPr>
          <w:rStyle w:val="points0"/>
          <w:lang w:val="ru-RU"/>
        </w:rPr>
        <w:t xml:space="preserve">(дополнительно </w:t>
      </w:r>
      <w:r w:rsidR="00E87C4D">
        <w:rPr>
          <w:rStyle w:val="points0"/>
          <w:lang w:val="ru-RU"/>
        </w:rPr>
        <w:t xml:space="preserve">необходимо заполнить поле </w:t>
      </w:r>
      <w:r w:rsidR="001943BB" w:rsidRPr="0010661D">
        <w:rPr>
          <w:rStyle w:val="points0"/>
          <w:b/>
          <w:i/>
          <w:lang w:val="ru-RU"/>
        </w:rPr>
        <w:t>Код подтверждения</w:t>
      </w:r>
      <w:r w:rsidR="0090629B" w:rsidRPr="0090629B">
        <w:rPr>
          <w:rStyle w:val="points0"/>
          <w:lang w:val="ru-RU"/>
        </w:rPr>
        <w:t>,</w:t>
      </w:r>
      <w:r w:rsidR="001714AA">
        <w:rPr>
          <w:rStyle w:val="points0"/>
          <w:lang w:val="ru-RU"/>
        </w:rPr>
        <w:t xml:space="preserve"> см. рисунок</w:t>
      </w:r>
      <w:r w:rsidR="002A5B08">
        <w:rPr>
          <w:rStyle w:val="points0"/>
          <w:lang w:val="ru-RU"/>
        </w:rPr>
        <w:t xml:space="preserve"> </w:t>
      </w:r>
      <w:r w:rsidR="002A5B08" w:rsidRPr="002A5B08">
        <w:rPr>
          <w:rStyle w:val="points0"/>
          <w:lang w:val="ru-RU"/>
        </w:rPr>
        <w:t>3</w:t>
      </w:r>
      <w:r w:rsidR="00C813A2">
        <w:rPr>
          <w:rStyle w:val="points0"/>
          <w:lang w:val="ru-RU"/>
        </w:rPr>
        <w:t>-1)</w:t>
      </w:r>
    </w:p>
    <w:p w:rsidR="00703655" w:rsidRPr="0090629B" w:rsidRDefault="00703655" w:rsidP="000C7498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662413" w:rsidRPr="0090629B" w:rsidRDefault="00662413" w:rsidP="000C7498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 w:rsidR="002A5B08" w:rsidRPr="00AA6902">
        <w:rPr>
          <w:rStyle w:val="points0"/>
          <w:i/>
          <w:lang w:val="ru-RU"/>
        </w:rPr>
        <w:t>3</w:t>
      </w:r>
      <w:r w:rsidRPr="00662413">
        <w:rPr>
          <w:rStyle w:val="points0"/>
          <w:i/>
          <w:lang w:val="ru-RU"/>
        </w:rPr>
        <w:t>-1</w:t>
      </w:r>
      <w:r w:rsidR="00AA6902">
        <w:rPr>
          <w:rStyle w:val="points0"/>
          <w:i/>
          <w:lang w:val="ru-RU"/>
        </w:rPr>
        <w:t xml:space="preserve"> Введение кода подтверждения для доступа к </w:t>
      </w:r>
      <w:r w:rsidR="00AA6902">
        <w:rPr>
          <w:rStyle w:val="points0"/>
          <w:i/>
        </w:rPr>
        <w:t>WEB</w:t>
      </w:r>
      <w:r w:rsidR="00AA6902" w:rsidRPr="00AA6902">
        <w:rPr>
          <w:rStyle w:val="points0"/>
          <w:i/>
          <w:lang w:val="ru-RU"/>
        </w:rPr>
        <w:t xml:space="preserve"> </w:t>
      </w:r>
      <w:r w:rsidR="00AA6902">
        <w:rPr>
          <w:rStyle w:val="points0"/>
          <w:i/>
          <w:lang w:val="ru-RU"/>
        </w:rPr>
        <w:t>интерфейсу системы</w:t>
      </w:r>
      <w:r w:rsidRPr="0090629B">
        <w:rPr>
          <w:rStyle w:val="points0"/>
          <w:i/>
          <w:lang w:val="ru-RU"/>
        </w:rPr>
        <w:t>:</w:t>
      </w:r>
    </w:p>
    <w:p w:rsidR="00C813A2" w:rsidRPr="0090629B" w:rsidRDefault="007413D2" w:rsidP="000C7498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B810D8">
        <w:rPr>
          <w:noProof/>
          <w:lang w:val="ru-RU" w:eastAsia="ru-RU" w:bidi="ar-SA"/>
        </w:rPr>
        <w:drawing>
          <wp:inline distT="0" distB="0" distL="0" distR="0" wp14:anchorId="6C5DF93B" wp14:editId="6C2F2EAA">
            <wp:extent cx="5255287" cy="1479600"/>
            <wp:effectExtent l="19050" t="19050" r="21590" b="25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2763"/>
                    <a:stretch/>
                  </pic:blipFill>
                  <pic:spPr bwMode="auto">
                    <a:xfrm>
                      <a:off x="0" y="0"/>
                      <a:ext cx="5257800" cy="14803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C4D" w:rsidRDefault="00B52A5A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  <w:r>
        <w:rPr>
          <w:noProof/>
          <w:lang w:val="uk-UA" w:eastAsia="uk-UA" w:bidi="ar-SA"/>
        </w:rPr>
        <w:t>Если</w:t>
      </w:r>
      <w:r w:rsidR="00153C98">
        <w:rPr>
          <w:noProof/>
          <w:lang w:val="uk-UA" w:eastAsia="uk-UA" w:bidi="ar-SA"/>
        </w:rPr>
        <w:t xml:space="preserve"> </w:t>
      </w:r>
      <w:r>
        <w:rPr>
          <w:noProof/>
          <w:lang w:val="uk-UA" w:eastAsia="uk-UA" w:bidi="ar-SA"/>
        </w:rPr>
        <w:t xml:space="preserve">вы </w:t>
      </w:r>
      <w:r w:rsidR="00153C98">
        <w:rPr>
          <w:noProof/>
          <w:lang w:val="uk-UA" w:eastAsia="uk-UA" w:bidi="ar-SA"/>
        </w:rPr>
        <w:t>забыли пароль для доступа к системе,</w:t>
      </w:r>
      <w:r>
        <w:rPr>
          <w:noProof/>
          <w:lang w:val="ru-RU" w:eastAsia="uk-UA" w:bidi="ar-SA"/>
        </w:rPr>
        <w:t xml:space="preserve"> для его сброса и обнуления</w:t>
      </w:r>
      <w:r w:rsidR="00153C98">
        <w:rPr>
          <w:noProof/>
          <w:lang w:val="ru-RU" w:eastAsia="uk-UA" w:bidi="ar-SA"/>
        </w:rPr>
        <w:t xml:space="preserve"> </w:t>
      </w:r>
      <w:r>
        <w:rPr>
          <w:noProof/>
          <w:lang w:val="ru-RU" w:eastAsia="uk-UA" w:bidi="ar-SA"/>
        </w:rPr>
        <w:t xml:space="preserve">необходимо нажать </w:t>
      </w:r>
      <w:r w:rsidR="001943BB">
        <w:rPr>
          <w:noProof/>
          <w:lang w:val="ru-RU" w:eastAsia="uk-UA" w:bidi="ar-SA"/>
        </w:rPr>
        <w:t>на ссылку</w:t>
      </w:r>
      <w:r w:rsidR="00153C98">
        <w:rPr>
          <w:noProof/>
          <w:lang w:val="ru-RU" w:eastAsia="uk-UA" w:bidi="ar-SA"/>
        </w:rPr>
        <w:t xml:space="preserve"> </w:t>
      </w:r>
      <w:r w:rsidR="0010661D" w:rsidRPr="00BA591F">
        <w:rPr>
          <w:b/>
          <w:i/>
          <w:noProof/>
          <w:lang w:val="ru-RU" w:eastAsia="uk-UA" w:bidi="ar-SA"/>
        </w:rPr>
        <w:t>Забыли пароль</w:t>
      </w:r>
      <w:r w:rsidR="001943BB">
        <w:rPr>
          <w:noProof/>
          <w:lang w:val="ru-RU" w:eastAsia="uk-UA" w:bidi="ar-SA"/>
        </w:rPr>
        <w:t xml:space="preserve"> </w:t>
      </w:r>
      <w:r w:rsidR="00C813A2" w:rsidRPr="00662413">
        <w:rPr>
          <w:noProof/>
          <w:lang w:val="ru-RU" w:eastAsia="uk-UA" w:bidi="ar-SA"/>
        </w:rPr>
        <w:t>(</w:t>
      </w:r>
      <w:r w:rsidR="00C813A2">
        <w:rPr>
          <w:noProof/>
          <w:lang w:val="ru-RU" w:eastAsia="uk-UA" w:bidi="ar-SA"/>
        </w:rPr>
        <w:t xml:space="preserve">см. рисунок </w:t>
      </w:r>
      <w:r w:rsidR="002A5B08" w:rsidRPr="002A5B08">
        <w:rPr>
          <w:noProof/>
          <w:lang w:val="ru-RU" w:eastAsia="uk-UA" w:bidi="ar-SA"/>
        </w:rPr>
        <w:t>3</w:t>
      </w:r>
      <w:r w:rsidR="00C813A2">
        <w:rPr>
          <w:noProof/>
          <w:lang w:val="ru-RU" w:eastAsia="uk-UA" w:bidi="ar-SA"/>
        </w:rPr>
        <w:t>-2)</w:t>
      </w:r>
    </w:p>
    <w:p w:rsidR="00703655" w:rsidRDefault="00703655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</w:p>
    <w:p w:rsidR="00AA6F51" w:rsidRDefault="00AA6F51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</w:p>
    <w:p w:rsidR="00AA6F51" w:rsidRDefault="00AA6F51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</w:p>
    <w:p w:rsidR="00AA6F51" w:rsidRDefault="00AA6F51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</w:p>
    <w:p w:rsidR="00AA6F51" w:rsidRDefault="00AA6F51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</w:p>
    <w:p w:rsidR="00AA6F51" w:rsidRDefault="00AA6F51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</w:p>
    <w:p w:rsidR="00AA6F51" w:rsidRDefault="00AA6F51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</w:p>
    <w:p w:rsidR="00AA6F51" w:rsidRDefault="00AA6F51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</w:p>
    <w:p w:rsidR="00AA6F51" w:rsidRPr="00662413" w:rsidRDefault="00AA6F51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</w:p>
    <w:p w:rsidR="00662413" w:rsidRPr="00AA6902" w:rsidRDefault="00662413" w:rsidP="000C7498">
      <w:pPr>
        <w:pStyle w:val="points"/>
        <w:numPr>
          <w:ilvl w:val="0"/>
          <w:numId w:val="0"/>
        </w:numPr>
        <w:ind w:right="-1"/>
        <w:rPr>
          <w:i/>
          <w:noProof/>
          <w:lang w:val="ru-RU" w:eastAsia="uk-UA" w:bidi="ar-SA"/>
        </w:rPr>
      </w:pPr>
      <w:r w:rsidRPr="00662413">
        <w:rPr>
          <w:i/>
          <w:noProof/>
          <w:lang w:val="ru-RU" w:eastAsia="uk-UA" w:bidi="ar-SA"/>
        </w:rPr>
        <w:t xml:space="preserve">Рисунок </w:t>
      </w:r>
      <w:r w:rsidR="002A5B08" w:rsidRPr="00AA6902">
        <w:rPr>
          <w:i/>
          <w:noProof/>
          <w:lang w:val="ru-RU" w:eastAsia="uk-UA" w:bidi="ar-SA"/>
        </w:rPr>
        <w:t>3</w:t>
      </w:r>
      <w:r w:rsidRPr="00662413">
        <w:rPr>
          <w:i/>
          <w:noProof/>
          <w:lang w:val="ru-RU" w:eastAsia="uk-UA" w:bidi="ar-SA"/>
        </w:rPr>
        <w:t>-2</w:t>
      </w:r>
      <w:r w:rsidR="007413D2">
        <w:rPr>
          <w:i/>
          <w:noProof/>
          <w:lang w:val="ru-RU" w:eastAsia="uk-UA" w:bidi="ar-SA"/>
        </w:rPr>
        <w:t xml:space="preserve"> Сброс</w:t>
      </w:r>
      <w:r w:rsidR="00703655">
        <w:rPr>
          <w:i/>
          <w:noProof/>
          <w:lang w:val="ru-RU" w:eastAsia="uk-UA" w:bidi="ar-SA"/>
        </w:rPr>
        <w:t xml:space="preserve"> и генерация</w:t>
      </w:r>
      <w:r w:rsidR="00AA6902">
        <w:rPr>
          <w:i/>
          <w:noProof/>
          <w:lang w:val="ru-RU" w:eastAsia="uk-UA" w:bidi="ar-SA"/>
        </w:rPr>
        <w:t xml:space="preserve"> нового пароля </w:t>
      </w:r>
      <w:r w:rsidRPr="00AA6902">
        <w:rPr>
          <w:i/>
          <w:noProof/>
          <w:lang w:val="ru-RU" w:eastAsia="uk-UA" w:bidi="ar-SA"/>
        </w:rPr>
        <w:t>:</w:t>
      </w:r>
    </w:p>
    <w:p w:rsidR="00E87C4D" w:rsidRDefault="00752583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91E0EB1" wp14:editId="41267B89">
            <wp:extent cx="5053563" cy="137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0684"/>
                    <a:stretch/>
                  </pic:blipFill>
                  <pic:spPr bwMode="auto">
                    <a:xfrm>
                      <a:off x="0" y="0"/>
                      <a:ext cx="5092576" cy="138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3A2" w:rsidRDefault="00703655" w:rsidP="002A5B0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  <w:r>
        <w:rPr>
          <w:noProof/>
          <w:lang w:val="ru-RU" w:eastAsia="uk-UA" w:bidi="ar-SA"/>
        </w:rPr>
        <w:t xml:space="preserve">        Далее п</w:t>
      </w:r>
      <w:r w:rsidR="001943BB">
        <w:rPr>
          <w:noProof/>
          <w:lang w:val="ru-RU" w:eastAsia="uk-UA" w:bidi="ar-SA"/>
        </w:rPr>
        <w:t xml:space="preserve">еред </w:t>
      </w:r>
      <w:r>
        <w:rPr>
          <w:noProof/>
          <w:lang w:val="ru-RU" w:eastAsia="uk-UA" w:bidi="ar-SA"/>
        </w:rPr>
        <w:t>в</w:t>
      </w:r>
      <w:r w:rsidR="001943BB">
        <w:rPr>
          <w:noProof/>
          <w:lang w:val="ru-RU" w:eastAsia="uk-UA" w:bidi="ar-SA"/>
        </w:rPr>
        <w:t xml:space="preserve">ами откроется окно восстановления пароля, в котором необходимо </w:t>
      </w:r>
      <w:r w:rsidR="001943BB" w:rsidRPr="001943BB">
        <w:rPr>
          <w:noProof/>
          <w:lang w:val="ru-RU" w:eastAsia="uk-UA" w:bidi="ar-SA"/>
        </w:rPr>
        <w:t xml:space="preserve">указать свой </w:t>
      </w:r>
      <w:r w:rsidR="001943BB">
        <w:rPr>
          <w:noProof/>
          <w:lang w:val="ru-RU" w:eastAsia="uk-UA" w:bidi="ar-SA"/>
        </w:rPr>
        <w:t xml:space="preserve">логин, электронный почтовый ящик (либо Ваш </w:t>
      </w:r>
      <w:r w:rsidR="001943BB" w:rsidRPr="001943BB">
        <w:rPr>
          <w:noProof/>
          <w:lang w:val="ru-RU" w:eastAsia="uk-UA" w:bidi="ar-SA"/>
        </w:rPr>
        <w:t>“</w:t>
      </w:r>
      <w:r w:rsidR="001943BB">
        <w:rPr>
          <w:noProof/>
          <w:lang w:eastAsia="uk-UA" w:bidi="ar-SA"/>
        </w:rPr>
        <w:t>ID</w:t>
      </w:r>
      <w:r w:rsidR="001943BB" w:rsidRPr="001943BB">
        <w:rPr>
          <w:noProof/>
          <w:lang w:val="ru-RU" w:eastAsia="uk-UA" w:bidi="ar-SA"/>
        </w:rPr>
        <w:t xml:space="preserve"> </w:t>
      </w:r>
      <w:r w:rsidR="001943BB">
        <w:rPr>
          <w:noProof/>
          <w:lang w:val="ru-RU" w:eastAsia="uk-UA" w:bidi="ar-SA"/>
        </w:rPr>
        <w:t>номер</w:t>
      </w:r>
      <w:r w:rsidR="001943BB" w:rsidRPr="001943BB">
        <w:rPr>
          <w:noProof/>
          <w:lang w:val="ru-RU" w:eastAsia="uk-UA" w:bidi="ar-SA"/>
        </w:rPr>
        <w:t>”</w:t>
      </w:r>
      <w:r w:rsidR="004E2530">
        <w:rPr>
          <w:noProof/>
          <w:lang w:val="ru-RU" w:eastAsia="uk-UA" w:bidi="ar-SA"/>
        </w:rPr>
        <w:t xml:space="preserve">), на который </w:t>
      </w:r>
      <w:r w:rsidR="001943BB">
        <w:rPr>
          <w:noProof/>
          <w:lang w:val="ru-RU" w:eastAsia="uk-UA" w:bidi="ar-SA"/>
        </w:rPr>
        <w:t xml:space="preserve">система </w:t>
      </w:r>
      <w:r w:rsidR="00B52A5A">
        <w:rPr>
          <w:noProof/>
          <w:lang w:val="ru-RU" w:eastAsia="uk-UA" w:bidi="ar-SA"/>
        </w:rPr>
        <w:t>в</w:t>
      </w:r>
      <w:r w:rsidR="004E2530">
        <w:rPr>
          <w:noProof/>
          <w:lang w:val="ru-RU" w:eastAsia="uk-UA" w:bidi="ar-SA"/>
        </w:rPr>
        <w:t xml:space="preserve">ам </w:t>
      </w:r>
      <w:r w:rsidR="001943BB">
        <w:rPr>
          <w:noProof/>
          <w:lang w:val="ru-RU" w:eastAsia="uk-UA" w:bidi="ar-SA"/>
        </w:rPr>
        <w:t>отправит</w:t>
      </w:r>
      <w:r w:rsidR="004E2530">
        <w:rPr>
          <w:noProof/>
          <w:lang w:val="ru-RU" w:eastAsia="uk-UA" w:bidi="ar-SA"/>
        </w:rPr>
        <w:t xml:space="preserve"> вновь </w:t>
      </w:r>
      <w:r w:rsidR="00C813A2">
        <w:rPr>
          <w:noProof/>
          <w:lang w:val="ru-RU" w:eastAsia="uk-UA" w:bidi="ar-SA"/>
        </w:rPr>
        <w:t xml:space="preserve"> сгенерированный пароль.</w:t>
      </w:r>
      <w:r w:rsidR="002A5B08" w:rsidRPr="002A5B08">
        <w:rPr>
          <w:noProof/>
          <w:lang w:val="ru-RU" w:eastAsia="uk-UA" w:bidi="ar-SA"/>
        </w:rPr>
        <w:t xml:space="preserve"> </w:t>
      </w:r>
      <w:r w:rsidR="002A5B08">
        <w:rPr>
          <w:noProof/>
          <w:lang w:val="ru-RU" w:eastAsia="uk-UA" w:bidi="ar-SA"/>
        </w:rPr>
        <w:t>При с</w:t>
      </w:r>
      <w:r>
        <w:rPr>
          <w:noProof/>
          <w:lang w:val="ru-RU" w:eastAsia="uk-UA" w:bidi="ar-SA"/>
        </w:rPr>
        <w:t>ледующей авторизации в систему в</w:t>
      </w:r>
      <w:r w:rsidR="002A5B08">
        <w:rPr>
          <w:noProof/>
          <w:lang w:val="ru-RU" w:eastAsia="uk-UA" w:bidi="ar-SA"/>
        </w:rPr>
        <w:t xml:space="preserve">ам будет рекомендовано сменить пароль на новый (но только лишь на тот, который ранее не использовался) </w:t>
      </w:r>
      <w:r w:rsidR="00C813A2" w:rsidRPr="00C813A2">
        <w:rPr>
          <w:noProof/>
          <w:lang w:val="ru-RU" w:eastAsia="uk-UA" w:bidi="ar-SA"/>
        </w:rPr>
        <w:t>(</w:t>
      </w:r>
      <w:r w:rsidR="00C813A2">
        <w:rPr>
          <w:noProof/>
          <w:lang w:val="ru-RU" w:eastAsia="uk-UA" w:bidi="ar-SA"/>
        </w:rPr>
        <w:t>см</w:t>
      </w:r>
      <w:r w:rsidR="00C813A2" w:rsidRPr="00C813A2">
        <w:rPr>
          <w:noProof/>
          <w:lang w:val="ru-RU" w:eastAsia="uk-UA" w:bidi="ar-SA"/>
        </w:rPr>
        <w:t xml:space="preserve">. </w:t>
      </w:r>
      <w:r w:rsidR="002A5B08">
        <w:rPr>
          <w:noProof/>
          <w:lang w:val="ru-RU" w:eastAsia="uk-UA" w:bidi="ar-SA"/>
        </w:rPr>
        <w:t xml:space="preserve">рисунок </w:t>
      </w:r>
      <w:r w:rsidR="002A5B08" w:rsidRPr="002A5B08">
        <w:rPr>
          <w:noProof/>
          <w:lang w:val="ru-RU" w:eastAsia="uk-UA" w:bidi="ar-SA"/>
        </w:rPr>
        <w:t>3</w:t>
      </w:r>
      <w:r w:rsidR="00C813A2">
        <w:rPr>
          <w:noProof/>
          <w:lang w:val="ru-RU" w:eastAsia="uk-UA" w:bidi="ar-SA"/>
        </w:rPr>
        <w:t>-3</w:t>
      </w:r>
      <w:r w:rsidR="00C813A2" w:rsidRPr="00C813A2">
        <w:rPr>
          <w:noProof/>
          <w:lang w:val="ru-RU" w:eastAsia="uk-UA" w:bidi="ar-SA"/>
        </w:rPr>
        <w:t>)</w:t>
      </w:r>
    </w:p>
    <w:p w:rsidR="00662413" w:rsidRPr="00AA6902" w:rsidRDefault="00855094" w:rsidP="000C7498">
      <w:pPr>
        <w:pStyle w:val="points"/>
        <w:numPr>
          <w:ilvl w:val="0"/>
          <w:numId w:val="0"/>
        </w:numPr>
        <w:ind w:right="-1"/>
        <w:rPr>
          <w:i/>
          <w:noProof/>
          <w:lang w:val="ru-RU" w:eastAsia="uk-UA" w:bidi="ar-SA"/>
        </w:rPr>
      </w:pPr>
      <w:r>
        <w:rPr>
          <w:i/>
          <w:noProof/>
          <w:lang w:val="ru-RU" w:eastAsia="uk-UA" w:bidi="ar-SA"/>
        </w:rPr>
        <w:t xml:space="preserve">Рисунок </w:t>
      </w:r>
      <w:r w:rsidR="002A5B08" w:rsidRPr="00AA6902">
        <w:rPr>
          <w:i/>
          <w:noProof/>
          <w:lang w:val="ru-RU" w:eastAsia="uk-UA" w:bidi="ar-SA"/>
        </w:rPr>
        <w:t>3</w:t>
      </w:r>
      <w:r w:rsidR="00662413" w:rsidRPr="00662413">
        <w:rPr>
          <w:i/>
          <w:noProof/>
          <w:lang w:val="ru-RU" w:eastAsia="uk-UA" w:bidi="ar-SA"/>
        </w:rPr>
        <w:t>-3</w:t>
      </w:r>
      <w:r w:rsidR="00AA6902">
        <w:rPr>
          <w:i/>
          <w:noProof/>
          <w:lang w:val="ru-RU" w:eastAsia="uk-UA" w:bidi="ar-SA"/>
        </w:rPr>
        <w:t xml:space="preserve"> Смена пароля на новый</w:t>
      </w:r>
      <w:r w:rsidR="00662413" w:rsidRPr="00AA6902">
        <w:rPr>
          <w:i/>
          <w:noProof/>
          <w:lang w:val="ru-RU" w:eastAsia="uk-UA" w:bidi="ar-SA"/>
        </w:rPr>
        <w:t>:</w:t>
      </w:r>
    </w:p>
    <w:p w:rsidR="00153C98" w:rsidRDefault="001943BB" w:rsidP="000C7498">
      <w:pPr>
        <w:pStyle w:val="points"/>
        <w:numPr>
          <w:ilvl w:val="0"/>
          <w:numId w:val="0"/>
        </w:numPr>
        <w:ind w:right="-1"/>
        <w:rPr>
          <w:noProof/>
          <w:lang w:val="ru-RU" w:eastAsia="uk-UA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7C5E0B6F" wp14:editId="3EE9AB45">
            <wp:extent cx="5225143" cy="154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1820"/>
                    <a:stretch/>
                  </pic:blipFill>
                  <pic:spPr bwMode="auto">
                    <a:xfrm>
                      <a:off x="0" y="0"/>
                      <a:ext cx="5229225" cy="154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3C98">
        <w:rPr>
          <w:noProof/>
          <w:lang w:val="ru-RU" w:eastAsia="uk-UA" w:bidi="ar-SA"/>
        </w:rPr>
        <w:t xml:space="preserve"> </w:t>
      </w:r>
    </w:p>
    <w:p w:rsidR="0005115F" w:rsidRDefault="0005115F" w:rsidP="0005115F">
      <w:pPr>
        <w:pStyle w:val="points"/>
        <w:numPr>
          <w:ilvl w:val="0"/>
          <w:numId w:val="0"/>
        </w:numPr>
        <w:ind w:left="717" w:right="-1"/>
        <w:rPr>
          <w:rStyle w:val="points0"/>
          <w:rFonts w:eastAsiaTheme="majorEastAsia"/>
          <w:b/>
          <w:sz w:val="32"/>
          <w:lang w:val="ru-RU"/>
        </w:rPr>
      </w:pPr>
    </w:p>
    <w:p w:rsidR="0005115F" w:rsidRPr="00B64516" w:rsidRDefault="0005115F" w:rsidP="000D04B3">
      <w:pPr>
        <w:pStyle w:val="points"/>
        <w:numPr>
          <w:ilvl w:val="0"/>
          <w:numId w:val="42"/>
        </w:numPr>
        <w:ind w:right="-1"/>
        <w:outlineLvl w:val="0"/>
        <w:rPr>
          <w:rStyle w:val="points0"/>
          <w:rFonts w:eastAsiaTheme="majorEastAsia"/>
          <w:b/>
          <w:sz w:val="32"/>
          <w:lang w:val="ru-RU"/>
        </w:rPr>
      </w:pPr>
      <w:bookmarkStart w:id="4" w:name="_Toc419220926"/>
      <w:r w:rsidRPr="00B64516">
        <w:rPr>
          <w:rStyle w:val="points0"/>
          <w:rFonts w:eastAsiaTheme="majorEastAsia"/>
          <w:b/>
          <w:sz w:val="32"/>
          <w:lang w:val="ru-RU"/>
        </w:rPr>
        <w:t>Добавление нового пользователя</w:t>
      </w:r>
      <w:bookmarkEnd w:id="4"/>
    </w:p>
    <w:p w:rsidR="0005115F" w:rsidRDefault="0005115F" w:rsidP="0005115F">
      <w:pPr>
        <w:pStyle w:val="points"/>
        <w:numPr>
          <w:ilvl w:val="0"/>
          <w:numId w:val="0"/>
        </w:numPr>
        <w:ind w:left="567" w:right="-1"/>
        <w:rPr>
          <w:rStyle w:val="points0"/>
          <w:b/>
          <w:sz w:val="32"/>
          <w:lang w:val="ru-RU"/>
        </w:rPr>
      </w:pPr>
    </w:p>
    <w:p w:rsidR="0005115F" w:rsidRDefault="007E5A9C" w:rsidP="007E5A9C">
      <w:pPr>
        <w:ind w:left="0" w:firstLine="0"/>
        <w:rPr>
          <w:rFonts w:ascii="Arial" w:eastAsia="Times New Roman" w:hAnsi="Arial" w:cs="Arial"/>
          <w:lang w:val="ru-RU" w:eastAsia="uk-UA"/>
        </w:rPr>
      </w:pPr>
      <w:r>
        <w:rPr>
          <w:rFonts w:ascii="Arial" w:eastAsia="Times New Roman" w:hAnsi="Arial" w:cs="Arial"/>
          <w:lang w:val="ru-RU" w:eastAsia="uk-UA"/>
        </w:rPr>
        <w:t xml:space="preserve">          </w:t>
      </w:r>
      <w:r w:rsidR="00502F5D">
        <w:rPr>
          <w:rFonts w:ascii="Arial" w:eastAsia="Times New Roman" w:hAnsi="Arial" w:cs="Arial"/>
          <w:lang w:val="ru-RU" w:eastAsia="uk-UA"/>
        </w:rPr>
        <w:t xml:space="preserve">Добавление нового пользователя доступно </w:t>
      </w:r>
      <w:r w:rsidR="007413D2">
        <w:rPr>
          <w:rFonts w:ascii="Arial" w:eastAsia="Times New Roman" w:hAnsi="Arial" w:cs="Arial"/>
          <w:lang w:val="ru-RU" w:eastAsia="uk-UA"/>
        </w:rPr>
        <w:t xml:space="preserve">только </w:t>
      </w:r>
      <w:r w:rsidR="00502F5D">
        <w:rPr>
          <w:rFonts w:ascii="Arial" w:eastAsia="Times New Roman" w:hAnsi="Arial" w:cs="Arial"/>
          <w:lang w:val="ru-RU" w:eastAsia="uk-UA"/>
        </w:rPr>
        <w:t xml:space="preserve">для роли </w:t>
      </w:r>
      <w:r w:rsidR="007413D2" w:rsidRPr="00703655">
        <w:rPr>
          <w:rFonts w:ascii="Arial" w:hAnsi="Arial" w:cs="Arial"/>
          <w:b/>
          <w:color w:val="0070C0"/>
          <w:lang w:val="ru-RU"/>
        </w:rPr>
        <w:t>«</w:t>
      </w:r>
      <w:r w:rsidR="007413D2">
        <w:rPr>
          <w:rFonts w:ascii="Arial" w:hAnsi="Arial" w:cs="Arial"/>
          <w:b/>
          <w:color w:val="0070C0"/>
          <w:lang w:val="ru-RU"/>
        </w:rPr>
        <w:t>А</w:t>
      </w:r>
      <w:r w:rsidR="007413D2" w:rsidRPr="007413D2">
        <w:rPr>
          <w:rFonts w:ascii="Arial" w:hAnsi="Arial" w:cs="Arial"/>
          <w:b/>
          <w:color w:val="0070C0"/>
          <w:lang w:val="ru-RU"/>
        </w:rPr>
        <w:t>дминистратор</w:t>
      </w:r>
      <w:r w:rsidR="007413D2" w:rsidRPr="00703655">
        <w:rPr>
          <w:rFonts w:ascii="Arial" w:hAnsi="Arial" w:cs="Arial"/>
          <w:b/>
          <w:color w:val="0070C0"/>
          <w:lang w:val="ru-RU"/>
        </w:rPr>
        <w:t>»</w:t>
      </w:r>
      <w:r w:rsidR="00502F5D">
        <w:rPr>
          <w:rFonts w:ascii="Arial" w:eastAsia="Times New Roman" w:hAnsi="Arial" w:cs="Arial"/>
          <w:lang w:val="ru-RU" w:eastAsia="uk-UA"/>
        </w:rPr>
        <w:t xml:space="preserve">. </w:t>
      </w:r>
      <w:r w:rsidR="007413D2" w:rsidRPr="00703655">
        <w:rPr>
          <w:rFonts w:ascii="Arial" w:hAnsi="Arial" w:cs="Arial"/>
          <w:b/>
          <w:color w:val="0070C0"/>
          <w:lang w:val="ru-RU"/>
        </w:rPr>
        <w:t>«</w:t>
      </w:r>
      <w:r w:rsidR="007413D2">
        <w:rPr>
          <w:rFonts w:ascii="Arial" w:hAnsi="Arial" w:cs="Arial"/>
          <w:b/>
          <w:color w:val="0070C0"/>
          <w:lang w:val="ru-RU"/>
        </w:rPr>
        <w:t>А</w:t>
      </w:r>
      <w:r w:rsidR="007413D2" w:rsidRPr="007413D2">
        <w:rPr>
          <w:rFonts w:ascii="Arial" w:hAnsi="Arial" w:cs="Arial"/>
          <w:b/>
          <w:color w:val="0070C0"/>
          <w:lang w:val="ru-RU"/>
        </w:rPr>
        <w:t>дминистратор</w:t>
      </w:r>
      <w:r w:rsidR="007413D2" w:rsidRPr="00703655">
        <w:rPr>
          <w:rFonts w:ascii="Arial" w:hAnsi="Arial" w:cs="Arial"/>
          <w:b/>
          <w:color w:val="0070C0"/>
          <w:lang w:val="ru-RU"/>
        </w:rPr>
        <w:t>»</w:t>
      </w:r>
      <w:r>
        <w:rPr>
          <w:rFonts w:ascii="Arial" w:eastAsia="Times New Roman" w:hAnsi="Arial" w:cs="Arial"/>
          <w:lang w:val="ru-RU" w:eastAsia="uk-UA"/>
        </w:rPr>
        <w:t xml:space="preserve"> </w:t>
      </w:r>
      <w:r w:rsidR="0005115F" w:rsidRPr="0090629B">
        <w:rPr>
          <w:rFonts w:ascii="Arial" w:eastAsia="Times New Roman" w:hAnsi="Arial" w:cs="Arial"/>
          <w:lang w:val="ru-RU" w:eastAsia="uk-UA"/>
        </w:rPr>
        <w:t xml:space="preserve">может создать </w:t>
      </w:r>
      <w:r w:rsidR="0005115F">
        <w:rPr>
          <w:rFonts w:ascii="Arial" w:eastAsia="Times New Roman" w:hAnsi="Arial" w:cs="Arial"/>
          <w:lang w:val="ru-RU" w:eastAsia="uk-UA"/>
        </w:rPr>
        <w:t xml:space="preserve">от одного до пятидесяти </w:t>
      </w:r>
      <w:r>
        <w:rPr>
          <w:rFonts w:ascii="Arial" w:eastAsia="Times New Roman" w:hAnsi="Arial" w:cs="Arial"/>
          <w:lang w:val="ru-RU" w:eastAsia="uk-UA"/>
        </w:rPr>
        <w:t>пользователей</w:t>
      </w:r>
      <w:r w:rsidR="00B21EAA">
        <w:rPr>
          <w:rFonts w:ascii="Arial" w:eastAsia="Times New Roman" w:hAnsi="Arial" w:cs="Arial"/>
          <w:lang w:val="ru-RU" w:eastAsia="uk-UA"/>
        </w:rPr>
        <w:t xml:space="preserve"> – роль </w:t>
      </w:r>
      <w:r w:rsidR="00B21EAA" w:rsidRPr="000E20A7">
        <w:rPr>
          <w:rFonts w:ascii="Arial" w:eastAsia="Times New Roman" w:hAnsi="Arial" w:cs="Arial"/>
          <w:b/>
          <w:color w:val="0070C0"/>
          <w:lang w:val="ru-RU" w:eastAsia="uk-UA"/>
        </w:rPr>
        <w:t>«Менеджер рассылок»</w:t>
      </w:r>
      <w:r w:rsidRPr="000E20A7">
        <w:rPr>
          <w:rFonts w:ascii="Arial" w:eastAsia="Times New Roman" w:hAnsi="Arial" w:cs="Arial"/>
          <w:b/>
          <w:color w:val="0070C0"/>
          <w:lang w:val="ru-RU" w:eastAsia="uk-UA"/>
        </w:rPr>
        <w:t xml:space="preserve">. </w:t>
      </w:r>
      <w:r w:rsidR="007413D2" w:rsidRPr="00703655">
        <w:rPr>
          <w:rFonts w:ascii="Arial" w:hAnsi="Arial" w:cs="Arial"/>
          <w:b/>
          <w:color w:val="0070C0"/>
          <w:lang w:val="ru-RU"/>
        </w:rPr>
        <w:t>«</w:t>
      </w:r>
      <w:r w:rsidRPr="007413D2">
        <w:rPr>
          <w:rFonts w:ascii="Arial" w:eastAsia="Times New Roman" w:hAnsi="Arial" w:cs="Arial"/>
          <w:b/>
          <w:color w:val="0070C0"/>
          <w:lang w:val="ru-RU" w:eastAsia="uk-UA"/>
        </w:rPr>
        <w:t>Менеджеры рассылок</w:t>
      </w:r>
      <w:r w:rsidR="007413D2" w:rsidRPr="00703655">
        <w:rPr>
          <w:rFonts w:ascii="Arial" w:hAnsi="Arial" w:cs="Arial"/>
          <w:b/>
          <w:color w:val="0070C0"/>
          <w:lang w:val="ru-RU"/>
        </w:rPr>
        <w:t>»</w:t>
      </w:r>
      <w:r w:rsidRPr="007413D2">
        <w:rPr>
          <w:rFonts w:ascii="Arial" w:eastAsia="Times New Roman" w:hAnsi="Arial" w:cs="Arial"/>
          <w:color w:val="0070C0"/>
          <w:lang w:val="ru-RU" w:eastAsia="uk-UA"/>
        </w:rPr>
        <w:t xml:space="preserve"> </w:t>
      </w:r>
      <w:r w:rsidR="0005115F" w:rsidRPr="0090629B">
        <w:rPr>
          <w:rFonts w:ascii="Arial" w:eastAsia="Times New Roman" w:hAnsi="Arial" w:cs="Arial"/>
          <w:lang w:val="ru-RU" w:eastAsia="uk-UA"/>
        </w:rPr>
        <w:t>осуществ</w:t>
      </w:r>
      <w:r>
        <w:rPr>
          <w:rFonts w:ascii="Arial" w:eastAsia="Times New Roman" w:hAnsi="Arial" w:cs="Arial"/>
          <w:lang w:val="ru-RU" w:eastAsia="uk-UA"/>
        </w:rPr>
        <w:t>ляют вход в систему</w:t>
      </w:r>
      <w:r w:rsidR="0005115F" w:rsidRPr="0090629B">
        <w:rPr>
          <w:rFonts w:ascii="Arial" w:eastAsia="Times New Roman" w:hAnsi="Arial" w:cs="Arial"/>
          <w:lang w:val="ru-RU" w:eastAsia="uk-UA"/>
        </w:rPr>
        <w:t xml:space="preserve"> под своими учетными записями и выполняют разрешенные </w:t>
      </w:r>
      <w:r>
        <w:rPr>
          <w:rFonts w:ascii="Arial" w:eastAsia="Times New Roman" w:hAnsi="Arial" w:cs="Arial"/>
          <w:lang w:val="ru-RU" w:eastAsia="uk-UA"/>
        </w:rPr>
        <w:t xml:space="preserve">им </w:t>
      </w:r>
      <w:r w:rsidR="0005115F" w:rsidRPr="0090629B">
        <w:rPr>
          <w:rFonts w:ascii="Arial" w:eastAsia="Times New Roman" w:hAnsi="Arial" w:cs="Arial"/>
          <w:lang w:val="ru-RU" w:eastAsia="uk-UA"/>
        </w:rPr>
        <w:t xml:space="preserve">операции. </w:t>
      </w:r>
    </w:p>
    <w:p w:rsidR="0005115F" w:rsidRPr="0090629B" w:rsidRDefault="0005115F" w:rsidP="0005115F">
      <w:pPr>
        <w:ind w:left="0" w:firstLine="0"/>
        <w:rPr>
          <w:rFonts w:ascii="Arial" w:eastAsia="Times New Roman" w:hAnsi="Arial" w:cs="Arial"/>
          <w:lang w:val="ru-RU" w:eastAsia="uk-UA"/>
        </w:rPr>
      </w:pPr>
    </w:p>
    <w:p w:rsidR="0005115F" w:rsidRPr="00500575" w:rsidRDefault="00B52A5A" w:rsidP="00703655">
      <w:pPr>
        <w:spacing w:after="240"/>
        <w:ind w:left="567" w:firstLine="0"/>
        <w:outlineLvl w:val="3"/>
        <w:rPr>
          <w:rStyle w:val="points0"/>
          <w:rFonts w:eastAsiaTheme="majorEastAsia"/>
          <w:b/>
          <w:sz w:val="24"/>
          <w:szCs w:val="26"/>
          <w:lang w:val="ru-RU"/>
        </w:rPr>
      </w:pPr>
      <w:r>
        <w:rPr>
          <w:rStyle w:val="points0"/>
          <w:rFonts w:eastAsiaTheme="majorEastAsia"/>
          <w:sz w:val="24"/>
          <w:szCs w:val="26"/>
          <w:lang w:val="ru-RU"/>
        </w:rPr>
        <w:t xml:space="preserve">  </w:t>
      </w:r>
      <w:r w:rsidR="0005115F" w:rsidRPr="00500575">
        <w:rPr>
          <w:rStyle w:val="points0"/>
          <w:rFonts w:eastAsiaTheme="majorEastAsia"/>
          <w:b/>
          <w:color w:val="0070C0"/>
          <w:sz w:val="24"/>
          <w:szCs w:val="26"/>
          <w:lang w:val="ru-RU"/>
        </w:rPr>
        <w:t>Порядок выполнения</w:t>
      </w:r>
    </w:p>
    <w:p w:rsidR="0005115F" w:rsidRPr="007C03ED" w:rsidRDefault="007C03ED" w:rsidP="007C03ED">
      <w:pPr>
        <w:pStyle w:val="points"/>
        <w:numPr>
          <w:ilvl w:val="0"/>
          <w:numId w:val="9"/>
        </w:numPr>
        <w:tabs>
          <w:tab w:val="clear" w:pos="720"/>
        </w:tabs>
        <w:ind w:left="0" w:right="-1" w:firstLine="0"/>
        <w:rPr>
          <w:lang w:val="ru-RU"/>
        </w:rPr>
      </w:pPr>
      <w:r>
        <w:rPr>
          <w:rStyle w:val="points0"/>
          <w:lang w:val="ru-RU"/>
        </w:rPr>
        <w:t>Зайдите в систему</w:t>
      </w:r>
      <w:r w:rsidRPr="00FA4989">
        <w:rPr>
          <w:rStyle w:val="points0"/>
          <w:lang w:val="ru-RU"/>
        </w:rPr>
        <w:t xml:space="preserve"> </w:t>
      </w:r>
      <w:r w:rsidRPr="00D73852">
        <w:rPr>
          <w:rStyle w:val="points0"/>
          <w:lang w:val="ru-RU"/>
        </w:rPr>
        <w:t>«</w:t>
      </w:r>
      <w:r>
        <w:rPr>
          <w:rStyle w:val="points0"/>
          <w:lang w:val="ru-RU"/>
        </w:rPr>
        <w:t>Бизнес рассылки</w:t>
      </w:r>
      <w:r w:rsidRPr="00D73852">
        <w:rPr>
          <w:rStyle w:val="points0"/>
          <w:lang w:val="ru-RU"/>
        </w:rPr>
        <w:t>»</w:t>
      </w:r>
      <w:r w:rsidR="007413D2">
        <w:rPr>
          <w:rStyle w:val="points0"/>
          <w:lang w:val="ru-RU"/>
        </w:rPr>
        <w:t xml:space="preserve"> в роли </w:t>
      </w:r>
      <w:r w:rsidR="007413D2" w:rsidRPr="00703655">
        <w:rPr>
          <w:b/>
          <w:color w:val="0070C0"/>
          <w:lang w:val="ru-RU"/>
        </w:rPr>
        <w:t>«</w:t>
      </w:r>
      <w:r w:rsidR="007413D2">
        <w:rPr>
          <w:b/>
          <w:color w:val="0070C0"/>
          <w:lang w:val="ru-RU"/>
        </w:rPr>
        <w:t>А</w:t>
      </w:r>
      <w:r w:rsidR="007413D2" w:rsidRPr="007413D2">
        <w:rPr>
          <w:b/>
          <w:color w:val="0070C0"/>
          <w:lang w:val="ru-RU"/>
        </w:rPr>
        <w:t>дминистратор</w:t>
      </w:r>
      <w:r w:rsidR="007413D2" w:rsidRPr="00703655">
        <w:rPr>
          <w:b/>
          <w:color w:val="0070C0"/>
          <w:lang w:val="ru-RU"/>
        </w:rPr>
        <w:t>»</w:t>
      </w:r>
      <w:r w:rsidR="0005115F" w:rsidRPr="007C03ED">
        <w:rPr>
          <w:lang w:val="ru-RU" w:eastAsia="uk-UA"/>
        </w:rPr>
        <w:t xml:space="preserve"> </w:t>
      </w:r>
    </w:p>
    <w:p w:rsidR="0005115F" w:rsidRPr="0090629B" w:rsidRDefault="0005115F" w:rsidP="0005115F">
      <w:pPr>
        <w:numPr>
          <w:ilvl w:val="0"/>
          <w:numId w:val="9"/>
        </w:numPr>
        <w:tabs>
          <w:tab w:val="clear" w:pos="720"/>
          <w:tab w:val="num" w:pos="0"/>
        </w:tabs>
        <w:spacing w:before="144" w:after="144"/>
        <w:ind w:left="0" w:firstLine="0"/>
        <w:rPr>
          <w:rFonts w:ascii="Arial" w:eastAsia="Times New Roman" w:hAnsi="Arial" w:cs="Arial"/>
          <w:lang w:val="ru-RU" w:eastAsia="uk-UA"/>
        </w:rPr>
      </w:pPr>
      <w:r w:rsidRPr="0090629B">
        <w:rPr>
          <w:rFonts w:ascii="Arial" w:eastAsia="Times New Roman" w:hAnsi="Arial" w:cs="Arial"/>
          <w:lang w:val="ru-RU" w:eastAsia="uk-UA"/>
        </w:rPr>
        <w:t xml:space="preserve">Выберите </w:t>
      </w:r>
      <w:r w:rsidRPr="0090629B">
        <w:rPr>
          <w:rFonts w:ascii="Arial" w:eastAsia="Times New Roman" w:hAnsi="Arial" w:cs="Arial"/>
          <w:b/>
          <w:bCs/>
          <w:lang w:val="ru-RU" w:eastAsia="uk-UA"/>
        </w:rPr>
        <w:t>Профиль пользователя</w:t>
      </w:r>
      <w:r w:rsidRPr="0090629B">
        <w:rPr>
          <w:rFonts w:ascii="Arial" w:eastAsia="Times New Roman" w:hAnsi="Arial" w:cs="Arial"/>
          <w:lang w:val="ru-RU" w:eastAsia="uk-UA"/>
        </w:rPr>
        <w:t xml:space="preserve"> &gt; </w:t>
      </w:r>
      <w:r w:rsidRPr="0090629B">
        <w:rPr>
          <w:rFonts w:ascii="Arial" w:eastAsia="Times New Roman" w:hAnsi="Arial" w:cs="Arial"/>
          <w:b/>
          <w:bCs/>
          <w:lang w:val="ru-RU" w:eastAsia="uk-UA"/>
        </w:rPr>
        <w:t>Менеджеры рассылок</w:t>
      </w:r>
      <w:r w:rsidRPr="0090629B">
        <w:rPr>
          <w:rFonts w:ascii="Arial" w:eastAsia="Times New Roman" w:hAnsi="Arial" w:cs="Arial"/>
          <w:lang w:val="ru-RU" w:eastAsia="uk-UA"/>
        </w:rPr>
        <w:t xml:space="preserve">. На экране отобразится страница </w:t>
      </w:r>
      <w:r w:rsidRPr="0090629B">
        <w:rPr>
          <w:rFonts w:ascii="Arial" w:eastAsia="Times New Roman" w:hAnsi="Arial" w:cs="Arial"/>
          <w:b/>
          <w:bCs/>
          <w:lang w:val="ru-RU" w:eastAsia="uk-UA"/>
        </w:rPr>
        <w:t>Список пользователей</w:t>
      </w:r>
      <w:r w:rsidRPr="0090629B">
        <w:rPr>
          <w:rFonts w:ascii="Arial" w:eastAsia="Times New Roman" w:hAnsi="Arial" w:cs="Arial"/>
          <w:lang w:val="ru-RU" w:eastAsia="uk-UA"/>
        </w:rPr>
        <w:t xml:space="preserve">. </w:t>
      </w:r>
    </w:p>
    <w:p w:rsidR="0005115F" w:rsidRDefault="0005115F" w:rsidP="0005115F">
      <w:pPr>
        <w:numPr>
          <w:ilvl w:val="0"/>
          <w:numId w:val="9"/>
        </w:numPr>
        <w:tabs>
          <w:tab w:val="clear" w:pos="720"/>
        </w:tabs>
        <w:spacing w:before="144" w:after="144"/>
        <w:ind w:left="0" w:firstLine="0"/>
        <w:rPr>
          <w:rFonts w:ascii="Arial" w:eastAsia="Times New Roman" w:hAnsi="Arial" w:cs="Arial"/>
          <w:lang w:val="ru-RU" w:eastAsia="uk-UA"/>
        </w:rPr>
      </w:pPr>
      <w:bookmarkStart w:id="5" w:name="mdsp_opg_06045.xml__add_role"/>
      <w:bookmarkStart w:id="6" w:name="add_role"/>
      <w:bookmarkEnd w:id="5"/>
      <w:bookmarkEnd w:id="6"/>
      <w:r w:rsidRPr="0090629B">
        <w:rPr>
          <w:rFonts w:ascii="Arial" w:eastAsia="Times New Roman" w:hAnsi="Arial" w:cs="Arial"/>
          <w:lang w:val="ru-RU" w:eastAsia="uk-UA"/>
        </w:rPr>
        <w:t xml:space="preserve">Нажмите </w:t>
      </w:r>
      <w:r w:rsidR="005F5916">
        <w:rPr>
          <w:rFonts w:ascii="Arial" w:eastAsia="Times New Roman" w:hAnsi="Arial" w:cs="Arial"/>
          <w:lang w:val="ru-RU" w:eastAsia="uk-UA"/>
        </w:rPr>
        <w:t>кнопку</w:t>
      </w:r>
      <w:proofErr w:type="gramStart"/>
      <w:r w:rsidR="005F5916">
        <w:rPr>
          <w:rFonts w:ascii="Arial" w:eastAsia="Times New Roman" w:hAnsi="Arial" w:cs="Arial"/>
          <w:lang w:val="ru-RU" w:eastAsia="uk-UA"/>
        </w:rPr>
        <w:t xml:space="preserve"> </w:t>
      </w:r>
      <w:r w:rsidR="007413D2">
        <w:rPr>
          <w:rFonts w:ascii="Arial" w:eastAsia="Times New Roman" w:hAnsi="Arial" w:cs="Arial"/>
          <w:b/>
          <w:lang w:val="ru-RU" w:eastAsia="uk-UA"/>
        </w:rPr>
        <w:t>Д</w:t>
      </w:r>
      <w:proofErr w:type="gramEnd"/>
      <w:r w:rsidR="007413D2">
        <w:rPr>
          <w:rFonts w:ascii="Arial" w:eastAsia="Times New Roman" w:hAnsi="Arial" w:cs="Arial"/>
          <w:b/>
          <w:lang w:val="ru-RU" w:eastAsia="uk-UA"/>
        </w:rPr>
        <w:t>обавить</w:t>
      </w:r>
      <w:r w:rsidRPr="0090629B">
        <w:rPr>
          <w:rFonts w:ascii="Arial" w:eastAsia="Times New Roman" w:hAnsi="Arial" w:cs="Arial"/>
          <w:lang w:val="ru-RU" w:eastAsia="uk-UA"/>
        </w:rPr>
        <w:t xml:space="preserve"> в верхней правой части страницы</w:t>
      </w:r>
      <w:r w:rsidR="002A5B08" w:rsidRPr="002A5B08">
        <w:rPr>
          <w:rFonts w:ascii="Arial" w:eastAsia="Times New Roman" w:hAnsi="Arial" w:cs="Arial"/>
          <w:lang w:val="ru-RU" w:eastAsia="uk-UA"/>
        </w:rPr>
        <w:t xml:space="preserve"> (см. рисунок 4-1)</w:t>
      </w:r>
    </w:p>
    <w:p w:rsidR="00AA6902" w:rsidRPr="0090629B" w:rsidRDefault="00AA6902" w:rsidP="00AA6902">
      <w:pPr>
        <w:spacing w:before="144" w:after="144"/>
        <w:ind w:left="0" w:firstLine="0"/>
        <w:rPr>
          <w:rFonts w:ascii="Arial" w:eastAsia="Times New Roman" w:hAnsi="Arial" w:cs="Arial"/>
          <w:lang w:val="ru-RU" w:eastAsia="uk-UA"/>
        </w:rPr>
      </w:pPr>
    </w:p>
    <w:p w:rsidR="0005115F" w:rsidRPr="003A3DD1" w:rsidRDefault="0005115F" w:rsidP="0005115F">
      <w:pPr>
        <w:spacing w:after="160"/>
        <w:ind w:left="0" w:firstLine="0"/>
        <w:rPr>
          <w:rFonts w:ascii="Arial" w:eastAsia="Times New Roman" w:hAnsi="Arial" w:cs="Arial"/>
          <w:sz w:val="20"/>
          <w:szCs w:val="20"/>
          <w:lang w:val="ru-RU" w:eastAsia="uk-UA"/>
        </w:rPr>
      </w:pPr>
      <w:bookmarkStart w:id="7" w:name="fig_mdsp_opg_06045_02"/>
      <w:bookmarkEnd w:id="7"/>
      <w:r w:rsidRPr="00AA6902">
        <w:rPr>
          <w:rFonts w:ascii="Arial" w:eastAsia="Times New Roman" w:hAnsi="Arial" w:cs="Arial"/>
          <w:bCs/>
          <w:i/>
          <w:lang w:val="ru-RU" w:eastAsia="uk-UA"/>
        </w:rPr>
        <w:t xml:space="preserve">Рисунок </w:t>
      </w:r>
      <w:r w:rsidR="002A5B08" w:rsidRPr="00AA6902">
        <w:rPr>
          <w:rFonts w:ascii="Arial" w:eastAsia="Times New Roman" w:hAnsi="Arial" w:cs="Arial"/>
          <w:bCs/>
          <w:i/>
          <w:lang w:val="ru-RU" w:eastAsia="uk-UA"/>
        </w:rPr>
        <w:t>4</w:t>
      </w:r>
      <w:r w:rsidR="00AA6902">
        <w:rPr>
          <w:rFonts w:ascii="Arial" w:eastAsia="Times New Roman" w:hAnsi="Arial" w:cs="Arial"/>
          <w:bCs/>
          <w:i/>
          <w:lang w:val="ru-RU" w:eastAsia="uk-UA"/>
        </w:rPr>
        <w:t xml:space="preserve">-1 </w:t>
      </w:r>
      <w:r w:rsidRPr="00AA6902">
        <w:rPr>
          <w:rFonts w:ascii="Arial" w:eastAsia="Times New Roman" w:hAnsi="Arial" w:cs="Arial"/>
          <w:i/>
          <w:lang w:val="ru-RU" w:eastAsia="uk-UA"/>
        </w:rPr>
        <w:t xml:space="preserve">Страница </w:t>
      </w:r>
      <w:r w:rsidR="00AA6902">
        <w:rPr>
          <w:rFonts w:ascii="Arial" w:eastAsia="Times New Roman" w:hAnsi="Arial" w:cs="Arial"/>
          <w:i/>
          <w:lang w:val="ru-RU" w:eastAsia="uk-UA"/>
        </w:rPr>
        <w:t>для добавления нового пользователя системы</w:t>
      </w:r>
      <w:r w:rsidR="00AA6902" w:rsidRPr="00AA6902">
        <w:rPr>
          <w:rFonts w:ascii="Arial" w:eastAsia="Times New Roman" w:hAnsi="Arial" w:cs="Arial"/>
          <w:sz w:val="20"/>
          <w:szCs w:val="20"/>
          <w:lang w:val="ru-RU" w:eastAsia="uk-UA"/>
        </w:rPr>
        <w:t>:</w:t>
      </w:r>
      <w:r w:rsidRPr="003A3DD1">
        <w:rPr>
          <w:rFonts w:ascii="Arial" w:eastAsia="Times New Roman" w:hAnsi="Arial" w:cs="Arial"/>
          <w:sz w:val="20"/>
          <w:szCs w:val="20"/>
          <w:lang w:val="ru-RU" w:eastAsia="uk-UA"/>
        </w:rPr>
        <w:br/>
      </w:r>
      <w:r w:rsidR="00A0730F">
        <w:rPr>
          <w:noProof/>
          <w:lang w:val="ru-RU" w:eastAsia="ru-RU"/>
        </w:rPr>
        <w:drawing>
          <wp:inline distT="0" distB="0" distL="0" distR="0" wp14:anchorId="74962A42" wp14:editId="169622B4">
            <wp:extent cx="6332855" cy="16522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FE" w:rsidRDefault="002E53FE" w:rsidP="0005115F">
      <w:pPr>
        <w:ind w:left="1080"/>
        <w:rPr>
          <w:rFonts w:ascii="Arial" w:eastAsia="Times New Roman" w:hAnsi="Arial" w:cs="Arial"/>
          <w:lang w:val="ru-RU" w:eastAsia="uk-UA"/>
        </w:rPr>
      </w:pPr>
    </w:p>
    <w:p w:rsidR="002E53FE" w:rsidRDefault="002E53FE" w:rsidP="0005115F">
      <w:pPr>
        <w:ind w:left="1080"/>
        <w:rPr>
          <w:rFonts w:ascii="Arial" w:eastAsia="Times New Roman" w:hAnsi="Arial" w:cs="Arial"/>
          <w:lang w:val="ru-RU" w:eastAsia="uk-UA"/>
        </w:rPr>
      </w:pPr>
    </w:p>
    <w:p w:rsidR="0005115F" w:rsidRDefault="0005115F" w:rsidP="0005115F">
      <w:pPr>
        <w:ind w:left="1080"/>
        <w:rPr>
          <w:rFonts w:ascii="Arial" w:eastAsia="Times New Roman" w:hAnsi="Arial" w:cs="Arial"/>
          <w:lang w:val="ru-RU" w:eastAsia="uk-UA"/>
        </w:rPr>
      </w:pPr>
      <w:r w:rsidRPr="0090629B">
        <w:rPr>
          <w:rFonts w:ascii="Arial" w:eastAsia="Times New Roman" w:hAnsi="Arial" w:cs="Arial"/>
          <w:lang w:val="ru-RU" w:eastAsia="uk-UA"/>
        </w:rPr>
        <w:t>На экране появится страница</w:t>
      </w:r>
      <w:proofErr w:type="gramStart"/>
      <w:r w:rsidRPr="0090629B">
        <w:rPr>
          <w:rFonts w:ascii="Arial" w:eastAsia="Times New Roman" w:hAnsi="Arial" w:cs="Arial"/>
          <w:lang w:val="ru-RU" w:eastAsia="uk-UA"/>
        </w:rPr>
        <w:t xml:space="preserve"> </w:t>
      </w:r>
      <w:r w:rsidRPr="0090629B">
        <w:rPr>
          <w:rFonts w:ascii="Arial" w:eastAsia="Times New Roman" w:hAnsi="Arial" w:cs="Arial"/>
          <w:b/>
          <w:bCs/>
          <w:lang w:val="ru-RU" w:eastAsia="uk-UA"/>
        </w:rPr>
        <w:t>Д</w:t>
      </w:r>
      <w:proofErr w:type="gramEnd"/>
      <w:r w:rsidRPr="0090629B">
        <w:rPr>
          <w:rFonts w:ascii="Arial" w:eastAsia="Times New Roman" w:hAnsi="Arial" w:cs="Arial"/>
          <w:b/>
          <w:bCs/>
          <w:lang w:val="ru-RU" w:eastAsia="uk-UA"/>
        </w:rPr>
        <w:t>обавить пользователя</w:t>
      </w:r>
      <w:r w:rsidR="002A5B08">
        <w:rPr>
          <w:rFonts w:ascii="Arial" w:eastAsia="Times New Roman" w:hAnsi="Arial" w:cs="Arial"/>
          <w:lang w:val="ru-RU" w:eastAsia="uk-UA"/>
        </w:rPr>
        <w:t>, как показано на рисунке</w:t>
      </w:r>
      <w:r>
        <w:rPr>
          <w:rFonts w:ascii="Arial" w:eastAsia="Times New Roman" w:hAnsi="Arial" w:cs="Arial"/>
          <w:lang w:val="ru-RU" w:eastAsia="uk-UA"/>
        </w:rPr>
        <w:t xml:space="preserve"> </w:t>
      </w:r>
      <w:r w:rsidR="002A5B08">
        <w:rPr>
          <w:rFonts w:ascii="Arial" w:eastAsia="Times New Roman" w:hAnsi="Arial" w:cs="Arial"/>
          <w:lang w:val="ru-RU" w:eastAsia="uk-UA"/>
        </w:rPr>
        <w:t>4</w:t>
      </w:r>
      <w:r>
        <w:rPr>
          <w:rFonts w:ascii="Arial" w:eastAsia="Times New Roman" w:hAnsi="Arial" w:cs="Arial"/>
          <w:lang w:val="ru-RU" w:eastAsia="uk-UA"/>
        </w:rPr>
        <w:t>-</w:t>
      </w:r>
      <w:r w:rsidRPr="0090629B">
        <w:rPr>
          <w:rFonts w:ascii="Arial" w:eastAsia="Times New Roman" w:hAnsi="Arial" w:cs="Arial"/>
          <w:lang w:val="ru-RU" w:eastAsia="uk-UA"/>
        </w:rPr>
        <w:t>2</w:t>
      </w:r>
    </w:p>
    <w:p w:rsidR="0005115F" w:rsidRDefault="002A5B08" w:rsidP="0005115F">
      <w:pPr>
        <w:spacing w:after="160"/>
        <w:ind w:left="0" w:hanging="5"/>
        <w:rPr>
          <w:rFonts w:ascii="Arial" w:eastAsia="Times New Roman" w:hAnsi="Arial" w:cs="Arial"/>
          <w:sz w:val="20"/>
          <w:szCs w:val="20"/>
          <w:lang w:val="ru-RU" w:eastAsia="uk-UA"/>
        </w:rPr>
      </w:pPr>
      <w:bookmarkStart w:id="8" w:name="fig_mdsp_opg_06045_03"/>
      <w:bookmarkEnd w:id="8"/>
      <w:r w:rsidRPr="00AA6902">
        <w:rPr>
          <w:rFonts w:ascii="Arial" w:eastAsia="Times New Roman" w:hAnsi="Arial" w:cs="Arial"/>
          <w:bCs/>
          <w:i/>
          <w:lang w:val="ru-RU" w:eastAsia="uk-UA"/>
        </w:rPr>
        <w:t>Рисунок 4</w:t>
      </w:r>
      <w:r w:rsidR="0005115F" w:rsidRPr="00AA6902">
        <w:rPr>
          <w:rFonts w:ascii="Arial" w:eastAsia="Times New Roman" w:hAnsi="Arial" w:cs="Arial"/>
          <w:bCs/>
          <w:i/>
          <w:lang w:val="ru-RU" w:eastAsia="uk-UA"/>
        </w:rPr>
        <w:t>-2:</w:t>
      </w:r>
      <w:r w:rsidR="0005115F" w:rsidRPr="00AA6902">
        <w:rPr>
          <w:rFonts w:ascii="Arial" w:eastAsia="Times New Roman" w:hAnsi="Arial" w:cs="Arial"/>
          <w:b/>
          <w:bCs/>
          <w:i/>
          <w:lang w:val="ru-RU" w:eastAsia="uk-UA"/>
        </w:rPr>
        <w:t xml:space="preserve"> </w:t>
      </w:r>
      <w:r w:rsidR="0005115F" w:rsidRPr="00AA6902">
        <w:rPr>
          <w:rFonts w:ascii="Arial" w:eastAsia="Times New Roman" w:hAnsi="Arial" w:cs="Arial"/>
          <w:i/>
          <w:lang w:val="ru-RU" w:eastAsia="uk-UA"/>
        </w:rPr>
        <w:t xml:space="preserve">Страница добавления </w:t>
      </w:r>
      <w:r w:rsidR="00AA6902" w:rsidRPr="00AA6902">
        <w:rPr>
          <w:rFonts w:ascii="Arial" w:eastAsia="Times New Roman" w:hAnsi="Arial" w:cs="Arial"/>
          <w:i/>
          <w:lang w:val="ru-RU" w:eastAsia="uk-UA"/>
        </w:rPr>
        <w:t>информации о новом пользователе:</w:t>
      </w:r>
      <w:r w:rsidR="0005115F" w:rsidRPr="00AA6902">
        <w:rPr>
          <w:rFonts w:ascii="Arial" w:eastAsia="Times New Roman" w:hAnsi="Arial" w:cs="Arial"/>
          <w:i/>
          <w:sz w:val="20"/>
          <w:szCs w:val="20"/>
          <w:lang w:val="ru-RU" w:eastAsia="uk-UA"/>
        </w:rPr>
        <w:t xml:space="preserve"> </w:t>
      </w:r>
      <w:r w:rsidR="0005115F" w:rsidRPr="00AA6902">
        <w:rPr>
          <w:rFonts w:ascii="Arial" w:eastAsia="Times New Roman" w:hAnsi="Arial" w:cs="Arial"/>
          <w:i/>
          <w:sz w:val="20"/>
          <w:szCs w:val="20"/>
          <w:lang w:val="ru-RU" w:eastAsia="uk-UA"/>
        </w:rPr>
        <w:br/>
      </w:r>
      <w:r w:rsidR="0005115F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283AFF7D" wp14:editId="7A682D15">
            <wp:extent cx="6724650" cy="1603429"/>
            <wp:effectExtent l="0" t="0" r="0" b="0"/>
            <wp:docPr id="6" name="Рисунок 6" descr="https://mm.mts.com.ua:6502/bme/help/zh/mdsp_opg_forsp/00-mdsp/opg/img/mdsp_opg_06045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.mts.com.ua:6502/bme/help/zh/mdsp_opg_forsp/00-mdsp/opg/img/mdsp_opg_06045_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928" cy="16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5F" w:rsidRPr="00945EA5" w:rsidRDefault="0005115F" w:rsidP="0005115F">
      <w:pPr>
        <w:spacing w:after="160"/>
        <w:ind w:left="0" w:hanging="5"/>
        <w:rPr>
          <w:rFonts w:ascii="Arial" w:eastAsia="Times New Roman" w:hAnsi="Arial" w:cs="Arial"/>
          <w:color w:val="FF0000"/>
          <w:sz w:val="20"/>
          <w:szCs w:val="20"/>
          <w:lang w:val="ru-RU" w:eastAsia="uk-UA"/>
        </w:rPr>
      </w:pPr>
      <w:r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09967432" wp14:editId="6BF4557D">
            <wp:extent cx="257810" cy="207645"/>
            <wp:effectExtent l="0" t="0" r="8890" b="1905"/>
            <wp:docPr id="55" name="Рисунок 55" descr="https://mm.mts.com.ua:6502/bme/help/zh/mdsp_opg_forsp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.mts.com.ua:6502/bme/help/zh/mdsp_opg_forsp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EA5"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  <w:t>ПРИМЕЧАНИЕ:</w:t>
      </w:r>
    </w:p>
    <w:p w:rsidR="0005115F" w:rsidRPr="00313297" w:rsidRDefault="007E5A9C" w:rsidP="0005115F">
      <w:pPr>
        <w:spacing w:after="160"/>
        <w:ind w:left="0" w:hanging="5"/>
        <w:rPr>
          <w:rFonts w:ascii="Arial" w:eastAsia="Times New Roman" w:hAnsi="Arial" w:cs="Arial"/>
          <w:lang w:val="ru-RU" w:eastAsia="uk-UA"/>
        </w:rPr>
      </w:pPr>
      <w:r>
        <w:rPr>
          <w:rFonts w:ascii="Arial" w:eastAsia="Times New Roman" w:hAnsi="Arial" w:cs="Arial"/>
          <w:lang w:val="ru-RU" w:eastAsia="uk-UA"/>
        </w:rPr>
        <w:t>Способ отправки уведомлений -</w:t>
      </w:r>
      <w:r w:rsidR="0005115F" w:rsidRPr="00313297">
        <w:rPr>
          <w:rFonts w:ascii="Arial" w:eastAsia="Times New Roman" w:hAnsi="Arial" w:cs="Arial"/>
          <w:lang w:val="ru-RU" w:eastAsia="uk-UA"/>
        </w:rPr>
        <w:t xml:space="preserve"> по эл</w:t>
      </w:r>
      <w:r>
        <w:rPr>
          <w:rFonts w:ascii="Arial" w:eastAsia="Times New Roman" w:hAnsi="Arial" w:cs="Arial"/>
          <w:lang w:val="ru-RU" w:eastAsia="uk-UA"/>
        </w:rPr>
        <w:t xml:space="preserve">ектронной </w:t>
      </w:r>
      <w:r w:rsidR="0005115F" w:rsidRPr="00313297">
        <w:rPr>
          <w:rFonts w:ascii="Arial" w:eastAsia="Times New Roman" w:hAnsi="Arial" w:cs="Arial"/>
          <w:lang w:val="ru-RU" w:eastAsia="uk-UA"/>
        </w:rPr>
        <w:t>почте или в SMS</w:t>
      </w:r>
      <w:r>
        <w:rPr>
          <w:rFonts w:ascii="Arial" w:eastAsia="Times New Roman" w:hAnsi="Arial" w:cs="Arial"/>
          <w:lang w:val="ru-RU" w:eastAsia="uk-UA"/>
        </w:rPr>
        <w:t>-сообщении, определяет</w:t>
      </w:r>
      <w:r w:rsidR="0005115F" w:rsidRPr="00313297">
        <w:rPr>
          <w:rFonts w:ascii="Arial" w:eastAsia="Times New Roman" w:hAnsi="Arial" w:cs="Arial"/>
          <w:lang w:val="ru-RU" w:eastAsia="uk-UA"/>
        </w:rPr>
        <w:t xml:space="preserve"> </w:t>
      </w:r>
      <w:r w:rsidR="007413D2" w:rsidRPr="00703655">
        <w:rPr>
          <w:rFonts w:ascii="Arial" w:hAnsi="Arial" w:cs="Arial"/>
          <w:b/>
          <w:color w:val="0070C0"/>
          <w:lang w:val="ru-RU"/>
        </w:rPr>
        <w:t>«</w:t>
      </w:r>
      <w:r w:rsidR="007413D2">
        <w:rPr>
          <w:rFonts w:ascii="Arial" w:hAnsi="Arial" w:cs="Arial"/>
          <w:b/>
          <w:color w:val="0070C0"/>
          <w:lang w:val="ru-RU"/>
        </w:rPr>
        <w:t>А</w:t>
      </w:r>
      <w:r w:rsidR="007413D2" w:rsidRPr="007413D2">
        <w:rPr>
          <w:rFonts w:ascii="Arial" w:hAnsi="Arial" w:cs="Arial"/>
          <w:b/>
          <w:color w:val="0070C0"/>
          <w:lang w:val="ru-RU"/>
        </w:rPr>
        <w:t>дминистратор</w:t>
      </w:r>
      <w:r w:rsidR="007413D2" w:rsidRPr="00703655">
        <w:rPr>
          <w:rFonts w:ascii="Arial" w:hAnsi="Arial" w:cs="Arial"/>
          <w:b/>
          <w:color w:val="0070C0"/>
          <w:lang w:val="ru-RU"/>
        </w:rPr>
        <w:t>»</w:t>
      </w:r>
      <w:r w:rsidR="007413D2">
        <w:rPr>
          <w:rFonts w:ascii="Arial" w:hAnsi="Arial" w:cs="Arial"/>
          <w:b/>
          <w:color w:val="0070C0"/>
          <w:lang w:val="ru-RU"/>
        </w:rPr>
        <w:t xml:space="preserve"> </w:t>
      </w:r>
      <w:r w:rsidR="0005115F" w:rsidRPr="00313297">
        <w:rPr>
          <w:rFonts w:ascii="Arial" w:eastAsia="Times New Roman" w:hAnsi="Arial" w:cs="Arial"/>
          <w:lang w:val="ru-RU" w:eastAsia="uk-UA"/>
        </w:rPr>
        <w:t xml:space="preserve">при создании </w:t>
      </w:r>
      <w:r>
        <w:rPr>
          <w:rFonts w:ascii="Arial" w:eastAsia="Times New Roman" w:hAnsi="Arial" w:cs="Arial"/>
          <w:lang w:val="ru-RU" w:eastAsia="uk-UA"/>
        </w:rPr>
        <w:t>менеджеров рассылок</w:t>
      </w:r>
      <w:r w:rsidR="0005115F" w:rsidRPr="00313297">
        <w:rPr>
          <w:rFonts w:ascii="Arial" w:eastAsia="Times New Roman" w:hAnsi="Arial" w:cs="Arial"/>
          <w:lang w:val="ru-RU" w:eastAsia="uk-UA"/>
        </w:rPr>
        <w:t xml:space="preserve"> </w:t>
      </w:r>
    </w:p>
    <w:p w:rsidR="0005115F" w:rsidRDefault="0005115F" w:rsidP="0005115F">
      <w:pPr>
        <w:pStyle w:val="aa"/>
        <w:numPr>
          <w:ilvl w:val="0"/>
          <w:numId w:val="9"/>
        </w:numPr>
        <w:tabs>
          <w:tab w:val="clear" w:pos="720"/>
          <w:tab w:val="num" w:pos="0"/>
        </w:tabs>
        <w:ind w:left="0" w:firstLine="0"/>
        <w:rPr>
          <w:rFonts w:ascii="Arial" w:eastAsia="Times New Roman" w:hAnsi="Arial" w:cs="Arial"/>
          <w:lang w:val="ru-RU" w:eastAsia="uk-UA"/>
        </w:rPr>
      </w:pPr>
      <w:r w:rsidRPr="001714AA">
        <w:rPr>
          <w:rFonts w:ascii="Arial" w:eastAsia="Times New Roman" w:hAnsi="Arial" w:cs="Arial"/>
          <w:lang w:val="ru-RU" w:eastAsia="uk-UA"/>
        </w:rPr>
        <w:t xml:space="preserve">Нажмите </w:t>
      </w:r>
      <w:r w:rsidRPr="00313297">
        <w:rPr>
          <w:rFonts w:ascii="Arial" w:eastAsia="Times New Roman" w:hAnsi="Arial" w:cs="Arial"/>
          <w:b/>
          <w:lang w:val="ru-RU" w:eastAsia="uk-UA"/>
        </w:rPr>
        <w:t>OK</w:t>
      </w:r>
      <w:r w:rsidRPr="001714AA">
        <w:rPr>
          <w:rFonts w:ascii="Arial" w:eastAsia="Times New Roman" w:hAnsi="Arial" w:cs="Arial"/>
          <w:lang w:val="ru-RU" w:eastAsia="uk-UA"/>
        </w:rPr>
        <w:t>. Систе</w:t>
      </w:r>
      <w:r w:rsidR="007E5A9C">
        <w:rPr>
          <w:rFonts w:ascii="Arial" w:eastAsia="Times New Roman" w:hAnsi="Arial" w:cs="Arial"/>
          <w:lang w:val="ru-RU" w:eastAsia="uk-UA"/>
        </w:rPr>
        <w:t>м</w:t>
      </w:r>
      <w:r w:rsidR="005F5916">
        <w:rPr>
          <w:rFonts w:ascii="Arial" w:eastAsia="Times New Roman" w:hAnsi="Arial" w:cs="Arial"/>
          <w:lang w:val="ru-RU" w:eastAsia="uk-UA"/>
        </w:rPr>
        <w:t xml:space="preserve">а сообщит об успешном создании нового пользователя и затем отправит пароль для нового </w:t>
      </w:r>
      <w:r w:rsidR="00C1633B" w:rsidRPr="00C1633B">
        <w:rPr>
          <w:rFonts w:ascii="Arial" w:eastAsia="Times New Roman" w:hAnsi="Arial" w:cs="Arial"/>
          <w:lang w:val="ru-RU" w:eastAsia="uk-UA"/>
        </w:rPr>
        <w:t xml:space="preserve">пользователя </w:t>
      </w:r>
      <w:r w:rsidR="007E5A9C">
        <w:rPr>
          <w:rFonts w:ascii="Arial" w:eastAsia="Times New Roman" w:hAnsi="Arial" w:cs="Arial"/>
          <w:lang w:val="ru-RU" w:eastAsia="uk-UA"/>
        </w:rPr>
        <w:t xml:space="preserve">по электронной </w:t>
      </w:r>
      <w:r w:rsidRPr="001714AA">
        <w:rPr>
          <w:rFonts w:ascii="Arial" w:eastAsia="Times New Roman" w:hAnsi="Arial" w:cs="Arial"/>
          <w:lang w:val="ru-RU" w:eastAsia="uk-UA"/>
        </w:rPr>
        <w:t xml:space="preserve">почте или в SMS сообщении. </w:t>
      </w:r>
      <w:r w:rsidR="005F5916">
        <w:rPr>
          <w:rFonts w:ascii="Arial" w:eastAsia="Times New Roman" w:hAnsi="Arial" w:cs="Arial"/>
          <w:lang w:val="ru-RU" w:eastAsia="uk-UA"/>
        </w:rPr>
        <w:t xml:space="preserve">Далее перед вами отобразится </w:t>
      </w:r>
      <w:r w:rsidRPr="001714AA">
        <w:rPr>
          <w:rFonts w:ascii="Arial" w:eastAsia="Times New Roman" w:hAnsi="Arial" w:cs="Arial"/>
          <w:lang w:val="ru-RU" w:eastAsia="uk-UA"/>
        </w:rPr>
        <w:t>страниц</w:t>
      </w:r>
      <w:r w:rsidR="005F5916">
        <w:rPr>
          <w:rFonts w:ascii="Arial" w:eastAsia="Times New Roman" w:hAnsi="Arial" w:cs="Arial"/>
          <w:lang w:val="ru-RU" w:eastAsia="uk-UA"/>
        </w:rPr>
        <w:t>а</w:t>
      </w:r>
      <w:r w:rsidR="00DE3143">
        <w:rPr>
          <w:rFonts w:ascii="Arial" w:eastAsia="Times New Roman" w:hAnsi="Arial" w:cs="Arial"/>
          <w:lang w:val="ru-RU" w:eastAsia="uk-UA"/>
        </w:rPr>
        <w:t xml:space="preserve"> с учетными записями пользователей</w:t>
      </w:r>
      <w:r w:rsidR="002A5B08">
        <w:rPr>
          <w:rFonts w:ascii="Arial" w:eastAsia="Times New Roman" w:hAnsi="Arial" w:cs="Arial"/>
          <w:lang w:val="ru-RU" w:eastAsia="uk-UA"/>
        </w:rPr>
        <w:t xml:space="preserve"> </w:t>
      </w:r>
      <w:r w:rsidR="005F5916">
        <w:rPr>
          <w:rFonts w:ascii="Arial" w:eastAsia="Times New Roman" w:hAnsi="Arial" w:cs="Arial"/>
          <w:lang w:val="ru-RU" w:eastAsia="uk-UA"/>
        </w:rPr>
        <w:t>(см. рисунок</w:t>
      </w:r>
      <w:r w:rsidR="00EE3BAF">
        <w:rPr>
          <w:rFonts w:ascii="Arial" w:eastAsia="Times New Roman" w:hAnsi="Arial" w:cs="Arial"/>
          <w:lang w:val="ru-RU" w:eastAsia="uk-UA"/>
        </w:rPr>
        <w:t xml:space="preserve"> 4</w:t>
      </w:r>
      <w:r w:rsidRPr="00942560">
        <w:rPr>
          <w:rFonts w:ascii="Arial" w:eastAsia="Times New Roman" w:hAnsi="Arial" w:cs="Arial"/>
          <w:lang w:val="ru-RU" w:eastAsia="uk-UA"/>
        </w:rPr>
        <w:t>-3</w:t>
      </w:r>
      <w:r w:rsidR="005F5916">
        <w:rPr>
          <w:rFonts w:ascii="Arial" w:eastAsia="Times New Roman" w:hAnsi="Arial" w:cs="Arial"/>
          <w:lang w:val="ru-RU" w:eastAsia="uk-UA"/>
        </w:rPr>
        <w:t>)</w:t>
      </w:r>
    </w:p>
    <w:p w:rsidR="00AA6902" w:rsidRPr="001714AA" w:rsidRDefault="00AA6902" w:rsidP="00AA6902">
      <w:pPr>
        <w:pStyle w:val="aa"/>
        <w:ind w:left="0" w:firstLine="0"/>
        <w:rPr>
          <w:rFonts w:ascii="Arial" w:eastAsia="Times New Roman" w:hAnsi="Arial" w:cs="Arial"/>
          <w:lang w:val="ru-RU" w:eastAsia="uk-UA"/>
        </w:rPr>
      </w:pPr>
    </w:p>
    <w:p w:rsidR="0005115F" w:rsidRPr="003A3DD1" w:rsidRDefault="0005115F" w:rsidP="0005115F">
      <w:pPr>
        <w:spacing w:after="160"/>
        <w:ind w:left="0" w:firstLine="0"/>
        <w:rPr>
          <w:rFonts w:ascii="Arial" w:eastAsia="Times New Roman" w:hAnsi="Arial" w:cs="Arial"/>
          <w:sz w:val="20"/>
          <w:szCs w:val="20"/>
          <w:lang w:val="ru-RU" w:eastAsia="uk-UA"/>
        </w:rPr>
      </w:pPr>
      <w:bookmarkStart w:id="9" w:name="fig_mdsp_opg_06045_05"/>
      <w:bookmarkEnd w:id="9"/>
      <w:r w:rsidRPr="00AA6902">
        <w:rPr>
          <w:rFonts w:ascii="Arial" w:eastAsia="Times New Roman" w:hAnsi="Arial" w:cs="Arial"/>
          <w:bCs/>
          <w:i/>
          <w:lang w:val="ru-RU" w:eastAsia="uk-UA"/>
        </w:rPr>
        <w:t xml:space="preserve">Рисунок </w:t>
      </w:r>
      <w:r w:rsidR="00EE3BAF" w:rsidRPr="00AA6902">
        <w:rPr>
          <w:rFonts w:ascii="Arial" w:eastAsia="Times New Roman" w:hAnsi="Arial" w:cs="Arial"/>
          <w:bCs/>
          <w:i/>
          <w:lang w:val="ru-RU" w:eastAsia="uk-UA"/>
        </w:rPr>
        <w:t>4</w:t>
      </w:r>
      <w:r w:rsidRPr="00AA6902">
        <w:rPr>
          <w:rFonts w:ascii="Arial" w:eastAsia="Times New Roman" w:hAnsi="Arial" w:cs="Arial"/>
          <w:bCs/>
          <w:i/>
          <w:lang w:val="ru-RU" w:eastAsia="uk-UA"/>
        </w:rPr>
        <w:t>-3</w:t>
      </w:r>
      <w:r w:rsidR="005F5916" w:rsidRPr="00C1633B">
        <w:rPr>
          <w:rFonts w:ascii="Arial" w:eastAsia="Times New Roman" w:hAnsi="Arial" w:cs="Arial"/>
          <w:bCs/>
          <w:i/>
          <w:lang w:val="ru-RU" w:eastAsia="uk-UA"/>
        </w:rPr>
        <w:t xml:space="preserve"> </w:t>
      </w:r>
      <w:r w:rsidRPr="00AA6902">
        <w:rPr>
          <w:rFonts w:ascii="Arial" w:eastAsia="Times New Roman" w:hAnsi="Arial" w:cs="Arial"/>
          <w:i/>
          <w:lang w:val="ru-RU" w:eastAsia="uk-UA"/>
        </w:rPr>
        <w:t>Список пользователей</w:t>
      </w:r>
      <w:r w:rsidR="007E5A9C" w:rsidRPr="00AA6902">
        <w:rPr>
          <w:rFonts w:ascii="Arial" w:eastAsia="Times New Roman" w:hAnsi="Arial" w:cs="Arial"/>
          <w:i/>
          <w:lang w:val="ru-RU" w:eastAsia="uk-UA"/>
        </w:rPr>
        <w:t xml:space="preserve"> системы</w:t>
      </w:r>
      <w:r w:rsidR="005F5916" w:rsidRPr="00C1633B">
        <w:rPr>
          <w:rFonts w:ascii="Arial" w:eastAsia="Times New Roman" w:hAnsi="Arial" w:cs="Arial"/>
          <w:i/>
          <w:sz w:val="20"/>
          <w:szCs w:val="20"/>
          <w:lang w:val="ru-RU" w:eastAsia="uk-UA"/>
        </w:rPr>
        <w:t>:</w:t>
      </w:r>
      <w:r w:rsidRPr="003A3DD1">
        <w:rPr>
          <w:rFonts w:ascii="Arial" w:eastAsia="Times New Roman" w:hAnsi="Arial" w:cs="Arial"/>
          <w:sz w:val="20"/>
          <w:szCs w:val="20"/>
          <w:lang w:val="ru-RU" w:eastAsia="uk-UA"/>
        </w:rPr>
        <w:br/>
      </w:r>
      <w:r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17808683" wp14:editId="38B50ADC">
            <wp:extent cx="6724650" cy="2347410"/>
            <wp:effectExtent l="0" t="0" r="0" b="0"/>
            <wp:docPr id="4" name="Рисунок 4" descr="https://mm.mts.com.ua:6502/bme/help/zh/mdsp_opg_forsp/00-mdsp/opg/img/mdsp_opg_06045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.mts.com.ua:6502/bme/help/zh/mdsp_opg_forsp/00-mdsp/opg/img/mdsp_opg_06045_0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706" cy="23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5F" w:rsidRPr="00F65B1F" w:rsidRDefault="0005115F" w:rsidP="0005115F">
      <w:pPr>
        <w:ind w:left="0" w:firstLine="0"/>
        <w:rPr>
          <w:rFonts w:ascii="Arial" w:eastAsia="Times New Roman" w:hAnsi="Arial" w:cs="Arial"/>
          <w:lang w:val="ru-RU" w:eastAsia="uk-UA"/>
        </w:rPr>
      </w:pPr>
      <w:r>
        <w:rPr>
          <w:rFonts w:ascii="Arial" w:eastAsia="Times New Roman" w:hAnsi="Arial" w:cs="Arial"/>
          <w:lang w:val="ru-RU" w:eastAsia="uk-UA"/>
        </w:rPr>
        <w:t xml:space="preserve">Как показано </w:t>
      </w:r>
      <w:r w:rsidR="00EE3BAF">
        <w:rPr>
          <w:rFonts w:ascii="Arial" w:eastAsia="Times New Roman" w:hAnsi="Arial" w:cs="Arial"/>
          <w:lang w:val="ru-RU" w:eastAsia="uk-UA"/>
        </w:rPr>
        <w:t>выше на рисунке 4</w:t>
      </w:r>
      <w:r>
        <w:rPr>
          <w:rFonts w:ascii="Arial" w:eastAsia="Times New Roman" w:hAnsi="Arial" w:cs="Arial"/>
          <w:lang w:val="ru-RU" w:eastAsia="uk-UA"/>
        </w:rPr>
        <w:t>-3</w:t>
      </w:r>
      <w:r w:rsidR="00C1633B">
        <w:rPr>
          <w:rFonts w:ascii="Arial" w:eastAsia="Times New Roman" w:hAnsi="Arial" w:cs="Arial"/>
          <w:lang w:val="ru-RU" w:eastAsia="uk-UA"/>
        </w:rPr>
        <w:t xml:space="preserve">, </w:t>
      </w:r>
      <w:r w:rsidR="00C1633B" w:rsidRPr="00703655">
        <w:rPr>
          <w:rFonts w:ascii="Arial" w:hAnsi="Arial" w:cs="Arial"/>
          <w:b/>
          <w:color w:val="0070C0"/>
          <w:lang w:val="ru-RU"/>
        </w:rPr>
        <w:t>«</w:t>
      </w:r>
      <w:r w:rsidR="00C1633B">
        <w:rPr>
          <w:rFonts w:ascii="Arial" w:hAnsi="Arial" w:cs="Arial"/>
          <w:b/>
          <w:color w:val="0070C0"/>
          <w:lang w:val="ru-RU"/>
        </w:rPr>
        <w:t>А</w:t>
      </w:r>
      <w:r w:rsidR="00C1633B" w:rsidRPr="007413D2">
        <w:rPr>
          <w:rFonts w:ascii="Arial" w:hAnsi="Arial" w:cs="Arial"/>
          <w:b/>
          <w:color w:val="0070C0"/>
          <w:lang w:val="ru-RU"/>
        </w:rPr>
        <w:t>дминистратор</w:t>
      </w:r>
      <w:r w:rsidR="00C1633B" w:rsidRPr="00703655">
        <w:rPr>
          <w:rFonts w:ascii="Arial" w:hAnsi="Arial" w:cs="Arial"/>
          <w:b/>
          <w:color w:val="0070C0"/>
          <w:lang w:val="ru-RU"/>
        </w:rPr>
        <w:t>»</w:t>
      </w:r>
      <w:r w:rsidR="007E5A9C">
        <w:rPr>
          <w:rFonts w:ascii="Arial" w:eastAsia="Times New Roman" w:hAnsi="Arial" w:cs="Arial"/>
          <w:lang w:val="ru-RU" w:eastAsia="uk-UA"/>
        </w:rPr>
        <w:t xml:space="preserve"> </w:t>
      </w:r>
      <w:r w:rsidRPr="00F65B1F">
        <w:rPr>
          <w:rFonts w:ascii="Arial" w:eastAsia="Times New Roman" w:hAnsi="Arial" w:cs="Arial"/>
          <w:lang w:val="ru-RU" w:eastAsia="uk-UA"/>
        </w:rPr>
        <w:t>может выполнять следующие операции:</w:t>
      </w:r>
    </w:p>
    <w:p w:rsidR="0005115F" w:rsidRDefault="007E5A9C" w:rsidP="0005115F">
      <w:pPr>
        <w:numPr>
          <w:ilvl w:val="1"/>
          <w:numId w:val="9"/>
        </w:numPr>
        <w:tabs>
          <w:tab w:val="clear" w:pos="1440"/>
          <w:tab w:val="num" w:pos="567"/>
        </w:tabs>
        <w:ind w:left="567" w:firstLine="0"/>
        <w:rPr>
          <w:rFonts w:ascii="Arial" w:eastAsia="Times New Roman" w:hAnsi="Arial" w:cs="Arial"/>
          <w:lang w:val="ru-RU" w:eastAsia="uk-UA"/>
        </w:rPr>
      </w:pPr>
      <w:r>
        <w:rPr>
          <w:rFonts w:ascii="Arial" w:eastAsia="Times New Roman" w:hAnsi="Arial" w:cs="Arial"/>
          <w:lang w:val="ru-RU" w:eastAsia="uk-UA"/>
        </w:rPr>
        <w:t xml:space="preserve">Осуществлять </w:t>
      </w:r>
      <w:r w:rsidR="00C1633B">
        <w:rPr>
          <w:rFonts w:ascii="Arial" w:eastAsia="Times New Roman" w:hAnsi="Arial" w:cs="Arial"/>
          <w:lang w:val="ru-RU" w:eastAsia="uk-UA"/>
        </w:rPr>
        <w:t xml:space="preserve">поиск </w:t>
      </w:r>
      <w:r w:rsidR="00C1633B" w:rsidRPr="00C1633B">
        <w:rPr>
          <w:rFonts w:ascii="Arial" w:eastAsia="Times New Roman" w:hAnsi="Arial" w:cs="Arial"/>
          <w:b/>
          <w:color w:val="0070C0"/>
          <w:lang w:val="ru-RU" w:eastAsia="uk-UA"/>
        </w:rPr>
        <w:t>Менеджера рассылок</w:t>
      </w:r>
      <w:r w:rsidR="00C1633B">
        <w:rPr>
          <w:rFonts w:ascii="Arial" w:eastAsia="Times New Roman" w:hAnsi="Arial" w:cs="Arial"/>
          <w:lang w:val="ru-RU" w:eastAsia="uk-UA"/>
        </w:rPr>
        <w:t xml:space="preserve"> (пользователя) по имени пользователя и/или дате создания учетной записи</w:t>
      </w:r>
      <w:r w:rsidR="0005115F" w:rsidRPr="00F65B1F">
        <w:rPr>
          <w:rFonts w:ascii="Arial" w:eastAsia="Times New Roman" w:hAnsi="Arial" w:cs="Arial"/>
          <w:lang w:val="ru-RU" w:eastAsia="uk-UA"/>
        </w:rPr>
        <w:t xml:space="preserve">. </w:t>
      </w:r>
      <w:r>
        <w:rPr>
          <w:rFonts w:ascii="Arial" w:eastAsia="Times New Roman" w:hAnsi="Arial" w:cs="Arial"/>
          <w:lang w:val="ru-RU" w:eastAsia="uk-UA"/>
        </w:rPr>
        <w:t>Для этого необходимо ввести</w:t>
      </w:r>
      <w:r w:rsidR="0005115F" w:rsidRPr="00F65B1F">
        <w:rPr>
          <w:rFonts w:ascii="Arial" w:eastAsia="Times New Roman" w:hAnsi="Arial" w:cs="Arial"/>
          <w:lang w:val="ru-RU" w:eastAsia="uk-UA"/>
        </w:rPr>
        <w:t xml:space="preserve"> имя нового пользователя в текстовом поле </w:t>
      </w:r>
      <w:r w:rsidR="0005115F" w:rsidRPr="00F65B1F">
        <w:rPr>
          <w:rFonts w:ascii="Arial" w:eastAsia="Times New Roman" w:hAnsi="Arial" w:cs="Arial"/>
          <w:b/>
          <w:bCs/>
          <w:lang w:val="ru-RU" w:eastAsia="uk-UA"/>
        </w:rPr>
        <w:t>Имя пользователя</w:t>
      </w:r>
      <w:r w:rsidR="00DE3143">
        <w:rPr>
          <w:rFonts w:ascii="Arial" w:eastAsia="Times New Roman" w:hAnsi="Arial" w:cs="Arial"/>
          <w:lang w:val="ru-RU" w:eastAsia="uk-UA"/>
        </w:rPr>
        <w:t xml:space="preserve"> и нажать</w:t>
      </w:r>
      <w:r w:rsidR="0005115F" w:rsidRPr="00F65B1F">
        <w:rPr>
          <w:rFonts w:ascii="Arial" w:eastAsia="Times New Roman" w:hAnsi="Arial" w:cs="Arial"/>
          <w:lang w:val="ru-RU" w:eastAsia="uk-UA"/>
        </w:rPr>
        <w:t xml:space="preserve"> </w:t>
      </w:r>
      <w:r w:rsidR="0005115F" w:rsidRPr="00BA591F">
        <w:rPr>
          <w:rFonts w:ascii="Arial" w:eastAsia="Times New Roman" w:hAnsi="Arial" w:cs="Arial"/>
          <w:b/>
          <w:bCs/>
          <w:i/>
          <w:lang w:val="ru-RU" w:eastAsia="uk-UA"/>
        </w:rPr>
        <w:t>Поиск</w:t>
      </w:r>
      <w:r w:rsidR="0005115F" w:rsidRPr="00F65B1F">
        <w:rPr>
          <w:rFonts w:ascii="Arial" w:eastAsia="Times New Roman" w:hAnsi="Arial" w:cs="Arial"/>
          <w:lang w:val="ru-RU" w:eastAsia="uk-UA"/>
        </w:rPr>
        <w:t xml:space="preserve"> для поиска записи.</w:t>
      </w:r>
    </w:p>
    <w:p w:rsidR="00C1633B" w:rsidRPr="00C1633B" w:rsidRDefault="00DE3143" w:rsidP="0005115F">
      <w:pPr>
        <w:numPr>
          <w:ilvl w:val="1"/>
          <w:numId w:val="9"/>
        </w:numPr>
        <w:tabs>
          <w:tab w:val="clear" w:pos="1440"/>
          <w:tab w:val="num" w:pos="567"/>
        </w:tabs>
        <w:ind w:left="567" w:firstLine="0"/>
        <w:rPr>
          <w:rFonts w:ascii="Arial" w:eastAsia="Times New Roman" w:hAnsi="Arial" w:cs="Arial"/>
          <w:lang w:val="ru-RU" w:eastAsia="uk-UA"/>
        </w:rPr>
      </w:pPr>
      <w:r>
        <w:rPr>
          <w:rFonts w:ascii="Arial" w:eastAsia="Times New Roman" w:hAnsi="Arial" w:cs="Arial"/>
          <w:lang w:val="ru-RU" w:eastAsia="uk-UA"/>
        </w:rPr>
        <w:t>Просматривать детали учетной записи. Для этого необходимо нажать на имя</w:t>
      </w:r>
      <w:r w:rsidR="0005115F" w:rsidRPr="00F65B1F">
        <w:rPr>
          <w:rFonts w:ascii="Arial" w:eastAsia="Times New Roman" w:hAnsi="Arial" w:cs="Arial"/>
          <w:lang w:val="ru-RU" w:eastAsia="uk-UA"/>
        </w:rPr>
        <w:t xml:space="preserve"> учетной записи в столбце </w:t>
      </w:r>
      <w:r w:rsidR="0005115F" w:rsidRPr="00F65B1F">
        <w:rPr>
          <w:rFonts w:ascii="Arial" w:eastAsia="Times New Roman" w:hAnsi="Arial" w:cs="Arial"/>
          <w:b/>
          <w:lang w:val="ru-RU" w:eastAsia="uk-UA"/>
        </w:rPr>
        <w:t>Имя пользователя</w:t>
      </w:r>
      <w:r w:rsidR="0005115F" w:rsidRPr="00F65B1F">
        <w:rPr>
          <w:rFonts w:ascii="Arial" w:eastAsia="Times New Roman" w:hAnsi="Arial" w:cs="Arial"/>
          <w:lang w:val="ru-RU" w:eastAsia="uk-UA"/>
        </w:rPr>
        <w:t xml:space="preserve"> дл</w:t>
      </w:r>
      <w:r w:rsidR="00C1633B">
        <w:rPr>
          <w:rFonts w:ascii="Arial" w:eastAsia="Times New Roman" w:hAnsi="Arial" w:cs="Arial"/>
          <w:lang w:val="ru-RU" w:eastAsia="uk-UA"/>
        </w:rPr>
        <w:t>я просмотра деталей учетной записи</w:t>
      </w:r>
    </w:p>
    <w:p w:rsidR="0005115F" w:rsidRDefault="008B274D" w:rsidP="0005115F">
      <w:pPr>
        <w:numPr>
          <w:ilvl w:val="1"/>
          <w:numId w:val="9"/>
        </w:numPr>
        <w:tabs>
          <w:tab w:val="clear" w:pos="1440"/>
          <w:tab w:val="num" w:pos="567"/>
        </w:tabs>
        <w:ind w:left="567" w:firstLine="0"/>
        <w:rPr>
          <w:rFonts w:ascii="Arial" w:eastAsia="Times New Roman" w:hAnsi="Arial" w:cs="Arial"/>
          <w:lang w:val="ru-RU" w:eastAsia="uk-UA"/>
        </w:rPr>
      </w:pPr>
      <w:r>
        <w:rPr>
          <w:rFonts w:ascii="Arial" w:eastAsia="Times New Roman" w:hAnsi="Arial" w:cs="Arial"/>
          <w:lang w:val="ru-RU" w:eastAsia="uk-UA"/>
        </w:rPr>
        <w:t>Возможность редактировать данные</w:t>
      </w:r>
      <w:r w:rsidR="0005115F" w:rsidRPr="00F65B1F">
        <w:rPr>
          <w:rFonts w:ascii="Arial" w:eastAsia="Times New Roman" w:hAnsi="Arial" w:cs="Arial"/>
          <w:lang w:val="ru-RU" w:eastAsia="uk-UA"/>
        </w:rPr>
        <w:t xml:space="preserve"> учетной записи</w:t>
      </w:r>
      <w:r>
        <w:rPr>
          <w:rFonts w:ascii="Arial" w:eastAsia="Times New Roman" w:hAnsi="Arial" w:cs="Arial"/>
          <w:lang w:val="ru-RU" w:eastAsia="uk-UA"/>
        </w:rPr>
        <w:t xml:space="preserve"> пользователя.</w:t>
      </w:r>
      <w:r w:rsidR="00DE3143">
        <w:rPr>
          <w:rFonts w:ascii="Arial" w:eastAsia="Times New Roman" w:hAnsi="Arial" w:cs="Arial"/>
          <w:lang w:val="ru-RU" w:eastAsia="uk-UA"/>
        </w:rPr>
        <w:t xml:space="preserve"> </w:t>
      </w:r>
      <w:r>
        <w:rPr>
          <w:rFonts w:ascii="Arial" w:eastAsia="Times New Roman" w:hAnsi="Arial" w:cs="Arial"/>
          <w:lang w:val="ru-RU" w:eastAsia="uk-UA"/>
        </w:rPr>
        <w:t xml:space="preserve">Для этого </w:t>
      </w:r>
      <w:r w:rsidR="00DE3143">
        <w:rPr>
          <w:rFonts w:ascii="Arial" w:eastAsia="Times New Roman" w:hAnsi="Arial" w:cs="Arial"/>
          <w:lang w:val="ru-RU" w:eastAsia="uk-UA"/>
        </w:rPr>
        <w:t>необходимо нажать</w:t>
      </w:r>
      <w:proofErr w:type="gramStart"/>
      <w:r w:rsidR="00DE3143">
        <w:rPr>
          <w:rFonts w:ascii="Arial" w:eastAsia="Times New Roman" w:hAnsi="Arial" w:cs="Arial"/>
          <w:lang w:val="ru-RU" w:eastAsia="uk-UA"/>
        </w:rPr>
        <w:t xml:space="preserve"> </w:t>
      </w:r>
      <w:r w:rsidR="00DE3143" w:rsidRPr="00BA591F">
        <w:rPr>
          <w:rFonts w:ascii="Arial" w:eastAsia="Times New Roman" w:hAnsi="Arial" w:cs="Arial"/>
          <w:b/>
          <w:i/>
          <w:lang w:val="ru-RU" w:eastAsia="uk-UA"/>
        </w:rPr>
        <w:t>И</w:t>
      </w:r>
      <w:proofErr w:type="gramEnd"/>
      <w:r w:rsidR="00DE3143" w:rsidRPr="00BA591F">
        <w:rPr>
          <w:rFonts w:ascii="Arial" w:eastAsia="Times New Roman" w:hAnsi="Arial" w:cs="Arial"/>
          <w:b/>
          <w:i/>
          <w:lang w:val="ru-RU" w:eastAsia="uk-UA"/>
        </w:rPr>
        <w:t>зменить</w:t>
      </w:r>
      <w:r w:rsidR="00DE3143" w:rsidRPr="00F65B1F">
        <w:rPr>
          <w:rFonts w:ascii="Arial" w:eastAsia="Times New Roman" w:hAnsi="Arial" w:cs="Arial"/>
          <w:lang w:val="ru-RU" w:eastAsia="uk-UA"/>
        </w:rPr>
        <w:t xml:space="preserve"> в столбце </w:t>
      </w:r>
      <w:r w:rsidR="00DE3143" w:rsidRPr="00F65B1F">
        <w:rPr>
          <w:rFonts w:ascii="Arial" w:eastAsia="Times New Roman" w:hAnsi="Arial" w:cs="Arial"/>
          <w:b/>
          <w:lang w:val="ru-RU" w:eastAsia="uk-UA"/>
        </w:rPr>
        <w:t>Управление</w:t>
      </w:r>
      <w:r>
        <w:rPr>
          <w:rFonts w:ascii="Arial" w:eastAsia="Times New Roman" w:hAnsi="Arial" w:cs="Arial"/>
          <w:lang w:val="ru-RU" w:eastAsia="uk-UA"/>
        </w:rPr>
        <w:t xml:space="preserve">, где доступна </w:t>
      </w:r>
      <w:r w:rsidR="00573263">
        <w:rPr>
          <w:rFonts w:ascii="Arial" w:eastAsia="Times New Roman" w:hAnsi="Arial" w:cs="Arial"/>
          <w:lang w:val="ru-RU" w:eastAsia="uk-UA"/>
        </w:rPr>
        <w:t xml:space="preserve">возможность изменить </w:t>
      </w:r>
      <w:r w:rsidR="0005115F" w:rsidRPr="00F65B1F">
        <w:rPr>
          <w:rFonts w:ascii="Arial" w:eastAsia="Times New Roman" w:hAnsi="Arial" w:cs="Arial"/>
          <w:b/>
          <w:lang w:val="ru-RU" w:eastAsia="uk-UA"/>
        </w:rPr>
        <w:t>Имя пользователя</w:t>
      </w:r>
      <w:r w:rsidR="0005115F" w:rsidRPr="00F65B1F">
        <w:rPr>
          <w:rFonts w:ascii="Arial" w:eastAsia="Times New Roman" w:hAnsi="Arial" w:cs="Arial"/>
          <w:lang w:val="ru-RU" w:eastAsia="uk-UA"/>
        </w:rPr>
        <w:t>,</w:t>
      </w:r>
      <w:r w:rsidR="0005115F" w:rsidRPr="00F65B1F">
        <w:rPr>
          <w:rFonts w:ascii="Arial" w:eastAsia="Times New Roman" w:hAnsi="Arial" w:cs="Arial"/>
          <w:b/>
          <w:lang w:val="ru-RU" w:eastAsia="uk-UA"/>
        </w:rPr>
        <w:t xml:space="preserve"> E-</w:t>
      </w:r>
      <w:proofErr w:type="spellStart"/>
      <w:r w:rsidR="0005115F" w:rsidRPr="00F65B1F">
        <w:rPr>
          <w:rFonts w:ascii="Arial" w:eastAsia="Times New Roman" w:hAnsi="Arial" w:cs="Arial"/>
          <w:b/>
          <w:lang w:val="ru-RU" w:eastAsia="uk-UA"/>
        </w:rPr>
        <w:t>mail</w:t>
      </w:r>
      <w:proofErr w:type="spellEnd"/>
      <w:r w:rsidR="0005115F" w:rsidRPr="00F65B1F">
        <w:rPr>
          <w:rFonts w:ascii="Arial" w:eastAsia="Times New Roman" w:hAnsi="Arial" w:cs="Arial"/>
          <w:lang w:val="ru-RU" w:eastAsia="uk-UA"/>
        </w:rPr>
        <w:t>,</w:t>
      </w:r>
      <w:r w:rsidR="0005115F" w:rsidRPr="00F65B1F">
        <w:rPr>
          <w:rFonts w:ascii="Arial" w:eastAsia="Times New Roman" w:hAnsi="Arial" w:cs="Arial"/>
          <w:b/>
          <w:lang w:val="ru-RU" w:eastAsia="uk-UA"/>
        </w:rPr>
        <w:t xml:space="preserve"> Телефон</w:t>
      </w:r>
      <w:r w:rsidR="0005115F" w:rsidRPr="00F65B1F">
        <w:rPr>
          <w:rFonts w:ascii="Arial" w:eastAsia="Times New Roman" w:hAnsi="Arial" w:cs="Arial"/>
          <w:lang w:val="ru-RU" w:eastAsia="uk-UA"/>
        </w:rPr>
        <w:t>, как показано</w:t>
      </w:r>
      <w:r w:rsidR="00EE3BAF">
        <w:rPr>
          <w:rFonts w:ascii="Arial" w:eastAsia="Times New Roman" w:hAnsi="Arial" w:cs="Arial"/>
          <w:lang w:val="ru-RU" w:eastAsia="uk-UA"/>
        </w:rPr>
        <w:t xml:space="preserve"> ниже </w:t>
      </w:r>
      <w:r w:rsidR="0005115F" w:rsidRPr="00F65B1F">
        <w:rPr>
          <w:rFonts w:ascii="Arial" w:eastAsia="Times New Roman" w:hAnsi="Arial" w:cs="Arial"/>
          <w:lang w:val="ru-RU" w:eastAsia="uk-UA"/>
        </w:rPr>
        <w:t xml:space="preserve">на </w:t>
      </w:r>
      <w:r w:rsidR="00EE3BAF">
        <w:rPr>
          <w:rFonts w:ascii="Arial" w:eastAsia="Times New Roman" w:hAnsi="Arial" w:cs="Arial"/>
          <w:lang w:val="ru-RU" w:eastAsia="uk-UA"/>
        </w:rPr>
        <w:t>рисунке 4</w:t>
      </w:r>
      <w:r w:rsidR="0005115F">
        <w:rPr>
          <w:rFonts w:ascii="Arial" w:eastAsia="Times New Roman" w:hAnsi="Arial" w:cs="Arial"/>
          <w:lang w:val="ru-RU" w:eastAsia="uk-UA"/>
        </w:rPr>
        <w:t>-</w:t>
      </w:r>
      <w:r>
        <w:rPr>
          <w:rFonts w:ascii="Arial" w:eastAsia="Times New Roman" w:hAnsi="Arial" w:cs="Arial"/>
          <w:lang w:val="ru-RU" w:eastAsia="uk-UA"/>
        </w:rPr>
        <w:t>4</w:t>
      </w:r>
    </w:p>
    <w:p w:rsidR="00AA6902" w:rsidRDefault="00AA6902" w:rsidP="00AA6902">
      <w:pPr>
        <w:ind w:left="567" w:firstLine="0"/>
        <w:rPr>
          <w:rFonts w:ascii="Arial" w:eastAsia="Times New Roman" w:hAnsi="Arial" w:cs="Arial"/>
          <w:lang w:val="ru-RU" w:eastAsia="uk-UA"/>
        </w:rPr>
      </w:pPr>
    </w:p>
    <w:p w:rsidR="00DE04D9" w:rsidRDefault="008B274D" w:rsidP="00DE04D9">
      <w:pPr>
        <w:ind w:left="0" w:firstLine="0"/>
        <w:rPr>
          <w:rFonts w:ascii="Arial" w:eastAsia="Times New Roman" w:hAnsi="Arial" w:cs="Arial"/>
          <w:szCs w:val="20"/>
          <w:lang w:val="ru-RU" w:eastAsia="uk-UA"/>
        </w:rPr>
      </w:pPr>
      <w:r>
        <w:rPr>
          <w:rFonts w:ascii="Arial" w:eastAsia="Times New Roman" w:hAnsi="Arial" w:cs="Arial"/>
          <w:bCs/>
          <w:i/>
          <w:szCs w:val="20"/>
          <w:lang w:val="ru-RU" w:eastAsia="uk-UA"/>
        </w:rPr>
        <w:t>Рисунок 4-4</w:t>
      </w:r>
      <w:r w:rsidR="00DE04D9" w:rsidRPr="005F5916">
        <w:rPr>
          <w:rFonts w:ascii="Arial" w:eastAsia="Times New Roman" w:hAnsi="Arial" w:cs="Arial"/>
          <w:bCs/>
          <w:i/>
          <w:szCs w:val="20"/>
          <w:lang w:val="ru-RU" w:eastAsia="uk-UA"/>
        </w:rPr>
        <w:t xml:space="preserve"> </w:t>
      </w:r>
      <w:r w:rsidR="00DE04D9" w:rsidRPr="00502F5D">
        <w:rPr>
          <w:rFonts w:ascii="Arial" w:eastAsia="Times New Roman" w:hAnsi="Arial" w:cs="Arial"/>
          <w:i/>
          <w:szCs w:val="20"/>
          <w:lang w:val="ru-RU" w:eastAsia="uk-UA"/>
        </w:rPr>
        <w:t xml:space="preserve">Изменение </w:t>
      </w:r>
      <w:r w:rsidR="00DE04D9">
        <w:rPr>
          <w:rFonts w:ascii="Arial" w:eastAsia="Times New Roman" w:hAnsi="Arial" w:cs="Arial"/>
          <w:i/>
          <w:szCs w:val="20"/>
          <w:lang w:val="ru-RU" w:eastAsia="uk-UA"/>
        </w:rPr>
        <w:t xml:space="preserve">пользовательских данных </w:t>
      </w:r>
      <w:r w:rsidR="00DE04D9" w:rsidRPr="00502F5D">
        <w:rPr>
          <w:rFonts w:ascii="Arial" w:eastAsia="Times New Roman" w:hAnsi="Arial" w:cs="Arial"/>
          <w:i/>
          <w:szCs w:val="20"/>
          <w:lang w:val="ru-RU" w:eastAsia="uk-UA"/>
        </w:rPr>
        <w:t>профиля пользователя</w:t>
      </w:r>
      <w:r w:rsidR="00DE04D9" w:rsidRPr="00DE04D9">
        <w:rPr>
          <w:rFonts w:ascii="Arial" w:eastAsia="Times New Roman" w:hAnsi="Arial" w:cs="Arial"/>
          <w:szCs w:val="20"/>
          <w:lang w:val="ru-RU" w:eastAsia="uk-UA"/>
        </w:rPr>
        <w:t>:</w:t>
      </w:r>
    </w:p>
    <w:p w:rsidR="00DE04D9" w:rsidRDefault="00DE04D9" w:rsidP="00DE04D9">
      <w:pPr>
        <w:ind w:left="0" w:firstLine="0"/>
        <w:rPr>
          <w:rFonts w:ascii="Arial" w:eastAsia="Times New Roman" w:hAnsi="Arial" w:cs="Arial"/>
          <w:lang w:val="ru-RU" w:eastAsia="uk-UA"/>
        </w:rPr>
      </w:pPr>
      <w:r>
        <w:rPr>
          <w:rFonts w:ascii="Arial" w:eastAsia="Times New Roman" w:hAnsi="Arial" w:cs="Arial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061F2806" wp14:editId="744F24F3">
            <wp:extent cx="6734175" cy="1905000"/>
            <wp:effectExtent l="0" t="0" r="9525" b="0"/>
            <wp:docPr id="11" name="Рисунок 11" descr="https://mm.mts.com.ua:6502/bme/help/zh/mdsp_opg_forsp/00-mdsp/opg/img/mdsp_opg_06045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.mts.com.ua:6502/bme/help/zh/mdsp_opg_forsp/00-mdsp/opg/img/mdsp_opg_06045_0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055" cy="190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D9" w:rsidRPr="00DE04D9" w:rsidRDefault="00DE04D9" w:rsidP="00DE04D9">
      <w:pPr>
        <w:ind w:left="0" w:firstLine="0"/>
        <w:rPr>
          <w:rFonts w:ascii="Arial" w:eastAsia="Times New Roman" w:hAnsi="Arial" w:cs="Arial"/>
          <w:lang w:val="ru-RU" w:eastAsia="uk-UA"/>
        </w:rPr>
      </w:pPr>
    </w:p>
    <w:p w:rsidR="0005115F" w:rsidRPr="00F65B1F" w:rsidRDefault="0005115F" w:rsidP="0005115F">
      <w:pPr>
        <w:numPr>
          <w:ilvl w:val="1"/>
          <w:numId w:val="9"/>
        </w:numPr>
        <w:tabs>
          <w:tab w:val="clear" w:pos="1440"/>
          <w:tab w:val="num" w:pos="567"/>
        </w:tabs>
        <w:ind w:left="567" w:firstLine="0"/>
        <w:rPr>
          <w:rFonts w:ascii="Arial" w:eastAsia="Times New Roman" w:hAnsi="Arial" w:cs="Arial"/>
          <w:lang w:val="ru-RU" w:eastAsia="uk-UA"/>
        </w:rPr>
      </w:pPr>
      <w:r>
        <w:rPr>
          <w:rFonts w:ascii="Arial" w:eastAsia="Times New Roman" w:hAnsi="Arial" w:cs="Arial"/>
          <w:lang w:val="ru-RU" w:eastAsia="uk-UA"/>
        </w:rPr>
        <w:t xml:space="preserve">     </w:t>
      </w:r>
      <w:r w:rsidR="00573263">
        <w:rPr>
          <w:rFonts w:ascii="Arial" w:eastAsia="Times New Roman" w:hAnsi="Arial" w:cs="Arial"/>
          <w:lang w:val="ru-RU" w:eastAsia="uk-UA"/>
        </w:rPr>
        <w:t xml:space="preserve">Для изменения пароля учетной записи необходимо нажать </w:t>
      </w:r>
      <w:r w:rsidRPr="00BA591F">
        <w:rPr>
          <w:rFonts w:ascii="Arial" w:eastAsia="Times New Roman" w:hAnsi="Arial" w:cs="Arial"/>
          <w:b/>
          <w:i/>
          <w:lang w:val="ru-RU" w:eastAsia="uk-UA"/>
        </w:rPr>
        <w:t>Смена пароля</w:t>
      </w:r>
      <w:r w:rsidRPr="00F65B1F">
        <w:rPr>
          <w:rFonts w:ascii="Arial" w:eastAsia="Times New Roman" w:hAnsi="Arial" w:cs="Arial"/>
          <w:lang w:val="ru-RU" w:eastAsia="uk-UA"/>
        </w:rPr>
        <w:t xml:space="preserve"> в столбце </w:t>
      </w:r>
      <w:r w:rsidRPr="00F65B1F">
        <w:rPr>
          <w:rFonts w:ascii="Arial" w:eastAsia="Times New Roman" w:hAnsi="Arial" w:cs="Arial"/>
          <w:b/>
          <w:lang w:val="ru-RU" w:eastAsia="uk-UA"/>
        </w:rPr>
        <w:t>Управление</w:t>
      </w:r>
    </w:p>
    <w:p w:rsidR="0005115F" w:rsidRDefault="0005115F" w:rsidP="0005115F">
      <w:pPr>
        <w:numPr>
          <w:ilvl w:val="1"/>
          <w:numId w:val="9"/>
        </w:numPr>
        <w:tabs>
          <w:tab w:val="clear" w:pos="1440"/>
          <w:tab w:val="num" w:pos="567"/>
        </w:tabs>
        <w:ind w:left="567" w:firstLine="0"/>
        <w:rPr>
          <w:rFonts w:ascii="Arial" w:eastAsia="Times New Roman" w:hAnsi="Arial" w:cs="Arial"/>
          <w:lang w:val="ru-RU" w:eastAsia="uk-UA"/>
        </w:rPr>
      </w:pPr>
      <w:r>
        <w:rPr>
          <w:rFonts w:ascii="Arial" w:eastAsia="Times New Roman" w:hAnsi="Arial" w:cs="Arial"/>
          <w:lang w:val="ru-RU" w:eastAsia="uk-UA"/>
        </w:rPr>
        <w:t xml:space="preserve">     </w:t>
      </w:r>
      <w:r w:rsidR="00573263">
        <w:rPr>
          <w:rFonts w:ascii="Arial" w:eastAsia="Times New Roman" w:hAnsi="Arial" w:cs="Arial"/>
          <w:lang w:val="ru-RU" w:eastAsia="uk-UA"/>
        </w:rPr>
        <w:t>Для удаления учетной записи менеджера рассылок необходимо нажать</w:t>
      </w:r>
      <w:proofErr w:type="gramStart"/>
      <w:r w:rsidR="00573263">
        <w:rPr>
          <w:rFonts w:ascii="Arial" w:eastAsia="Times New Roman" w:hAnsi="Arial" w:cs="Arial"/>
          <w:lang w:val="ru-RU" w:eastAsia="uk-UA"/>
        </w:rPr>
        <w:t xml:space="preserve"> </w:t>
      </w:r>
      <w:r w:rsidRPr="00BA591F">
        <w:rPr>
          <w:rFonts w:ascii="Arial" w:eastAsia="Times New Roman" w:hAnsi="Arial" w:cs="Arial"/>
          <w:b/>
          <w:i/>
          <w:lang w:val="ru-RU" w:eastAsia="uk-UA"/>
        </w:rPr>
        <w:t>У</w:t>
      </w:r>
      <w:proofErr w:type="gramEnd"/>
      <w:r w:rsidRPr="00BA591F">
        <w:rPr>
          <w:rFonts w:ascii="Arial" w:eastAsia="Times New Roman" w:hAnsi="Arial" w:cs="Arial"/>
          <w:b/>
          <w:i/>
          <w:lang w:val="ru-RU" w:eastAsia="uk-UA"/>
        </w:rPr>
        <w:t>далить</w:t>
      </w:r>
      <w:r w:rsidRPr="00F65B1F">
        <w:rPr>
          <w:rFonts w:ascii="Arial" w:eastAsia="Times New Roman" w:hAnsi="Arial" w:cs="Arial"/>
          <w:lang w:val="ru-RU" w:eastAsia="uk-UA"/>
        </w:rPr>
        <w:t xml:space="preserve"> в столбце </w:t>
      </w:r>
      <w:r w:rsidRPr="00F65B1F">
        <w:rPr>
          <w:rFonts w:ascii="Arial" w:eastAsia="Times New Roman" w:hAnsi="Arial" w:cs="Arial"/>
          <w:b/>
          <w:lang w:val="ru-RU" w:eastAsia="uk-UA"/>
        </w:rPr>
        <w:t>Управление</w:t>
      </w:r>
    </w:p>
    <w:p w:rsidR="0005115F" w:rsidRPr="00846DBC" w:rsidRDefault="0005115F" w:rsidP="0005115F">
      <w:pPr>
        <w:ind w:left="567" w:firstLine="0"/>
        <w:rPr>
          <w:rFonts w:ascii="Arial" w:eastAsia="Times New Roman" w:hAnsi="Arial" w:cs="Arial"/>
          <w:lang w:val="ru-RU" w:eastAsia="uk-UA"/>
        </w:rPr>
      </w:pPr>
    </w:p>
    <w:p w:rsidR="007A7CF4" w:rsidRPr="0080482D" w:rsidRDefault="006511BB" w:rsidP="0080482D">
      <w:pPr>
        <w:pStyle w:val="1"/>
        <w:numPr>
          <w:ilvl w:val="0"/>
          <w:numId w:val="42"/>
        </w:numPr>
        <w:rPr>
          <w:rStyle w:val="points0"/>
          <w:rFonts w:eastAsiaTheme="majorEastAsia"/>
          <w:color w:val="auto"/>
          <w:sz w:val="32"/>
          <w:lang w:val="ru-RU"/>
        </w:rPr>
      </w:pPr>
      <w:bookmarkStart w:id="10" w:name="_Cоздание_списка_получателей"/>
      <w:bookmarkStart w:id="11" w:name="_Toc419220927"/>
      <w:bookmarkEnd w:id="10"/>
      <w:r w:rsidRPr="0080482D">
        <w:rPr>
          <w:rStyle w:val="points0"/>
          <w:rFonts w:eastAsiaTheme="majorEastAsia"/>
          <w:color w:val="auto"/>
          <w:sz w:val="32"/>
        </w:rPr>
        <w:t>C</w:t>
      </w:r>
      <w:proofErr w:type="spellStart"/>
      <w:r w:rsidR="00855094" w:rsidRPr="0080482D">
        <w:rPr>
          <w:rStyle w:val="points0"/>
          <w:rFonts w:eastAsiaTheme="majorEastAsia"/>
          <w:color w:val="auto"/>
          <w:sz w:val="32"/>
          <w:lang w:val="ru-RU"/>
        </w:rPr>
        <w:t>оздание</w:t>
      </w:r>
      <w:proofErr w:type="spellEnd"/>
      <w:r w:rsidR="00855094" w:rsidRPr="0080482D">
        <w:rPr>
          <w:rStyle w:val="points0"/>
          <w:rFonts w:eastAsiaTheme="majorEastAsia"/>
          <w:color w:val="auto"/>
          <w:sz w:val="32"/>
          <w:lang w:val="ru-RU"/>
        </w:rPr>
        <w:t xml:space="preserve"> списка получателей</w:t>
      </w:r>
      <w:bookmarkEnd w:id="11"/>
    </w:p>
    <w:p w:rsidR="00855094" w:rsidRDefault="00855094" w:rsidP="00A25B3E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A25B3E" w:rsidRDefault="00A25B3E" w:rsidP="00A25B3E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A25B3E">
        <w:rPr>
          <w:rStyle w:val="points0"/>
          <w:lang w:val="ru-RU"/>
        </w:rPr>
        <w:t xml:space="preserve">      </w:t>
      </w:r>
      <w:r w:rsidRPr="00E11922">
        <w:rPr>
          <w:rStyle w:val="points0"/>
          <w:b/>
          <w:color w:val="000000" w:themeColor="text1"/>
          <w:lang w:val="ru-RU"/>
        </w:rPr>
        <w:t>Список получателей</w:t>
      </w:r>
      <w:r w:rsidRPr="00E11922">
        <w:rPr>
          <w:rStyle w:val="points0"/>
          <w:color w:val="000000" w:themeColor="text1"/>
          <w:lang w:val="ru-RU"/>
        </w:rPr>
        <w:t xml:space="preserve"> </w:t>
      </w:r>
      <w:r>
        <w:rPr>
          <w:rStyle w:val="points0"/>
          <w:lang w:val="ru-RU"/>
        </w:rPr>
        <w:t>– это список номеров получателей рассылки. Создать список получателей можно самостоятельно, либо же импортирова</w:t>
      </w:r>
      <w:r w:rsidR="002150AF">
        <w:rPr>
          <w:rStyle w:val="points0"/>
          <w:lang w:val="ru-RU"/>
        </w:rPr>
        <w:t xml:space="preserve">ть его из заранее подготовленного </w:t>
      </w:r>
      <w:r>
        <w:rPr>
          <w:rStyle w:val="points0"/>
          <w:lang w:val="ru-RU"/>
        </w:rPr>
        <w:t xml:space="preserve"> </w:t>
      </w:r>
      <w:r w:rsidR="002150AF">
        <w:rPr>
          <w:rStyle w:val="points0"/>
          <w:lang w:val="ru-RU"/>
        </w:rPr>
        <w:t xml:space="preserve">шаблона. Список </w:t>
      </w:r>
      <w:r>
        <w:rPr>
          <w:rStyle w:val="points0"/>
          <w:lang w:val="ru-RU"/>
        </w:rPr>
        <w:t xml:space="preserve"> получателей </w:t>
      </w:r>
      <w:r w:rsidR="002150AF">
        <w:rPr>
          <w:rStyle w:val="points0"/>
          <w:lang w:val="ru-RU"/>
        </w:rPr>
        <w:t xml:space="preserve">информационной </w:t>
      </w:r>
      <w:r>
        <w:rPr>
          <w:rStyle w:val="points0"/>
          <w:lang w:val="ru-RU"/>
        </w:rPr>
        <w:t xml:space="preserve">рассылки может быть добавлен </w:t>
      </w:r>
      <w:r w:rsidR="002150AF">
        <w:rPr>
          <w:rStyle w:val="points0"/>
          <w:lang w:val="ru-RU"/>
        </w:rPr>
        <w:t>непосредственно в процессе создания</w:t>
      </w:r>
      <w:r>
        <w:rPr>
          <w:rStyle w:val="points0"/>
          <w:lang w:val="ru-RU"/>
        </w:rPr>
        <w:t xml:space="preserve"> рассылки, либо же на странице</w:t>
      </w:r>
      <w:r w:rsidR="00C73ADA">
        <w:rPr>
          <w:rStyle w:val="points0"/>
          <w:lang w:val="ru-RU"/>
        </w:rPr>
        <w:t xml:space="preserve"> управления списками в </w:t>
      </w:r>
      <w:r w:rsidR="00C73ADA">
        <w:rPr>
          <w:rStyle w:val="points0"/>
        </w:rPr>
        <w:t>WEB</w:t>
      </w:r>
      <w:r w:rsidR="00C73ADA" w:rsidRPr="00C73ADA">
        <w:rPr>
          <w:rStyle w:val="points0"/>
          <w:lang w:val="ru-RU"/>
        </w:rPr>
        <w:t xml:space="preserve"> </w:t>
      </w:r>
      <w:r w:rsidR="00C73ADA">
        <w:rPr>
          <w:rStyle w:val="points0"/>
          <w:lang w:val="ru-RU"/>
        </w:rPr>
        <w:t xml:space="preserve">приложении системы </w:t>
      </w:r>
    </w:p>
    <w:p w:rsidR="00C73ADA" w:rsidRPr="00C73ADA" w:rsidRDefault="00C73ADA" w:rsidP="00A25B3E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       Для добавления списка получателей при создании рассылки необходимо выполнить следующий порядок действий</w:t>
      </w:r>
      <w:r w:rsidRPr="00C73ADA">
        <w:rPr>
          <w:rStyle w:val="points0"/>
          <w:lang w:val="ru-RU"/>
        </w:rPr>
        <w:t>:</w:t>
      </w:r>
    </w:p>
    <w:p w:rsidR="00DB6EE9" w:rsidRPr="00DB6EE9" w:rsidRDefault="007C03ED" w:rsidP="00DB6EE9">
      <w:pPr>
        <w:pStyle w:val="points"/>
        <w:numPr>
          <w:ilvl w:val="0"/>
          <w:numId w:val="7"/>
        </w:numPr>
        <w:ind w:left="0" w:right="-1" w:firstLine="0"/>
        <w:rPr>
          <w:rStyle w:val="points0"/>
          <w:i/>
          <w:lang w:val="ru-RU"/>
        </w:rPr>
      </w:pPr>
      <w:r>
        <w:rPr>
          <w:rStyle w:val="points0"/>
          <w:lang w:val="ru-RU"/>
        </w:rPr>
        <w:t>Зайдите в систему</w:t>
      </w:r>
      <w:r w:rsidRPr="00FA4989">
        <w:rPr>
          <w:rStyle w:val="points0"/>
          <w:lang w:val="ru-RU"/>
        </w:rPr>
        <w:t xml:space="preserve"> </w:t>
      </w:r>
      <w:r w:rsidRPr="00D73852">
        <w:rPr>
          <w:rStyle w:val="points0"/>
          <w:lang w:val="ru-RU"/>
        </w:rPr>
        <w:t>«</w:t>
      </w:r>
      <w:r>
        <w:rPr>
          <w:rStyle w:val="points0"/>
          <w:lang w:val="ru-RU"/>
        </w:rPr>
        <w:t>Бизнес рассылки</w:t>
      </w:r>
      <w:r w:rsidRPr="00D73852">
        <w:rPr>
          <w:rStyle w:val="points0"/>
          <w:lang w:val="ru-RU"/>
        </w:rPr>
        <w:t>»</w:t>
      </w:r>
      <w:r w:rsidR="00DB6EE9" w:rsidRPr="00DB6EE9">
        <w:rPr>
          <w:rStyle w:val="points0"/>
          <w:lang w:val="ru-RU"/>
        </w:rPr>
        <w:t>.</w:t>
      </w:r>
    </w:p>
    <w:p w:rsidR="00662413" w:rsidRDefault="00C73ADA" w:rsidP="00202E72">
      <w:pPr>
        <w:pStyle w:val="points"/>
        <w:numPr>
          <w:ilvl w:val="0"/>
          <w:numId w:val="7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Далее в главном меню выбрать раздел </w:t>
      </w:r>
      <w:r w:rsidRPr="00E878A3">
        <w:rPr>
          <w:rStyle w:val="points0"/>
          <w:b/>
          <w:lang w:val="ru-RU"/>
        </w:rPr>
        <w:t xml:space="preserve">Рассылки </w:t>
      </w:r>
      <w:r w:rsidRPr="00E878A3">
        <w:rPr>
          <w:rStyle w:val="points0"/>
          <w:b/>
        </w:rPr>
        <w:sym w:font="Wingdings" w:char="F0E0"/>
      </w:r>
      <w:r w:rsidRPr="00E878A3">
        <w:rPr>
          <w:rStyle w:val="points0"/>
          <w:b/>
          <w:lang w:val="ru-RU"/>
        </w:rPr>
        <w:t xml:space="preserve"> Массовые Рассылки </w:t>
      </w:r>
      <w:r w:rsidRPr="00E878A3">
        <w:rPr>
          <w:rStyle w:val="points0"/>
          <w:b/>
        </w:rPr>
        <w:sym w:font="Wingdings" w:char="F0E0"/>
      </w:r>
      <w:r w:rsidRPr="00E878A3">
        <w:rPr>
          <w:rStyle w:val="points0"/>
          <w:b/>
          <w:lang w:val="ru-RU"/>
        </w:rPr>
        <w:t xml:space="preserve"> Списки получателей </w:t>
      </w:r>
      <w:r w:rsidRPr="00E878A3">
        <w:rPr>
          <w:rStyle w:val="points0"/>
          <w:b/>
        </w:rPr>
        <w:sym w:font="Wingdings" w:char="F0E0"/>
      </w:r>
      <w:r w:rsidRPr="00E878A3">
        <w:rPr>
          <w:rStyle w:val="points0"/>
          <w:b/>
          <w:lang w:val="ru-RU"/>
        </w:rPr>
        <w:t xml:space="preserve"> Управление списками</w:t>
      </w:r>
      <w:r>
        <w:rPr>
          <w:rStyle w:val="points0"/>
          <w:lang w:val="ru-RU"/>
        </w:rPr>
        <w:t xml:space="preserve"> </w:t>
      </w:r>
      <w:r w:rsidR="00E878A3">
        <w:rPr>
          <w:rStyle w:val="points0"/>
          <w:lang w:val="ru-RU"/>
        </w:rPr>
        <w:t>и затем нажать кнопку</w:t>
      </w:r>
      <w:proofErr w:type="gramStart"/>
      <w:r w:rsidR="00E878A3">
        <w:rPr>
          <w:rStyle w:val="points0"/>
          <w:lang w:val="ru-RU"/>
        </w:rPr>
        <w:t xml:space="preserve"> </w:t>
      </w:r>
      <w:r w:rsidR="00E878A3" w:rsidRPr="00E878A3">
        <w:rPr>
          <w:rStyle w:val="points0"/>
          <w:b/>
          <w:lang w:val="ru-RU"/>
        </w:rPr>
        <w:t>Д</w:t>
      </w:r>
      <w:proofErr w:type="gramEnd"/>
      <w:r w:rsidR="00E878A3" w:rsidRPr="00E878A3">
        <w:rPr>
          <w:rStyle w:val="points0"/>
          <w:b/>
          <w:lang w:val="ru-RU"/>
        </w:rPr>
        <w:t>обавить</w:t>
      </w:r>
      <w:r w:rsidR="00E878A3">
        <w:rPr>
          <w:rStyle w:val="points0"/>
          <w:lang w:val="ru-RU"/>
        </w:rPr>
        <w:t xml:space="preserve"> в правом верхнем углу страницы (см. рисунок </w:t>
      </w:r>
      <w:r w:rsidR="00855094">
        <w:rPr>
          <w:rStyle w:val="points0"/>
          <w:lang w:val="ru-RU"/>
        </w:rPr>
        <w:t>5</w:t>
      </w:r>
      <w:r w:rsidR="00D4091A">
        <w:rPr>
          <w:rStyle w:val="points0"/>
          <w:lang w:val="ru-RU"/>
        </w:rPr>
        <w:t>-1</w:t>
      </w:r>
      <w:r w:rsidR="00E878A3">
        <w:rPr>
          <w:rStyle w:val="points0"/>
          <w:lang w:val="ru-RU"/>
        </w:rPr>
        <w:t>)</w:t>
      </w:r>
    </w:p>
    <w:p w:rsidR="00703655" w:rsidRPr="00662413" w:rsidRDefault="00703655" w:rsidP="00703655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6511BB" w:rsidRPr="00D94FAB" w:rsidRDefault="00662413" w:rsidP="00323039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 w:rsidR="00855094">
        <w:rPr>
          <w:rStyle w:val="points0"/>
          <w:i/>
          <w:lang w:val="ru-RU"/>
        </w:rPr>
        <w:t>5</w:t>
      </w:r>
      <w:r w:rsidRPr="00662413">
        <w:rPr>
          <w:rStyle w:val="points0"/>
          <w:i/>
          <w:lang w:val="ru-RU"/>
        </w:rPr>
        <w:t>-</w:t>
      </w:r>
      <w:r w:rsidR="00D4091A">
        <w:rPr>
          <w:rStyle w:val="points0"/>
          <w:i/>
          <w:lang w:val="ru-RU"/>
        </w:rPr>
        <w:t>1 Добавление нового списка рассылок</w:t>
      </w:r>
      <w:r w:rsidRPr="00D4091A">
        <w:rPr>
          <w:rStyle w:val="points0"/>
          <w:i/>
          <w:lang w:val="ru-RU"/>
        </w:rPr>
        <w:t>:</w:t>
      </w:r>
      <w:r w:rsidR="00C73ADA" w:rsidRPr="00C73ADA">
        <w:rPr>
          <w:rStyle w:val="points0"/>
          <w:lang w:val="ru-RU"/>
        </w:rPr>
        <w:t xml:space="preserve">     </w:t>
      </w:r>
      <w:r w:rsidR="00C813A2">
        <w:rPr>
          <w:noProof/>
          <w:lang w:val="ru-RU" w:eastAsia="ru-RU" w:bidi="ar-SA"/>
        </w:rPr>
        <w:drawing>
          <wp:inline distT="0" distB="0" distL="0" distR="0" wp14:anchorId="1B497604" wp14:editId="6C4134F8">
            <wp:extent cx="6741730" cy="19812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7461" cy="19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AB" w:rsidRPr="000C7498" w:rsidRDefault="00D94FAB" w:rsidP="000C7498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945CCB" w:rsidRDefault="006F23ED" w:rsidP="00945CCB">
      <w:pPr>
        <w:pStyle w:val="points"/>
        <w:numPr>
          <w:ilvl w:val="0"/>
          <w:numId w:val="7"/>
        </w:numPr>
        <w:ind w:left="0" w:right="-1" w:firstLine="0"/>
        <w:rPr>
          <w:lang w:val="ru-RU"/>
        </w:rPr>
      </w:pPr>
      <w:r>
        <w:rPr>
          <w:lang w:val="ru-RU"/>
        </w:rPr>
        <w:t xml:space="preserve">Для добавления списка рассылки с помощью </w:t>
      </w:r>
      <w:r w:rsidR="002150AF">
        <w:rPr>
          <w:lang w:val="ru-RU"/>
        </w:rPr>
        <w:t>режима импорта</w:t>
      </w:r>
      <w:r>
        <w:rPr>
          <w:lang w:val="ru-RU"/>
        </w:rPr>
        <w:t>, на странице</w:t>
      </w:r>
      <w:proofErr w:type="gramStart"/>
      <w:r>
        <w:rPr>
          <w:lang w:val="ru-RU"/>
        </w:rPr>
        <w:t xml:space="preserve"> </w:t>
      </w:r>
      <w:r w:rsidRPr="006F23ED">
        <w:rPr>
          <w:b/>
          <w:lang w:val="ru-RU"/>
        </w:rPr>
        <w:t>Д</w:t>
      </w:r>
      <w:proofErr w:type="gramEnd"/>
      <w:r w:rsidRPr="006F23ED">
        <w:rPr>
          <w:b/>
          <w:lang w:val="ru-RU"/>
        </w:rPr>
        <w:t>обавить список</w:t>
      </w:r>
      <w:r w:rsidRPr="006F23ED">
        <w:rPr>
          <w:lang w:val="ru-RU"/>
        </w:rPr>
        <w:t xml:space="preserve"> </w:t>
      </w:r>
      <w:r>
        <w:rPr>
          <w:lang w:val="ru-RU"/>
        </w:rPr>
        <w:t xml:space="preserve">выберите режим </w:t>
      </w:r>
      <w:r w:rsidR="00C1633B" w:rsidRPr="00BA591F">
        <w:rPr>
          <w:b/>
          <w:i/>
          <w:lang w:val="ru-RU"/>
        </w:rPr>
        <w:t>Импорт из файла</w:t>
      </w:r>
      <w:r w:rsidR="00BA5EEB">
        <w:rPr>
          <w:lang w:val="ru-RU"/>
        </w:rPr>
        <w:t>. Система</w:t>
      </w:r>
      <w:r w:rsidR="00202E72">
        <w:rPr>
          <w:lang w:val="ru-RU"/>
        </w:rPr>
        <w:t xml:space="preserve"> позволяет загрузить список номеров из файла в </w:t>
      </w:r>
      <w:r>
        <w:rPr>
          <w:lang w:val="ru-RU"/>
        </w:rPr>
        <w:t xml:space="preserve">следующих </w:t>
      </w:r>
      <w:r w:rsidR="00202E72">
        <w:rPr>
          <w:lang w:val="ru-RU"/>
        </w:rPr>
        <w:t>формата</w:t>
      </w:r>
      <w:r w:rsidR="00202E72">
        <w:rPr>
          <w:lang w:val="uk-UA"/>
        </w:rPr>
        <w:t>х</w:t>
      </w:r>
      <w:r w:rsidR="00202E72" w:rsidRPr="00D1545A">
        <w:rPr>
          <w:lang w:val="ru-RU"/>
        </w:rPr>
        <w:t>:</w:t>
      </w:r>
      <w:r>
        <w:rPr>
          <w:lang w:val="ru-RU"/>
        </w:rPr>
        <w:t xml:space="preserve"> </w:t>
      </w:r>
      <w:r w:rsidR="00202E72" w:rsidRPr="006F23ED">
        <w:rPr>
          <w:b/>
          <w:lang w:val="uk-UA"/>
        </w:rPr>
        <w:t>*.txt, *.xls, *</w:t>
      </w:r>
      <w:proofErr w:type="spellStart"/>
      <w:r w:rsidR="00202E72" w:rsidRPr="006F23ED">
        <w:rPr>
          <w:b/>
          <w:lang w:val="uk-UA"/>
        </w:rPr>
        <w:t>.csv</w:t>
      </w:r>
      <w:proofErr w:type="spellEnd"/>
      <w:r w:rsidR="00202E72" w:rsidRPr="006F23ED">
        <w:rPr>
          <w:b/>
          <w:lang w:val="uk-UA"/>
        </w:rPr>
        <w:t>, *</w:t>
      </w:r>
      <w:proofErr w:type="spellStart"/>
      <w:r w:rsidR="00202E72" w:rsidRPr="006F23ED">
        <w:rPr>
          <w:b/>
          <w:lang w:val="uk-UA"/>
        </w:rPr>
        <w:t>.tsv</w:t>
      </w:r>
      <w:proofErr w:type="spellEnd"/>
      <w:r w:rsidR="00202E72" w:rsidRPr="00202E72">
        <w:rPr>
          <w:lang w:val="ru-RU"/>
        </w:rPr>
        <w:t xml:space="preserve"> (</w:t>
      </w:r>
      <w:r w:rsidR="00855094">
        <w:rPr>
          <w:lang w:val="ru-RU"/>
        </w:rPr>
        <w:t>см. рисунок 5</w:t>
      </w:r>
      <w:r w:rsidR="00D4091A">
        <w:rPr>
          <w:lang w:val="ru-RU"/>
        </w:rPr>
        <w:t>-2</w:t>
      </w:r>
      <w:r w:rsidR="00202E72" w:rsidRPr="00202E72">
        <w:rPr>
          <w:lang w:val="ru-RU"/>
        </w:rPr>
        <w:t>)</w:t>
      </w:r>
    </w:p>
    <w:p w:rsidR="00703655" w:rsidRPr="00945CCB" w:rsidRDefault="00703655" w:rsidP="00703655">
      <w:pPr>
        <w:pStyle w:val="points"/>
        <w:numPr>
          <w:ilvl w:val="0"/>
          <w:numId w:val="0"/>
        </w:numPr>
        <w:ind w:right="-1"/>
        <w:rPr>
          <w:lang w:val="ru-RU"/>
        </w:rPr>
      </w:pPr>
    </w:p>
    <w:p w:rsidR="00202E72" w:rsidRPr="00945CCB" w:rsidRDefault="00662413" w:rsidP="00662413">
      <w:pPr>
        <w:pStyle w:val="points"/>
        <w:numPr>
          <w:ilvl w:val="0"/>
          <w:numId w:val="0"/>
        </w:numPr>
        <w:ind w:right="-1"/>
        <w:rPr>
          <w:i/>
          <w:lang w:val="ru-RU"/>
        </w:rPr>
      </w:pPr>
      <w:r w:rsidRPr="00662413">
        <w:rPr>
          <w:i/>
          <w:lang w:val="ru-RU"/>
        </w:rPr>
        <w:lastRenderedPageBreak/>
        <w:t xml:space="preserve">Рисунок </w:t>
      </w:r>
      <w:r w:rsidR="00855094">
        <w:rPr>
          <w:i/>
          <w:lang w:val="ru-RU"/>
        </w:rPr>
        <w:t>5</w:t>
      </w:r>
      <w:r w:rsidRPr="00662413">
        <w:rPr>
          <w:i/>
          <w:lang w:val="ru-RU"/>
        </w:rPr>
        <w:t>-</w:t>
      </w:r>
      <w:r w:rsidR="00D4091A">
        <w:rPr>
          <w:i/>
          <w:lang w:val="ru-RU"/>
        </w:rPr>
        <w:t>2 Импорт списка рассылок из файла</w:t>
      </w:r>
      <w:r w:rsidRPr="00945CCB">
        <w:rPr>
          <w:i/>
          <w:lang w:val="ru-RU"/>
        </w:rPr>
        <w:t>:</w:t>
      </w:r>
    </w:p>
    <w:p w:rsidR="00202E72" w:rsidRDefault="00202E72" w:rsidP="00202E72">
      <w:pPr>
        <w:pStyle w:val="points"/>
        <w:numPr>
          <w:ilvl w:val="0"/>
          <w:numId w:val="0"/>
        </w:numPr>
        <w:ind w:right="-1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C99ECCE" wp14:editId="581E6517">
            <wp:extent cx="6715125" cy="2514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6723" cy="25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CB" w:rsidRDefault="00945CCB" w:rsidP="00202E72">
      <w:pPr>
        <w:pStyle w:val="points"/>
        <w:numPr>
          <w:ilvl w:val="0"/>
          <w:numId w:val="0"/>
        </w:numPr>
        <w:ind w:right="-1"/>
        <w:rPr>
          <w:lang w:val="ru-RU"/>
        </w:rPr>
      </w:pPr>
    </w:p>
    <w:p w:rsidR="00202E72" w:rsidRDefault="00323039" w:rsidP="00323039">
      <w:pPr>
        <w:pStyle w:val="points"/>
        <w:numPr>
          <w:ilvl w:val="0"/>
          <w:numId w:val="7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В поле</w:t>
      </w:r>
      <w:proofErr w:type="gramStart"/>
      <w:r>
        <w:rPr>
          <w:rStyle w:val="points0"/>
          <w:lang w:val="ru-RU"/>
        </w:rPr>
        <w:t xml:space="preserve"> </w:t>
      </w:r>
      <w:r w:rsidR="00D92E76">
        <w:rPr>
          <w:rStyle w:val="points0"/>
          <w:b/>
          <w:i/>
          <w:lang w:val="ru-RU"/>
        </w:rPr>
        <w:t>З</w:t>
      </w:r>
      <w:proofErr w:type="gramEnd"/>
      <w:r w:rsidR="00C1633B" w:rsidRPr="0010661D">
        <w:rPr>
          <w:rStyle w:val="points0"/>
          <w:b/>
          <w:i/>
          <w:lang w:val="ru-RU"/>
        </w:rPr>
        <w:t>агрузить файл</w:t>
      </w:r>
      <w:r w:rsidRPr="00ED320B">
        <w:rPr>
          <w:rStyle w:val="points0"/>
          <w:b/>
          <w:lang w:val="ru-RU"/>
        </w:rPr>
        <w:t xml:space="preserve"> </w:t>
      </w:r>
      <w:r w:rsidR="00F958B9">
        <w:rPr>
          <w:rStyle w:val="points0"/>
          <w:lang w:val="ru-RU"/>
        </w:rPr>
        <w:t xml:space="preserve">необходимо нажать </w:t>
      </w:r>
      <w:r>
        <w:rPr>
          <w:rStyle w:val="points0"/>
          <w:lang w:val="ru-RU"/>
        </w:rPr>
        <w:t xml:space="preserve">на </w:t>
      </w:r>
      <w:r w:rsidR="00F958B9">
        <w:rPr>
          <w:rStyle w:val="points0"/>
          <w:lang w:val="ru-RU"/>
        </w:rPr>
        <w:t xml:space="preserve">кнопку </w:t>
      </w:r>
      <w:r w:rsidR="00F958B9">
        <w:rPr>
          <w:noProof/>
          <w:sz w:val="20"/>
          <w:lang w:val="ru-RU" w:eastAsia="ru-RU" w:bidi="ar-SA"/>
        </w:rPr>
        <w:drawing>
          <wp:inline distT="0" distB="0" distL="0" distR="0" wp14:anchorId="2118FD6C" wp14:editId="56BED872">
            <wp:extent cx="172720" cy="1644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12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297">
        <w:rPr>
          <w:rStyle w:val="points0"/>
          <w:lang w:val="ru-RU"/>
        </w:rPr>
        <w:t xml:space="preserve"> - перед вами откроется </w:t>
      </w:r>
      <w:r>
        <w:rPr>
          <w:rStyle w:val="points0"/>
          <w:lang w:val="ru-RU"/>
        </w:rPr>
        <w:t>окно з</w:t>
      </w:r>
      <w:r w:rsidR="00F958B9">
        <w:rPr>
          <w:rStyle w:val="points0"/>
          <w:lang w:val="ru-RU"/>
        </w:rPr>
        <w:t>агрузки файлов компьютера, далее</w:t>
      </w:r>
      <w:r>
        <w:rPr>
          <w:rStyle w:val="points0"/>
          <w:lang w:val="ru-RU"/>
        </w:rPr>
        <w:t xml:space="preserve"> вы выбираете необходимый файл и подтверждаете </w:t>
      </w:r>
      <w:r w:rsidR="00F958B9">
        <w:rPr>
          <w:rStyle w:val="points0"/>
          <w:lang w:val="ru-RU"/>
        </w:rPr>
        <w:t xml:space="preserve">его выбор </w:t>
      </w:r>
      <w:r>
        <w:rPr>
          <w:rStyle w:val="points0"/>
          <w:lang w:val="ru-RU"/>
        </w:rPr>
        <w:t xml:space="preserve">кнопкой </w:t>
      </w:r>
      <w:r w:rsidR="00C1633B">
        <w:rPr>
          <w:rStyle w:val="points0"/>
          <w:b/>
          <w:lang w:val="ru-RU"/>
        </w:rPr>
        <w:t>Открыть</w:t>
      </w:r>
      <w:r w:rsidRPr="00323039">
        <w:rPr>
          <w:rStyle w:val="points0"/>
          <w:lang w:val="ru-RU"/>
        </w:rPr>
        <w:t xml:space="preserve">. </w:t>
      </w:r>
      <w:r>
        <w:rPr>
          <w:rStyle w:val="points0"/>
          <w:lang w:val="ru-RU"/>
        </w:rPr>
        <w:t xml:space="preserve">Ниже отобразится </w:t>
      </w:r>
      <w:r w:rsidR="00ED320B">
        <w:rPr>
          <w:rStyle w:val="points0"/>
          <w:lang w:val="ru-RU"/>
        </w:rPr>
        <w:t>имя загружаемого файла.</w:t>
      </w:r>
      <w:r w:rsidR="00153C98">
        <w:rPr>
          <w:rStyle w:val="points0"/>
          <w:lang w:val="ru-RU"/>
        </w:rPr>
        <w:t xml:space="preserve"> Также, на странице </w:t>
      </w:r>
      <w:r w:rsidR="00153C98" w:rsidRPr="00ED320B">
        <w:rPr>
          <w:rStyle w:val="points0"/>
          <w:b/>
          <w:lang w:val="ru-RU"/>
        </w:rPr>
        <w:t>Дополнительные параметры</w:t>
      </w:r>
      <w:r>
        <w:rPr>
          <w:rStyle w:val="points0"/>
          <w:lang w:val="ru-RU"/>
        </w:rPr>
        <w:t xml:space="preserve"> </w:t>
      </w:r>
      <w:r w:rsidR="00153C98">
        <w:rPr>
          <w:rStyle w:val="points0"/>
          <w:lang w:val="ru-RU"/>
        </w:rPr>
        <w:t>Вы можете выбрать необходимые параметры доступа и типа</w:t>
      </w:r>
      <w:r w:rsidR="00ED320B">
        <w:rPr>
          <w:rStyle w:val="points0"/>
          <w:lang w:val="ru-RU"/>
        </w:rPr>
        <w:t xml:space="preserve"> видимости</w:t>
      </w:r>
      <w:r w:rsidR="00153C98">
        <w:rPr>
          <w:rStyle w:val="points0"/>
          <w:lang w:val="ru-RU"/>
        </w:rPr>
        <w:t xml:space="preserve"> содержимого</w:t>
      </w:r>
      <w:r w:rsidR="005312B2">
        <w:rPr>
          <w:rStyle w:val="points0"/>
          <w:lang w:val="ru-RU"/>
        </w:rPr>
        <w:t xml:space="preserve"> рассылки.</w:t>
      </w:r>
    </w:p>
    <w:p w:rsidR="00153C98" w:rsidRPr="003B6270" w:rsidRDefault="002150AF" w:rsidP="00323039">
      <w:pPr>
        <w:pStyle w:val="points"/>
        <w:numPr>
          <w:ilvl w:val="0"/>
          <w:numId w:val="7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Д</w:t>
      </w:r>
      <w:r w:rsidR="00153C98">
        <w:rPr>
          <w:rStyle w:val="points0"/>
          <w:lang w:val="ru-RU"/>
        </w:rPr>
        <w:t xml:space="preserve">ля подтверждения добавления списка получателей рассылки </w:t>
      </w:r>
      <w:r w:rsidR="00C1633B">
        <w:rPr>
          <w:rStyle w:val="points0"/>
          <w:lang w:val="ru-RU"/>
        </w:rPr>
        <w:t>н</w:t>
      </w:r>
      <w:r>
        <w:rPr>
          <w:rStyle w:val="points0"/>
          <w:lang w:val="ru-RU"/>
        </w:rPr>
        <w:t>ажмите кнопку</w:t>
      </w:r>
      <w:r w:rsidR="00CA7C86" w:rsidRPr="00CA7C86">
        <w:rPr>
          <w:rStyle w:val="points0"/>
          <w:lang w:val="ru-RU"/>
        </w:rPr>
        <w:t xml:space="preserve"> </w:t>
      </w:r>
      <w:proofErr w:type="gramStart"/>
      <w:r w:rsidR="00CA7C86" w:rsidRPr="00CA7C86">
        <w:rPr>
          <w:rStyle w:val="points0"/>
          <w:b/>
          <w:lang w:val="ru-RU"/>
        </w:rPr>
        <w:t>ОК</w:t>
      </w:r>
      <w:proofErr w:type="gramEnd"/>
    </w:p>
    <w:p w:rsidR="003B6270" w:rsidRDefault="003B6270" w:rsidP="003B6270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5549D1" w:rsidRDefault="00153C98" w:rsidP="005549D1">
      <w:pPr>
        <w:pStyle w:val="points"/>
        <w:numPr>
          <w:ilvl w:val="0"/>
          <w:numId w:val="7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Для добавления </w:t>
      </w:r>
      <w:r w:rsidR="005C74DE">
        <w:rPr>
          <w:rStyle w:val="points0"/>
          <w:lang w:val="ru-RU"/>
        </w:rPr>
        <w:t>списка получателей вручную, на странице</w:t>
      </w:r>
      <w:proofErr w:type="gramStart"/>
      <w:r w:rsidR="005C74DE">
        <w:rPr>
          <w:rStyle w:val="points0"/>
          <w:lang w:val="ru-RU"/>
        </w:rPr>
        <w:t xml:space="preserve"> </w:t>
      </w:r>
      <w:r w:rsidR="005C74DE" w:rsidRPr="00BA591F">
        <w:rPr>
          <w:rStyle w:val="points0"/>
          <w:b/>
          <w:lang w:val="ru-RU"/>
        </w:rPr>
        <w:t>Д</w:t>
      </w:r>
      <w:proofErr w:type="gramEnd"/>
      <w:r w:rsidR="005C74DE" w:rsidRPr="00BA591F">
        <w:rPr>
          <w:rStyle w:val="points0"/>
          <w:b/>
          <w:lang w:val="ru-RU"/>
        </w:rPr>
        <w:t>обавить список</w:t>
      </w:r>
      <w:r w:rsidR="005C74DE" w:rsidRPr="005C74DE">
        <w:rPr>
          <w:rStyle w:val="points0"/>
          <w:lang w:val="ru-RU"/>
        </w:rPr>
        <w:t xml:space="preserve"> </w:t>
      </w:r>
      <w:r w:rsidR="005C74DE">
        <w:rPr>
          <w:rStyle w:val="points0"/>
          <w:lang w:val="ru-RU"/>
        </w:rPr>
        <w:t xml:space="preserve">выберите режим </w:t>
      </w:r>
      <w:r w:rsidR="005C74DE" w:rsidRPr="00BA591F">
        <w:rPr>
          <w:rStyle w:val="points0"/>
          <w:b/>
          <w:i/>
          <w:lang w:val="ru-RU"/>
        </w:rPr>
        <w:t xml:space="preserve">Ввод </w:t>
      </w:r>
      <w:r w:rsidR="00ED320B" w:rsidRPr="00BA591F">
        <w:rPr>
          <w:rStyle w:val="points0"/>
          <w:b/>
          <w:i/>
          <w:lang w:val="ru-RU"/>
        </w:rPr>
        <w:t>вручную</w:t>
      </w:r>
      <w:r w:rsidR="000D7B49">
        <w:rPr>
          <w:rStyle w:val="points0"/>
          <w:b/>
          <w:i/>
          <w:lang w:val="ru-RU"/>
        </w:rPr>
        <w:t xml:space="preserve"> </w:t>
      </w:r>
      <w:r w:rsidR="000D7B49">
        <w:rPr>
          <w:rStyle w:val="points0"/>
          <w:lang w:val="ru-RU"/>
        </w:rPr>
        <w:t>(см. рисунок 5-3)</w:t>
      </w:r>
      <w:r w:rsidR="00ED320B" w:rsidRPr="00ED320B">
        <w:rPr>
          <w:rStyle w:val="points0"/>
          <w:lang w:val="ru-RU"/>
        </w:rPr>
        <w:t xml:space="preserve">. </w:t>
      </w:r>
      <w:r w:rsidR="000D7B49">
        <w:rPr>
          <w:rStyle w:val="points0"/>
          <w:lang w:val="ru-RU"/>
        </w:rPr>
        <w:t xml:space="preserve">Затем </w:t>
      </w:r>
      <w:r w:rsidR="00CA7C86">
        <w:rPr>
          <w:rStyle w:val="points0"/>
          <w:lang w:val="ru-RU"/>
        </w:rPr>
        <w:t>нажмите кнопку</w:t>
      </w:r>
      <w:proofErr w:type="gramStart"/>
      <w:r w:rsidR="00CA7C86">
        <w:rPr>
          <w:rStyle w:val="points0"/>
          <w:lang w:val="ru-RU"/>
        </w:rPr>
        <w:t xml:space="preserve"> </w:t>
      </w:r>
      <w:r w:rsidR="00CA7C86" w:rsidRPr="000D7B49">
        <w:rPr>
          <w:rStyle w:val="points0"/>
          <w:b/>
          <w:lang w:val="ru-RU"/>
        </w:rPr>
        <w:t>Д</w:t>
      </w:r>
      <w:proofErr w:type="gramEnd"/>
      <w:r w:rsidR="00CA7C86" w:rsidRPr="000D7B49">
        <w:rPr>
          <w:rStyle w:val="points0"/>
          <w:b/>
          <w:lang w:val="ru-RU"/>
        </w:rPr>
        <w:t>обавить</w:t>
      </w:r>
      <w:r w:rsidR="00CA7C86">
        <w:rPr>
          <w:rStyle w:val="points0"/>
          <w:lang w:val="ru-RU"/>
        </w:rPr>
        <w:t xml:space="preserve">, после чего перед вами откроется окно </w:t>
      </w:r>
      <w:r w:rsidR="00CA7C86" w:rsidRPr="000D7B49">
        <w:rPr>
          <w:rStyle w:val="points0"/>
          <w:b/>
          <w:lang w:val="ru-RU"/>
        </w:rPr>
        <w:t>Данные получателя</w:t>
      </w:r>
      <w:r w:rsidR="00CA7C86">
        <w:rPr>
          <w:rStyle w:val="points0"/>
          <w:lang w:val="ru-RU"/>
        </w:rPr>
        <w:t xml:space="preserve">, где вы сможете вручную </w:t>
      </w:r>
      <w:r w:rsidR="000D7B49">
        <w:rPr>
          <w:rStyle w:val="points0"/>
          <w:lang w:val="ru-RU"/>
        </w:rPr>
        <w:t xml:space="preserve">ввести номера телефонов получателей информационной рассылки </w:t>
      </w:r>
      <w:r w:rsidR="00ED320B">
        <w:rPr>
          <w:rStyle w:val="points0"/>
          <w:lang w:val="ru-RU"/>
        </w:rPr>
        <w:t>(см</w:t>
      </w:r>
      <w:r w:rsidR="00855094">
        <w:rPr>
          <w:rStyle w:val="points0"/>
          <w:lang w:val="ru-RU"/>
        </w:rPr>
        <w:t>. рисунок 5</w:t>
      </w:r>
      <w:r w:rsidR="000D7B49">
        <w:rPr>
          <w:rStyle w:val="points0"/>
          <w:lang w:val="ru-RU"/>
        </w:rPr>
        <w:t>-4</w:t>
      </w:r>
      <w:r w:rsidR="00ED320B">
        <w:rPr>
          <w:rStyle w:val="points0"/>
          <w:lang w:val="ru-RU"/>
        </w:rPr>
        <w:t>)</w:t>
      </w:r>
    </w:p>
    <w:p w:rsidR="00703655" w:rsidRDefault="00703655" w:rsidP="00703655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5549D1" w:rsidRPr="00D4091A" w:rsidRDefault="005549D1" w:rsidP="005549D1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 w:rsidR="00855094">
        <w:rPr>
          <w:rStyle w:val="points0"/>
          <w:i/>
          <w:lang w:val="ru-RU"/>
        </w:rPr>
        <w:t>5</w:t>
      </w:r>
      <w:r w:rsidR="00D4091A">
        <w:rPr>
          <w:rStyle w:val="points0"/>
          <w:i/>
          <w:lang w:val="ru-RU"/>
        </w:rPr>
        <w:t xml:space="preserve">-3 </w:t>
      </w:r>
      <w:r w:rsidR="003B6270">
        <w:rPr>
          <w:rStyle w:val="points0"/>
          <w:i/>
          <w:lang w:val="ru-RU"/>
        </w:rPr>
        <w:t xml:space="preserve">Выбор опции добавления номеров информационных рассылок </w:t>
      </w:r>
      <w:r w:rsidR="00D4091A">
        <w:rPr>
          <w:rStyle w:val="points0"/>
          <w:i/>
          <w:lang w:val="ru-RU"/>
        </w:rPr>
        <w:t>вручную</w:t>
      </w:r>
      <w:r w:rsidRPr="00D4091A">
        <w:rPr>
          <w:rStyle w:val="points0"/>
          <w:i/>
          <w:lang w:val="ru-RU"/>
        </w:rPr>
        <w:t>:</w:t>
      </w:r>
    </w:p>
    <w:p w:rsidR="00ED119F" w:rsidRDefault="00ED119F" w:rsidP="00ED119F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28280CD" wp14:editId="13942E30">
            <wp:extent cx="6458989" cy="26145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3344" cy="26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49" w:rsidRDefault="000D7B49" w:rsidP="002150AF">
      <w:pPr>
        <w:spacing w:after="160"/>
        <w:ind w:left="0" w:firstLine="0"/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</w:pPr>
    </w:p>
    <w:p w:rsidR="000D7B49" w:rsidRPr="00D4091A" w:rsidRDefault="000D7B49" w:rsidP="000D7B49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>
        <w:rPr>
          <w:rStyle w:val="points0"/>
          <w:i/>
          <w:lang w:val="ru-RU"/>
        </w:rPr>
        <w:t>5-4 До</w:t>
      </w:r>
      <w:r w:rsidR="003B6270">
        <w:rPr>
          <w:rStyle w:val="points0"/>
          <w:i/>
          <w:lang w:val="ru-RU"/>
        </w:rPr>
        <w:t>полнительное окно данных получателя, в котором возможно добавление номеров вручную</w:t>
      </w:r>
      <w:r w:rsidRPr="00D4091A">
        <w:rPr>
          <w:rStyle w:val="points0"/>
          <w:i/>
          <w:lang w:val="ru-RU"/>
        </w:rPr>
        <w:t>:</w:t>
      </w:r>
    </w:p>
    <w:p w:rsidR="000D7B49" w:rsidRDefault="000D7B49" w:rsidP="002150AF">
      <w:pPr>
        <w:spacing w:after="160"/>
        <w:ind w:left="0" w:firstLine="0"/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CF2485" wp14:editId="1BCD90E0">
            <wp:extent cx="6458989" cy="24986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7518" cy="24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49" w:rsidRDefault="000D7B49" w:rsidP="002150AF">
      <w:pPr>
        <w:spacing w:after="160"/>
        <w:ind w:left="0" w:firstLine="0"/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</w:pPr>
    </w:p>
    <w:p w:rsidR="003B6270" w:rsidRDefault="003B6270" w:rsidP="002150AF">
      <w:pPr>
        <w:spacing w:after="160"/>
        <w:ind w:left="0" w:firstLine="0"/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</w:pPr>
    </w:p>
    <w:p w:rsidR="003B6270" w:rsidRDefault="003B6270" w:rsidP="002150AF">
      <w:pPr>
        <w:spacing w:after="160"/>
        <w:ind w:left="0" w:firstLine="0"/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</w:pPr>
    </w:p>
    <w:p w:rsidR="002150AF" w:rsidRPr="00945EA5" w:rsidRDefault="002150AF" w:rsidP="002150AF">
      <w:pPr>
        <w:spacing w:after="160"/>
        <w:ind w:left="0" w:firstLine="0"/>
        <w:rPr>
          <w:rFonts w:ascii="Arial" w:eastAsia="Times New Roman" w:hAnsi="Arial" w:cs="Arial"/>
          <w:b/>
          <w:bCs/>
          <w:sz w:val="20"/>
          <w:szCs w:val="20"/>
          <w:lang w:val="ru-RU" w:eastAsia="uk-UA"/>
        </w:rPr>
      </w:pPr>
      <w:r>
        <w:rPr>
          <w:noProof/>
          <w:lang w:val="ru-RU" w:eastAsia="ru-RU"/>
        </w:rPr>
        <w:drawing>
          <wp:inline distT="0" distB="0" distL="0" distR="0" wp14:anchorId="36BCA8B3" wp14:editId="7EA0BCE1">
            <wp:extent cx="257810" cy="207645"/>
            <wp:effectExtent l="0" t="0" r="8890" b="1905"/>
            <wp:docPr id="38" name="Рисунок 38" descr="https://mm.mts.com.ua:6502/bme/help/zh/mdsp_opg_forsp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.mts.com.ua:6502/bme/help/zh/mdsp_opg_forsp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EA5"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  <w:t>ПРИМЕЧАНИЕ:</w:t>
      </w:r>
    </w:p>
    <w:p w:rsidR="002150AF" w:rsidRPr="005549D1" w:rsidRDefault="002150AF" w:rsidP="002150AF">
      <w:pPr>
        <w:pStyle w:val="points"/>
        <w:numPr>
          <w:ilvl w:val="0"/>
          <w:numId w:val="0"/>
        </w:numPr>
        <w:spacing w:before="0" w:after="0"/>
        <w:ind w:right="0"/>
        <w:rPr>
          <w:rStyle w:val="points0"/>
          <w:lang w:val="ru-RU"/>
        </w:rPr>
      </w:pPr>
      <w:r w:rsidRPr="005549D1">
        <w:rPr>
          <w:rStyle w:val="points0"/>
          <w:lang w:val="ru-RU"/>
        </w:rPr>
        <w:t>Мобильные номера в файле должны отвечать следующим требованиям:</w:t>
      </w:r>
    </w:p>
    <w:p w:rsidR="002150AF" w:rsidRPr="005549D1" w:rsidRDefault="002150AF" w:rsidP="002150AF">
      <w:pPr>
        <w:pStyle w:val="points"/>
        <w:numPr>
          <w:ilvl w:val="0"/>
          <w:numId w:val="0"/>
        </w:numPr>
        <w:spacing w:before="0" w:after="0"/>
        <w:ind w:right="0"/>
        <w:rPr>
          <w:rStyle w:val="points0"/>
          <w:lang w:val="ru-RU"/>
        </w:rPr>
      </w:pPr>
      <w:r>
        <w:rPr>
          <w:rStyle w:val="points0"/>
          <w:lang w:val="ru-RU"/>
        </w:rPr>
        <w:t>д</w:t>
      </w:r>
      <w:r w:rsidRPr="005549D1">
        <w:rPr>
          <w:rStyle w:val="points0"/>
          <w:lang w:val="ru-RU"/>
        </w:rPr>
        <w:t>ля мобильных номеров, принадлежащих операторам внутри страны,</w:t>
      </w:r>
      <w:r w:rsidR="001126D5">
        <w:rPr>
          <w:rStyle w:val="points0"/>
          <w:lang w:val="ru-RU"/>
        </w:rPr>
        <w:t xml:space="preserve"> поддерживаю</w:t>
      </w:r>
      <w:r>
        <w:rPr>
          <w:rStyle w:val="points0"/>
          <w:lang w:val="ru-RU"/>
        </w:rPr>
        <w:t>тся следующ</w:t>
      </w:r>
      <w:r w:rsidR="001126D5">
        <w:rPr>
          <w:rStyle w:val="points0"/>
          <w:lang w:val="ru-RU"/>
        </w:rPr>
        <w:t>ие</w:t>
      </w:r>
      <w:r w:rsidRPr="005549D1">
        <w:rPr>
          <w:rStyle w:val="points0"/>
          <w:lang w:val="ru-RU"/>
        </w:rPr>
        <w:t xml:space="preserve"> формат</w:t>
      </w:r>
      <w:r w:rsidR="001126D5">
        <w:rPr>
          <w:rStyle w:val="points0"/>
          <w:lang w:val="ru-RU"/>
        </w:rPr>
        <w:t>ы</w:t>
      </w:r>
      <w:r>
        <w:rPr>
          <w:rStyle w:val="points0"/>
          <w:lang w:val="ru-RU"/>
        </w:rPr>
        <w:t xml:space="preserve"> добавления номера/номеров</w:t>
      </w:r>
      <w:r w:rsidRPr="005549D1">
        <w:rPr>
          <w:rStyle w:val="points0"/>
          <w:lang w:val="ru-RU"/>
        </w:rPr>
        <w:t xml:space="preserve">: +380*********, </w:t>
      </w:r>
      <w:r w:rsidR="00D92E76" w:rsidRPr="005549D1">
        <w:rPr>
          <w:rStyle w:val="points0"/>
          <w:lang w:val="ru-RU"/>
        </w:rPr>
        <w:t xml:space="preserve">380*********, </w:t>
      </w:r>
      <w:r w:rsidR="00D92E76">
        <w:rPr>
          <w:rStyle w:val="points0"/>
          <w:lang w:val="ru-RU"/>
        </w:rPr>
        <w:t xml:space="preserve"> </w:t>
      </w:r>
      <w:r w:rsidRPr="005549D1">
        <w:rPr>
          <w:rStyle w:val="points0"/>
          <w:lang w:val="ru-RU"/>
        </w:rPr>
        <w:t>0*********,</w:t>
      </w:r>
      <w:r>
        <w:rPr>
          <w:rStyle w:val="points0"/>
          <w:lang w:val="ru-RU"/>
        </w:rPr>
        <w:t xml:space="preserve"> либо</w:t>
      </w:r>
      <w:r w:rsidRPr="005549D1">
        <w:rPr>
          <w:rStyle w:val="points0"/>
          <w:lang w:val="ru-RU"/>
        </w:rPr>
        <w:t xml:space="preserve"> *********. </w:t>
      </w:r>
    </w:p>
    <w:p w:rsidR="002150AF" w:rsidRDefault="002150AF" w:rsidP="00ED119F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5549D1" w:rsidRPr="00662413" w:rsidRDefault="00ED320B" w:rsidP="005549D1">
      <w:pPr>
        <w:pStyle w:val="points"/>
        <w:numPr>
          <w:ilvl w:val="0"/>
          <w:numId w:val="7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Чтобы сохранить список получателей </w:t>
      </w:r>
      <w:r w:rsidR="000D7B49">
        <w:rPr>
          <w:rStyle w:val="points0"/>
          <w:lang w:val="ru-RU"/>
        </w:rPr>
        <w:t xml:space="preserve">информационной </w:t>
      </w:r>
      <w:r w:rsidR="005312B2">
        <w:rPr>
          <w:rStyle w:val="points0"/>
          <w:lang w:val="ru-RU"/>
        </w:rPr>
        <w:t xml:space="preserve">рассылки </w:t>
      </w:r>
      <w:r>
        <w:rPr>
          <w:rStyle w:val="points0"/>
          <w:lang w:val="ru-RU"/>
        </w:rPr>
        <w:t xml:space="preserve">нажмите кнопку </w:t>
      </w:r>
      <w:proofErr w:type="gramStart"/>
      <w:r w:rsidR="0010661D">
        <w:rPr>
          <w:rStyle w:val="points0"/>
          <w:b/>
          <w:lang w:val="ru-RU"/>
        </w:rPr>
        <w:t>ОК</w:t>
      </w:r>
      <w:proofErr w:type="gramEnd"/>
    </w:p>
    <w:p w:rsidR="00662413" w:rsidRDefault="00662413" w:rsidP="005549D1">
      <w:pPr>
        <w:pStyle w:val="points"/>
        <w:numPr>
          <w:ilvl w:val="0"/>
          <w:numId w:val="7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Далее выберите пункт </w:t>
      </w:r>
      <w:r w:rsidRPr="00662413">
        <w:rPr>
          <w:rStyle w:val="points0"/>
          <w:b/>
          <w:lang w:val="ru-RU"/>
        </w:rPr>
        <w:t>Рассылки</w:t>
      </w:r>
      <w:r>
        <w:rPr>
          <w:rStyle w:val="points0"/>
          <w:lang w:val="ru-RU"/>
        </w:rPr>
        <w:t xml:space="preserve"> </w:t>
      </w:r>
      <w:r w:rsidRPr="00E878A3">
        <w:rPr>
          <w:rStyle w:val="points0"/>
          <w:b/>
        </w:rPr>
        <w:sym w:font="Wingdings" w:char="F0E0"/>
      </w:r>
      <w:r>
        <w:rPr>
          <w:rStyle w:val="points0"/>
          <w:b/>
          <w:lang w:val="ru-RU"/>
        </w:rPr>
        <w:t xml:space="preserve"> Массовые Рассылки </w:t>
      </w:r>
      <w:r w:rsidRPr="00E878A3">
        <w:rPr>
          <w:rStyle w:val="points0"/>
          <w:b/>
        </w:rPr>
        <w:sym w:font="Wingdings" w:char="F0E0"/>
      </w:r>
      <w:r>
        <w:rPr>
          <w:rStyle w:val="points0"/>
          <w:b/>
          <w:lang w:val="ru-RU"/>
        </w:rPr>
        <w:t xml:space="preserve"> Списки получателей </w:t>
      </w:r>
      <w:r w:rsidRPr="00E878A3">
        <w:rPr>
          <w:rStyle w:val="points0"/>
          <w:b/>
        </w:rPr>
        <w:sym w:font="Wingdings" w:char="F0E0"/>
      </w:r>
      <w:r>
        <w:rPr>
          <w:rStyle w:val="points0"/>
          <w:b/>
          <w:lang w:val="ru-RU"/>
        </w:rPr>
        <w:t xml:space="preserve"> Управление списками. </w:t>
      </w:r>
      <w:r w:rsidRPr="00662413">
        <w:rPr>
          <w:rStyle w:val="points0"/>
          <w:lang w:val="ru-RU"/>
        </w:rPr>
        <w:t xml:space="preserve">Созданный Вами список рассылки будет отображен на странице </w:t>
      </w:r>
      <w:r w:rsidRPr="005312B2">
        <w:rPr>
          <w:rStyle w:val="points0"/>
          <w:b/>
          <w:lang w:val="ru-RU"/>
        </w:rPr>
        <w:t>Управление списками</w:t>
      </w:r>
      <w:r w:rsidRPr="00662413">
        <w:rPr>
          <w:rStyle w:val="points0"/>
          <w:lang w:val="ru-RU"/>
        </w:rPr>
        <w:t xml:space="preserve">, как показано на рисунке </w:t>
      </w:r>
      <w:r w:rsidR="00855094">
        <w:rPr>
          <w:rStyle w:val="points0"/>
          <w:lang w:val="ru-RU"/>
        </w:rPr>
        <w:t>5</w:t>
      </w:r>
      <w:r w:rsidR="00964009">
        <w:rPr>
          <w:rStyle w:val="points0"/>
          <w:lang w:val="ru-RU"/>
        </w:rPr>
        <w:t>-</w:t>
      </w:r>
      <w:r w:rsidR="00B465EB">
        <w:rPr>
          <w:rStyle w:val="points0"/>
          <w:lang w:val="ru-RU"/>
        </w:rPr>
        <w:t>5</w:t>
      </w:r>
      <w:r w:rsidRPr="00662413">
        <w:rPr>
          <w:rStyle w:val="points0"/>
          <w:lang w:val="ru-RU"/>
        </w:rPr>
        <w:t>.</w:t>
      </w:r>
    </w:p>
    <w:p w:rsidR="00B465EB" w:rsidRDefault="00B465EB" w:rsidP="00B465E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662413" w:rsidRPr="00964009" w:rsidRDefault="00662413" w:rsidP="00662413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 w:rsidR="00855094">
        <w:rPr>
          <w:rStyle w:val="points0"/>
          <w:i/>
          <w:lang w:val="ru-RU"/>
        </w:rPr>
        <w:t>5</w:t>
      </w:r>
      <w:r w:rsidRPr="00662413">
        <w:rPr>
          <w:rStyle w:val="points0"/>
          <w:i/>
          <w:lang w:val="ru-RU"/>
        </w:rPr>
        <w:t>-</w:t>
      </w:r>
      <w:r w:rsidR="00B465EB">
        <w:rPr>
          <w:rStyle w:val="points0"/>
          <w:i/>
          <w:lang w:val="ru-RU"/>
        </w:rPr>
        <w:t>5</w:t>
      </w:r>
      <w:r w:rsidR="00964009">
        <w:rPr>
          <w:rStyle w:val="points0"/>
          <w:i/>
          <w:lang w:val="ru-RU"/>
        </w:rPr>
        <w:t xml:space="preserve"> Страница для управления списками информационных рассылок</w:t>
      </w:r>
      <w:proofErr w:type="gramStart"/>
      <w:r w:rsidR="00964009">
        <w:rPr>
          <w:rStyle w:val="points0"/>
          <w:i/>
          <w:lang w:val="ru-RU"/>
        </w:rPr>
        <w:t xml:space="preserve"> </w:t>
      </w:r>
      <w:r w:rsidRPr="00964009">
        <w:rPr>
          <w:rStyle w:val="points0"/>
          <w:i/>
          <w:lang w:val="ru-RU"/>
        </w:rPr>
        <w:t>:</w:t>
      </w:r>
      <w:proofErr w:type="gramEnd"/>
    </w:p>
    <w:p w:rsidR="00662413" w:rsidRDefault="000F5CFB" w:rsidP="00662413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77B0C7B" wp14:editId="469AB78E">
            <wp:extent cx="6778276" cy="2051222"/>
            <wp:effectExtent l="0" t="0" r="381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76091" cy="20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13" w:rsidRDefault="00445913" w:rsidP="00662413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9167A1" w:rsidRDefault="00445913" w:rsidP="00662413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После добавления списка получателей рассылок на экране </w:t>
      </w:r>
      <w:r>
        <w:rPr>
          <w:rStyle w:val="points0"/>
        </w:rPr>
        <w:t>WEB</w:t>
      </w:r>
      <w:r w:rsidRPr="00445913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 xml:space="preserve">интерфейса </w:t>
      </w:r>
      <w:r w:rsidRPr="00445913">
        <w:rPr>
          <w:rStyle w:val="points0"/>
          <w:b/>
          <w:lang w:val="ru-RU"/>
        </w:rPr>
        <w:t>Управление списками</w:t>
      </w:r>
      <w:r>
        <w:rPr>
          <w:rStyle w:val="points0"/>
          <w:lang w:val="ru-RU"/>
        </w:rPr>
        <w:t xml:space="preserve"> Вам доступны следующие действия</w:t>
      </w:r>
      <w:r w:rsidRPr="00445913">
        <w:rPr>
          <w:rStyle w:val="points0"/>
          <w:lang w:val="ru-RU"/>
        </w:rPr>
        <w:t>:</w:t>
      </w:r>
    </w:p>
    <w:p w:rsidR="00445913" w:rsidRPr="009167A1" w:rsidRDefault="00445913" w:rsidP="00445913">
      <w:pPr>
        <w:pStyle w:val="points"/>
        <w:numPr>
          <w:ilvl w:val="0"/>
          <w:numId w:val="8"/>
        </w:numPr>
        <w:ind w:right="-1"/>
        <w:rPr>
          <w:rStyle w:val="points0"/>
          <w:lang w:val="ru-RU"/>
        </w:rPr>
      </w:pPr>
      <w:r w:rsidRPr="0010661D">
        <w:rPr>
          <w:rStyle w:val="points0"/>
          <w:b/>
          <w:color w:val="000000" w:themeColor="text1"/>
          <w:u w:val="single"/>
          <w:lang w:val="ru-RU"/>
        </w:rPr>
        <w:t>Поиск</w:t>
      </w:r>
      <w:r w:rsidRPr="009903B6">
        <w:rPr>
          <w:rStyle w:val="points0"/>
          <w:b/>
          <w:color w:val="0070C0"/>
          <w:lang w:val="ru-RU"/>
        </w:rPr>
        <w:t xml:space="preserve"> </w:t>
      </w:r>
      <w:r w:rsidRPr="00445913">
        <w:rPr>
          <w:rStyle w:val="points0"/>
          <w:lang w:val="ru-RU"/>
        </w:rPr>
        <w:t>списка получателей</w:t>
      </w:r>
      <w:r>
        <w:rPr>
          <w:rStyle w:val="points0"/>
          <w:lang w:val="ru-RU"/>
        </w:rPr>
        <w:t xml:space="preserve"> рассылок можно осуществлять по следующим параметрам</w:t>
      </w:r>
      <w:r w:rsidRPr="00445913">
        <w:rPr>
          <w:rStyle w:val="points0"/>
          <w:lang w:val="ru-RU"/>
        </w:rPr>
        <w:t xml:space="preserve">: </w:t>
      </w:r>
      <w:r w:rsidRPr="0010661D">
        <w:rPr>
          <w:rStyle w:val="points0"/>
          <w:b/>
          <w:i/>
          <w:lang w:val="ru-RU"/>
        </w:rPr>
        <w:t>Название, Менеджер рассылок, Дата создания (от),</w:t>
      </w:r>
      <w:r w:rsidR="009167A1" w:rsidRPr="0010661D">
        <w:rPr>
          <w:rStyle w:val="points0"/>
          <w:b/>
          <w:i/>
          <w:lang w:val="ru-RU"/>
        </w:rPr>
        <w:t xml:space="preserve"> Дата создания (до), Номеров от</w:t>
      </w:r>
      <w:r w:rsidR="009167A1">
        <w:rPr>
          <w:rStyle w:val="points0"/>
          <w:b/>
          <w:lang w:val="ru-RU"/>
        </w:rPr>
        <w:t xml:space="preserve"> </w:t>
      </w:r>
      <w:r w:rsidR="009167A1" w:rsidRPr="009167A1">
        <w:rPr>
          <w:rStyle w:val="points0"/>
          <w:lang w:val="ru-RU"/>
        </w:rPr>
        <w:t>и</w:t>
      </w:r>
      <w:r w:rsidRPr="009167A1">
        <w:rPr>
          <w:rStyle w:val="points0"/>
          <w:b/>
          <w:lang w:val="ru-RU"/>
        </w:rPr>
        <w:t xml:space="preserve"> </w:t>
      </w:r>
      <w:r w:rsidRPr="0010661D">
        <w:rPr>
          <w:rStyle w:val="points0"/>
          <w:b/>
          <w:i/>
          <w:lang w:val="ru-RU"/>
        </w:rPr>
        <w:t>Номеров до</w:t>
      </w:r>
    </w:p>
    <w:p w:rsidR="009167A1" w:rsidRPr="009167A1" w:rsidRDefault="009167A1" w:rsidP="00445913">
      <w:pPr>
        <w:pStyle w:val="points"/>
        <w:numPr>
          <w:ilvl w:val="0"/>
          <w:numId w:val="8"/>
        </w:numPr>
        <w:ind w:right="-1"/>
        <w:rPr>
          <w:rStyle w:val="points0"/>
          <w:lang w:val="ru-RU"/>
        </w:rPr>
      </w:pPr>
      <w:r w:rsidRPr="009167A1">
        <w:rPr>
          <w:rStyle w:val="points0"/>
          <w:lang w:val="ru-RU"/>
        </w:rPr>
        <w:lastRenderedPageBreak/>
        <w:t>Для</w:t>
      </w:r>
      <w:r w:rsidRPr="008B7B91">
        <w:rPr>
          <w:rStyle w:val="points0"/>
          <w:b/>
          <w:i/>
          <w:color w:val="000000" w:themeColor="text1"/>
          <w:u w:val="single"/>
          <w:lang w:val="ru-RU"/>
        </w:rPr>
        <w:t xml:space="preserve"> </w:t>
      </w:r>
      <w:r w:rsidRPr="0010661D">
        <w:rPr>
          <w:rStyle w:val="points0"/>
          <w:b/>
          <w:color w:val="000000" w:themeColor="text1"/>
          <w:u w:val="single"/>
          <w:lang w:val="ru-RU"/>
        </w:rPr>
        <w:t>Изменения</w:t>
      </w:r>
      <w:r w:rsidRPr="009903B6">
        <w:rPr>
          <w:rStyle w:val="points0"/>
          <w:color w:val="0070C0"/>
          <w:lang w:val="ru-RU"/>
        </w:rPr>
        <w:t xml:space="preserve"> </w:t>
      </w:r>
      <w:r w:rsidRPr="009167A1">
        <w:rPr>
          <w:rStyle w:val="points0"/>
          <w:lang w:val="ru-RU"/>
        </w:rPr>
        <w:t xml:space="preserve">списка </w:t>
      </w:r>
      <w:r>
        <w:rPr>
          <w:rStyle w:val="points0"/>
          <w:lang w:val="ru-RU"/>
        </w:rPr>
        <w:t xml:space="preserve">получателей рассылок необходимо найти и выбрать список получателей на странице </w:t>
      </w:r>
      <w:r w:rsidRPr="0010661D">
        <w:rPr>
          <w:rStyle w:val="points0"/>
          <w:b/>
          <w:i/>
          <w:lang w:val="ru-RU"/>
        </w:rPr>
        <w:t>Управление списками</w:t>
      </w:r>
      <w:r>
        <w:rPr>
          <w:rStyle w:val="points0"/>
          <w:b/>
          <w:lang w:val="ru-RU"/>
        </w:rPr>
        <w:t xml:space="preserve"> </w:t>
      </w:r>
      <w:r w:rsidRPr="009167A1">
        <w:rPr>
          <w:rStyle w:val="points0"/>
          <w:lang w:val="ru-RU"/>
        </w:rPr>
        <w:t>и затем нажать кнопку</w:t>
      </w:r>
      <w:proofErr w:type="gramStart"/>
      <w:r>
        <w:rPr>
          <w:rStyle w:val="points0"/>
          <w:b/>
          <w:lang w:val="ru-RU"/>
        </w:rPr>
        <w:t xml:space="preserve"> </w:t>
      </w:r>
      <w:r w:rsidRPr="0010661D">
        <w:rPr>
          <w:rStyle w:val="points0"/>
          <w:b/>
          <w:i/>
          <w:lang w:val="ru-RU"/>
        </w:rPr>
        <w:t>И</w:t>
      </w:r>
      <w:proofErr w:type="gramEnd"/>
      <w:r w:rsidRPr="0010661D">
        <w:rPr>
          <w:rStyle w:val="points0"/>
          <w:b/>
          <w:i/>
          <w:lang w:val="ru-RU"/>
        </w:rPr>
        <w:t>зменить</w:t>
      </w:r>
      <w:r>
        <w:rPr>
          <w:rStyle w:val="points0"/>
          <w:b/>
          <w:lang w:val="ru-RU"/>
        </w:rPr>
        <w:t xml:space="preserve"> </w:t>
      </w:r>
      <w:r w:rsidRPr="009167A1">
        <w:rPr>
          <w:rStyle w:val="points0"/>
          <w:lang w:val="ru-RU"/>
        </w:rPr>
        <w:t>в столбце</w:t>
      </w:r>
      <w:r>
        <w:rPr>
          <w:rStyle w:val="points0"/>
          <w:b/>
          <w:lang w:val="ru-RU"/>
        </w:rPr>
        <w:t xml:space="preserve"> </w:t>
      </w:r>
      <w:r w:rsidRPr="0010661D">
        <w:rPr>
          <w:rStyle w:val="points0"/>
          <w:b/>
          <w:i/>
          <w:lang w:val="ru-RU"/>
        </w:rPr>
        <w:t>Управление</w:t>
      </w:r>
    </w:p>
    <w:p w:rsidR="009167A1" w:rsidRPr="00945EA5" w:rsidRDefault="009167A1" w:rsidP="00445913">
      <w:pPr>
        <w:pStyle w:val="points"/>
        <w:numPr>
          <w:ilvl w:val="0"/>
          <w:numId w:val="8"/>
        </w:numPr>
        <w:ind w:right="-1"/>
        <w:rPr>
          <w:rStyle w:val="points0"/>
          <w:lang w:val="ru-RU"/>
        </w:rPr>
      </w:pPr>
      <w:r w:rsidRPr="009167A1">
        <w:rPr>
          <w:rStyle w:val="points0"/>
          <w:lang w:val="ru-RU"/>
        </w:rPr>
        <w:t xml:space="preserve">Для </w:t>
      </w:r>
      <w:r w:rsidRPr="0010661D">
        <w:rPr>
          <w:rStyle w:val="points0"/>
          <w:b/>
          <w:color w:val="000000" w:themeColor="text1"/>
          <w:u w:val="single"/>
          <w:lang w:val="ru-RU"/>
        </w:rPr>
        <w:t>Удаления</w:t>
      </w:r>
      <w:r w:rsidRPr="008B7B91">
        <w:rPr>
          <w:rStyle w:val="points0"/>
          <w:color w:val="000000" w:themeColor="text1"/>
          <w:sz w:val="20"/>
          <w:lang w:val="ru-RU"/>
        </w:rPr>
        <w:t xml:space="preserve"> </w:t>
      </w:r>
      <w:r w:rsidRPr="009167A1">
        <w:rPr>
          <w:rStyle w:val="points0"/>
          <w:lang w:val="ru-RU"/>
        </w:rPr>
        <w:t>списка</w:t>
      </w:r>
      <w:r>
        <w:rPr>
          <w:rStyle w:val="points0"/>
          <w:b/>
          <w:i/>
          <w:lang w:val="ru-RU"/>
        </w:rPr>
        <w:t xml:space="preserve"> </w:t>
      </w:r>
      <w:r w:rsidRPr="006C6859">
        <w:rPr>
          <w:rStyle w:val="points0"/>
          <w:lang w:val="ru-RU"/>
        </w:rPr>
        <w:t>необходимо выбрать список получателей рассылки на странице</w:t>
      </w:r>
      <w:r>
        <w:rPr>
          <w:rStyle w:val="points0"/>
          <w:b/>
          <w:i/>
          <w:lang w:val="ru-RU"/>
        </w:rPr>
        <w:t xml:space="preserve"> </w:t>
      </w:r>
      <w:r w:rsidRPr="0010661D">
        <w:rPr>
          <w:rStyle w:val="points0"/>
          <w:b/>
          <w:i/>
          <w:lang w:val="ru-RU"/>
        </w:rPr>
        <w:t>Управление списками</w:t>
      </w:r>
      <w:r>
        <w:rPr>
          <w:rStyle w:val="points0"/>
          <w:b/>
          <w:i/>
          <w:lang w:val="ru-RU"/>
        </w:rPr>
        <w:t xml:space="preserve"> </w:t>
      </w:r>
      <w:r w:rsidRPr="006C6859">
        <w:rPr>
          <w:rStyle w:val="points0"/>
          <w:lang w:val="ru-RU"/>
        </w:rPr>
        <w:t>и затем нажать кнопку</w:t>
      </w:r>
      <w:proofErr w:type="gramStart"/>
      <w:r>
        <w:rPr>
          <w:rStyle w:val="points0"/>
          <w:b/>
          <w:i/>
          <w:lang w:val="ru-RU"/>
        </w:rPr>
        <w:t xml:space="preserve"> </w:t>
      </w:r>
      <w:r w:rsidRPr="0010661D">
        <w:rPr>
          <w:rStyle w:val="points0"/>
          <w:b/>
          <w:i/>
          <w:lang w:val="ru-RU"/>
        </w:rPr>
        <w:t>У</w:t>
      </w:r>
      <w:proofErr w:type="gramEnd"/>
      <w:r w:rsidRPr="0010661D">
        <w:rPr>
          <w:rStyle w:val="points0"/>
          <w:b/>
          <w:i/>
          <w:lang w:val="ru-RU"/>
        </w:rPr>
        <w:t>далить</w:t>
      </w:r>
      <w:r>
        <w:rPr>
          <w:rStyle w:val="points0"/>
          <w:b/>
          <w:i/>
          <w:lang w:val="ru-RU"/>
        </w:rPr>
        <w:t xml:space="preserve"> </w:t>
      </w:r>
      <w:r w:rsidRPr="006C6859">
        <w:rPr>
          <w:rStyle w:val="points0"/>
          <w:lang w:val="ru-RU"/>
        </w:rPr>
        <w:t>в столбце</w:t>
      </w:r>
      <w:r>
        <w:rPr>
          <w:rStyle w:val="points0"/>
          <w:b/>
          <w:i/>
          <w:lang w:val="ru-RU"/>
        </w:rPr>
        <w:t xml:space="preserve"> </w:t>
      </w:r>
      <w:r w:rsidR="006C6D7F" w:rsidRPr="0010661D">
        <w:rPr>
          <w:rStyle w:val="points0"/>
          <w:b/>
          <w:i/>
          <w:lang w:val="ru-RU"/>
        </w:rPr>
        <w:t>Управление</w:t>
      </w:r>
    </w:p>
    <w:p w:rsidR="000F4A8A" w:rsidRDefault="0065315A" w:rsidP="000F4A8A">
      <w:pPr>
        <w:pStyle w:val="points"/>
        <w:numPr>
          <w:ilvl w:val="0"/>
          <w:numId w:val="8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Чтобы осуществить </w:t>
      </w:r>
      <w:r w:rsidRPr="0010661D">
        <w:rPr>
          <w:rStyle w:val="points0"/>
          <w:b/>
          <w:color w:val="000000" w:themeColor="text1"/>
          <w:u w:val="single"/>
          <w:lang w:val="ru-RU"/>
        </w:rPr>
        <w:t>Экспорт</w:t>
      </w:r>
      <w:r>
        <w:rPr>
          <w:rStyle w:val="points0"/>
          <w:lang w:val="ru-RU"/>
        </w:rPr>
        <w:t xml:space="preserve"> списка получателей</w:t>
      </w:r>
      <w:r w:rsidR="00D92E76">
        <w:rPr>
          <w:rStyle w:val="points0"/>
          <w:lang w:val="ru-RU"/>
        </w:rPr>
        <w:t>,</w:t>
      </w:r>
      <w:r>
        <w:rPr>
          <w:rStyle w:val="points0"/>
          <w:lang w:val="ru-RU"/>
        </w:rPr>
        <w:t xml:space="preserve"> на странице </w:t>
      </w:r>
      <w:r w:rsidRPr="0010661D">
        <w:rPr>
          <w:rStyle w:val="points0"/>
          <w:b/>
          <w:i/>
          <w:lang w:val="ru-RU"/>
        </w:rPr>
        <w:t>Управление списками</w:t>
      </w:r>
      <w:r>
        <w:rPr>
          <w:rStyle w:val="points0"/>
          <w:lang w:val="ru-RU"/>
        </w:rPr>
        <w:t xml:space="preserve"> выберите список получателей и нажмите кнопку </w:t>
      </w:r>
      <w:r w:rsidR="009903B6" w:rsidRPr="0010661D">
        <w:rPr>
          <w:rStyle w:val="points0"/>
          <w:b/>
          <w:i/>
          <w:color w:val="000000" w:themeColor="text1"/>
          <w:lang w:val="ru-RU"/>
        </w:rPr>
        <w:t>Э</w:t>
      </w:r>
      <w:r w:rsidRPr="0010661D">
        <w:rPr>
          <w:rStyle w:val="points0"/>
          <w:b/>
          <w:i/>
          <w:color w:val="000000" w:themeColor="text1"/>
          <w:lang w:val="ru-RU"/>
        </w:rPr>
        <w:t>кспо</w:t>
      </w:r>
      <w:proofErr w:type="gramStart"/>
      <w:r w:rsidRPr="0010661D">
        <w:rPr>
          <w:rStyle w:val="points0"/>
          <w:b/>
          <w:i/>
          <w:color w:val="000000" w:themeColor="text1"/>
          <w:lang w:val="ru-RU"/>
        </w:rPr>
        <w:t>рт</w:t>
      </w:r>
      <w:r>
        <w:rPr>
          <w:rStyle w:val="points0"/>
          <w:lang w:val="ru-RU"/>
        </w:rPr>
        <w:t xml:space="preserve"> в ст</w:t>
      </w:r>
      <w:proofErr w:type="gramEnd"/>
      <w:r>
        <w:rPr>
          <w:rStyle w:val="points0"/>
          <w:lang w:val="ru-RU"/>
        </w:rPr>
        <w:t xml:space="preserve">олбце </w:t>
      </w:r>
      <w:r w:rsidR="000F4A8A" w:rsidRPr="0010661D">
        <w:rPr>
          <w:rStyle w:val="points0"/>
          <w:b/>
          <w:i/>
          <w:lang w:val="ru-RU"/>
        </w:rPr>
        <w:t>Управление</w:t>
      </w:r>
      <w:r w:rsidR="001126D5">
        <w:rPr>
          <w:rStyle w:val="points0"/>
          <w:lang w:val="ru-RU"/>
        </w:rPr>
        <w:t>.</w:t>
      </w:r>
      <w:r w:rsidR="000F4A8A">
        <w:rPr>
          <w:rStyle w:val="points0"/>
          <w:lang w:val="ru-RU"/>
        </w:rPr>
        <w:t xml:space="preserve"> Фай</w:t>
      </w:r>
      <w:r w:rsidR="00D92E76">
        <w:rPr>
          <w:rStyle w:val="points0"/>
          <w:lang w:val="ru-RU"/>
        </w:rPr>
        <w:t>л для экспорта должен быть пред</w:t>
      </w:r>
      <w:r w:rsidR="000F4A8A">
        <w:rPr>
          <w:rStyle w:val="points0"/>
          <w:lang w:val="ru-RU"/>
        </w:rPr>
        <w:t>ставлен в одном из следующих форматов</w:t>
      </w:r>
      <w:r w:rsidR="000F4A8A" w:rsidRPr="000F4A8A">
        <w:rPr>
          <w:rStyle w:val="points0"/>
          <w:lang w:val="ru-RU"/>
        </w:rPr>
        <w:t>: .</w:t>
      </w:r>
      <w:r w:rsidR="000F4A8A" w:rsidRPr="001A726B">
        <w:rPr>
          <w:rStyle w:val="points0"/>
          <w:b/>
        </w:rPr>
        <w:t>txt</w:t>
      </w:r>
      <w:r w:rsidR="000F4A8A" w:rsidRPr="001A726B">
        <w:rPr>
          <w:rStyle w:val="points0"/>
          <w:b/>
          <w:lang w:val="ru-RU"/>
        </w:rPr>
        <w:t>,.</w:t>
      </w:r>
      <w:proofErr w:type="spellStart"/>
      <w:r w:rsidR="000F4A8A" w:rsidRPr="001A726B">
        <w:rPr>
          <w:rStyle w:val="points0"/>
          <w:b/>
        </w:rPr>
        <w:t>xls</w:t>
      </w:r>
      <w:proofErr w:type="spellEnd"/>
      <w:r w:rsidR="00D92E76">
        <w:rPr>
          <w:rStyle w:val="points0"/>
          <w:lang w:val="ru-RU"/>
        </w:rPr>
        <w:t>,</w:t>
      </w:r>
      <w:r w:rsidR="000F4A8A" w:rsidRPr="001A726B">
        <w:rPr>
          <w:rStyle w:val="points0"/>
          <w:b/>
          <w:lang w:val="ru-RU"/>
        </w:rPr>
        <w:t>.</w:t>
      </w:r>
      <w:r w:rsidR="000F4A8A" w:rsidRPr="001A726B">
        <w:rPr>
          <w:rStyle w:val="points0"/>
          <w:b/>
        </w:rPr>
        <w:t>csv</w:t>
      </w:r>
      <w:r w:rsidR="000F4A8A" w:rsidRPr="000F4A8A">
        <w:rPr>
          <w:rStyle w:val="points0"/>
          <w:lang w:val="ru-RU"/>
        </w:rPr>
        <w:t xml:space="preserve">. </w:t>
      </w:r>
      <w:r w:rsidR="000F4A8A">
        <w:rPr>
          <w:rStyle w:val="points0"/>
          <w:lang w:val="ru-RU"/>
        </w:rPr>
        <w:t xml:space="preserve">Экспортируемые данные будут отображаться на странице </w:t>
      </w:r>
      <w:r w:rsidR="000F4A8A" w:rsidRPr="0010661D">
        <w:rPr>
          <w:rStyle w:val="points0"/>
          <w:b/>
          <w:i/>
          <w:lang w:val="ru-RU"/>
        </w:rPr>
        <w:t>Экспорт списков</w:t>
      </w:r>
      <w:r w:rsidR="000F4A8A">
        <w:rPr>
          <w:rStyle w:val="points0"/>
          <w:lang w:val="ru-RU"/>
        </w:rPr>
        <w:t>.</w:t>
      </w:r>
    </w:p>
    <w:p w:rsidR="000F4A8A" w:rsidRDefault="001A726B" w:rsidP="000F4A8A">
      <w:pPr>
        <w:pStyle w:val="points"/>
        <w:numPr>
          <w:ilvl w:val="0"/>
          <w:numId w:val="8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>Для</w:t>
      </w:r>
      <w:r w:rsidRPr="001A726B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 xml:space="preserve">просмотра </w:t>
      </w:r>
      <w:r w:rsidRPr="0010661D">
        <w:rPr>
          <w:rStyle w:val="points0"/>
          <w:b/>
          <w:color w:val="000000" w:themeColor="text1"/>
          <w:u w:val="single"/>
          <w:lang w:val="ru-RU"/>
        </w:rPr>
        <w:t>Деталей</w:t>
      </w:r>
      <w:r>
        <w:rPr>
          <w:rStyle w:val="points0"/>
          <w:lang w:val="ru-RU"/>
        </w:rPr>
        <w:t xml:space="preserve"> </w:t>
      </w:r>
      <w:r w:rsidR="005312B2">
        <w:rPr>
          <w:rStyle w:val="points0"/>
          <w:lang w:val="ru-RU"/>
        </w:rPr>
        <w:t xml:space="preserve">списка получателей </w:t>
      </w:r>
      <w:r>
        <w:rPr>
          <w:rStyle w:val="points0"/>
          <w:lang w:val="ru-RU"/>
        </w:rPr>
        <w:t xml:space="preserve">выберите интересующий вас список на странице </w:t>
      </w:r>
      <w:r w:rsidRPr="0010661D">
        <w:rPr>
          <w:rStyle w:val="points0"/>
          <w:b/>
          <w:i/>
          <w:lang w:val="ru-RU"/>
        </w:rPr>
        <w:t>Управление списками</w:t>
      </w:r>
      <w:r>
        <w:rPr>
          <w:rStyle w:val="points0"/>
          <w:lang w:val="ru-RU"/>
        </w:rPr>
        <w:t xml:space="preserve"> и затем нажмите </w:t>
      </w:r>
      <w:r w:rsidRPr="0010661D">
        <w:rPr>
          <w:rStyle w:val="points0"/>
          <w:b/>
          <w:i/>
          <w:lang w:val="ru-RU"/>
        </w:rPr>
        <w:t>Детали</w:t>
      </w:r>
      <w:r>
        <w:rPr>
          <w:rStyle w:val="points0"/>
          <w:lang w:val="ru-RU"/>
        </w:rPr>
        <w:t xml:space="preserve"> в столбце </w:t>
      </w:r>
      <w:r w:rsidRPr="0010661D">
        <w:rPr>
          <w:rStyle w:val="points0"/>
          <w:b/>
          <w:i/>
          <w:lang w:val="ru-RU"/>
        </w:rPr>
        <w:t>Управление</w:t>
      </w:r>
      <w:r>
        <w:rPr>
          <w:rStyle w:val="points0"/>
          <w:lang w:val="ru-RU"/>
        </w:rPr>
        <w:t xml:space="preserve"> </w:t>
      </w:r>
    </w:p>
    <w:p w:rsidR="002E53FE" w:rsidRDefault="002E53FE" w:rsidP="002E53FE">
      <w:pPr>
        <w:pStyle w:val="points"/>
        <w:numPr>
          <w:ilvl w:val="0"/>
          <w:numId w:val="0"/>
        </w:numPr>
        <w:ind w:left="720" w:right="-1"/>
        <w:rPr>
          <w:rStyle w:val="points0"/>
          <w:lang w:val="ru-RU"/>
        </w:rPr>
      </w:pPr>
    </w:p>
    <w:p w:rsidR="002E53FE" w:rsidRPr="00945EA5" w:rsidRDefault="002E53FE" w:rsidP="002E53FE">
      <w:pPr>
        <w:pStyle w:val="aa"/>
        <w:spacing w:after="160"/>
        <w:ind w:left="0" w:firstLine="0"/>
        <w:rPr>
          <w:rFonts w:ascii="Arial" w:eastAsia="Times New Roman" w:hAnsi="Arial" w:cs="Arial"/>
          <w:b/>
          <w:bCs/>
          <w:sz w:val="20"/>
          <w:szCs w:val="20"/>
          <w:lang w:val="ru-RU" w:eastAsia="uk-UA"/>
        </w:rPr>
      </w:pPr>
      <w:r>
        <w:rPr>
          <w:noProof/>
          <w:lang w:val="ru-RU" w:eastAsia="ru-RU"/>
        </w:rPr>
        <w:drawing>
          <wp:inline distT="0" distB="0" distL="0" distR="0" wp14:anchorId="38809994" wp14:editId="3890982F">
            <wp:extent cx="257810" cy="207645"/>
            <wp:effectExtent l="0" t="0" r="8890" b="1905"/>
            <wp:docPr id="44" name="Рисунок 44" descr="https://mm.mts.com.ua:6502/bme/help/zh/mdsp_opg_forsp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.mts.com.ua:6502/bme/help/zh/mdsp_opg_forsp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EA5"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  <w:t>ПРИМЕЧАНИЕ:</w:t>
      </w:r>
    </w:p>
    <w:p w:rsidR="002E53FE" w:rsidRDefault="002E53FE" w:rsidP="002E53FE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>Список получателей доступен для изменения только лишь  в том случае, если он не используется в активной рассылке</w:t>
      </w:r>
    </w:p>
    <w:p w:rsidR="00855094" w:rsidRDefault="00855094" w:rsidP="00855094">
      <w:pPr>
        <w:pStyle w:val="points"/>
        <w:numPr>
          <w:ilvl w:val="0"/>
          <w:numId w:val="0"/>
        </w:numPr>
        <w:ind w:left="720" w:right="-1"/>
        <w:rPr>
          <w:rStyle w:val="points0"/>
          <w:lang w:val="ru-RU"/>
        </w:rPr>
      </w:pPr>
    </w:p>
    <w:p w:rsidR="00855094" w:rsidRDefault="00855094" w:rsidP="0080482D">
      <w:pPr>
        <w:pStyle w:val="1"/>
        <w:numPr>
          <w:ilvl w:val="0"/>
          <w:numId w:val="42"/>
        </w:numPr>
        <w:rPr>
          <w:rStyle w:val="points0"/>
          <w:rFonts w:eastAsiaTheme="majorEastAsia"/>
          <w:color w:val="auto"/>
          <w:sz w:val="32"/>
        </w:rPr>
      </w:pPr>
      <w:bookmarkStart w:id="12" w:name="_Toc419220928"/>
      <w:r w:rsidRPr="0080482D">
        <w:rPr>
          <w:rStyle w:val="points0"/>
          <w:rFonts w:eastAsiaTheme="majorEastAsia"/>
          <w:color w:val="auto"/>
          <w:sz w:val="32"/>
        </w:rPr>
        <w:t>C</w:t>
      </w:r>
      <w:proofErr w:type="spellStart"/>
      <w:r w:rsidRPr="0080482D">
        <w:rPr>
          <w:rStyle w:val="points0"/>
          <w:rFonts w:eastAsiaTheme="majorEastAsia"/>
          <w:color w:val="auto"/>
          <w:sz w:val="32"/>
          <w:lang w:val="ru-RU"/>
        </w:rPr>
        <w:t>оздание</w:t>
      </w:r>
      <w:proofErr w:type="spellEnd"/>
      <w:r w:rsidRPr="0080482D">
        <w:rPr>
          <w:rStyle w:val="points0"/>
          <w:rFonts w:eastAsiaTheme="majorEastAsia"/>
          <w:color w:val="auto"/>
          <w:sz w:val="32"/>
          <w:lang w:val="ru-RU"/>
        </w:rPr>
        <w:t xml:space="preserve"> и управление </w:t>
      </w:r>
      <w:r w:rsidR="005312B2">
        <w:rPr>
          <w:rStyle w:val="points0"/>
          <w:rFonts w:eastAsiaTheme="majorEastAsia"/>
          <w:color w:val="auto"/>
          <w:sz w:val="32"/>
          <w:lang w:val="ru-RU"/>
        </w:rPr>
        <w:t>рассылкой</w:t>
      </w:r>
      <w:bookmarkEnd w:id="12"/>
    </w:p>
    <w:p w:rsidR="00CA7C86" w:rsidRDefault="00CA7C86" w:rsidP="00CA7C86">
      <w:pPr>
        <w:rPr>
          <w:lang w:val="en-US" w:bidi="he-IL"/>
        </w:rPr>
      </w:pPr>
    </w:p>
    <w:p w:rsidR="00CA7C86" w:rsidRPr="00CA7C86" w:rsidRDefault="00CA7C86" w:rsidP="00CA7C86">
      <w:pPr>
        <w:rPr>
          <w:b/>
          <w:lang w:val="en-US" w:bidi="he-IL"/>
        </w:rPr>
      </w:pPr>
      <w:r w:rsidRPr="00CA7C86">
        <w:rPr>
          <w:rStyle w:val="points0"/>
          <w:rFonts w:eastAsiaTheme="majorEastAsia"/>
          <w:b/>
          <w:color w:val="0070C0"/>
          <w:sz w:val="24"/>
          <w:lang w:val="ru-RU"/>
        </w:rPr>
        <w:t>Порядок создания информационной рассылки:</w:t>
      </w:r>
    </w:p>
    <w:p w:rsidR="00855094" w:rsidRDefault="00015BAD" w:rsidP="00CA7C86">
      <w:pPr>
        <w:pStyle w:val="2"/>
        <w:rPr>
          <w:rStyle w:val="points0"/>
          <w:rFonts w:eastAsiaTheme="majorEastAsia"/>
          <w:lang w:val="ru-RU"/>
        </w:rPr>
      </w:pPr>
      <w:r>
        <w:rPr>
          <w:rStyle w:val="points0"/>
          <w:rFonts w:eastAsiaTheme="majorEastAsia"/>
          <w:color w:val="0070C0"/>
          <w:sz w:val="24"/>
          <w:lang w:val="ru-RU"/>
        </w:rPr>
        <w:t xml:space="preserve">     </w:t>
      </w:r>
    </w:p>
    <w:p w:rsidR="007C03ED" w:rsidRDefault="007C03ED" w:rsidP="007C03ED">
      <w:pPr>
        <w:pStyle w:val="points"/>
        <w:numPr>
          <w:ilvl w:val="0"/>
          <w:numId w:val="12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Зайдите в систему</w:t>
      </w:r>
      <w:r w:rsidRPr="00FA4989">
        <w:rPr>
          <w:rStyle w:val="points0"/>
          <w:lang w:val="ru-RU"/>
        </w:rPr>
        <w:t xml:space="preserve"> </w:t>
      </w:r>
      <w:r w:rsidRPr="00D73852">
        <w:rPr>
          <w:rStyle w:val="points0"/>
          <w:lang w:val="ru-RU"/>
        </w:rPr>
        <w:t>«</w:t>
      </w:r>
      <w:r>
        <w:rPr>
          <w:rStyle w:val="points0"/>
          <w:lang w:val="ru-RU"/>
        </w:rPr>
        <w:t>Бизнес рассылки</w:t>
      </w:r>
      <w:r w:rsidRPr="00D73852">
        <w:rPr>
          <w:rStyle w:val="points0"/>
          <w:lang w:val="ru-RU"/>
        </w:rPr>
        <w:t>»</w:t>
      </w:r>
    </w:p>
    <w:p w:rsidR="00855094" w:rsidRDefault="005312B2" w:rsidP="005858B5">
      <w:pPr>
        <w:pStyle w:val="points"/>
        <w:numPr>
          <w:ilvl w:val="0"/>
          <w:numId w:val="12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Для создания </w:t>
      </w:r>
      <w:r w:rsidR="00855094">
        <w:rPr>
          <w:rStyle w:val="points0"/>
          <w:lang w:val="ru-RU"/>
        </w:rPr>
        <w:t xml:space="preserve">рассылки выберите в меню раздел </w:t>
      </w:r>
      <w:r w:rsidR="00855094" w:rsidRPr="00E878A3">
        <w:rPr>
          <w:rStyle w:val="points0"/>
          <w:b/>
          <w:lang w:val="ru-RU"/>
        </w:rPr>
        <w:t xml:space="preserve">Рассылки </w:t>
      </w:r>
      <w:r w:rsidR="00855094" w:rsidRPr="00E878A3">
        <w:rPr>
          <w:rStyle w:val="points0"/>
          <w:b/>
        </w:rPr>
        <w:sym w:font="Wingdings" w:char="F0E0"/>
      </w:r>
      <w:r w:rsidR="00855094" w:rsidRPr="00E878A3">
        <w:rPr>
          <w:rStyle w:val="points0"/>
          <w:b/>
          <w:lang w:val="ru-RU"/>
        </w:rPr>
        <w:t xml:space="preserve"> Массовые Рассылки </w:t>
      </w:r>
      <w:r w:rsidR="00855094" w:rsidRPr="00E878A3">
        <w:rPr>
          <w:rStyle w:val="points0"/>
          <w:b/>
        </w:rPr>
        <w:sym w:font="Wingdings" w:char="F0E0"/>
      </w:r>
      <w:r w:rsidR="00855094" w:rsidRPr="00E878A3">
        <w:rPr>
          <w:rStyle w:val="points0"/>
          <w:b/>
          <w:lang w:val="ru-RU"/>
        </w:rPr>
        <w:t xml:space="preserve"> </w:t>
      </w:r>
      <w:r w:rsidR="00855094">
        <w:rPr>
          <w:rStyle w:val="points0"/>
          <w:b/>
          <w:lang w:val="ru-RU"/>
        </w:rPr>
        <w:t>Информационные рассылки</w:t>
      </w:r>
      <w:r w:rsidR="00855094" w:rsidRPr="00E878A3">
        <w:rPr>
          <w:rStyle w:val="points0"/>
          <w:b/>
          <w:lang w:val="ru-RU"/>
        </w:rPr>
        <w:t xml:space="preserve"> </w:t>
      </w:r>
      <w:r w:rsidR="00855094" w:rsidRPr="00E878A3">
        <w:rPr>
          <w:rStyle w:val="points0"/>
          <w:b/>
        </w:rPr>
        <w:sym w:font="Wingdings" w:char="F0E0"/>
      </w:r>
      <w:r w:rsidR="00855094" w:rsidRPr="00E878A3">
        <w:rPr>
          <w:rStyle w:val="points0"/>
          <w:b/>
          <w:lang w:val="ru-RU"/>
        </w:rPr>
        <w:t xml:space="preserve"> Управление </w:t>
      </w:r>
      <w:r w:rsidR="00FA4989">
        <w:rPr>
          <w:rStyle w:val="points0"/>
          <w:b/>
          <w:lang w:val="ru-RU"/>
        </w:rPr>
        <w:t>рассылками</w:t>
      </w:r>
    </w:p>
    <w:p w:rsidR="00855094" w:rsidRDefault="00855094" w:rsidP="005858B5">
      <w:pPr>
        <w:pStyle w:val="points"/>
        <w:numPr>
          <w:ilvl w:val="0"/>
          <w:numId w:val="12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Нажмите кнопку</w:t>
      </w:r>
      <w:proofErr w:type="gramStart"/>
      <w:r>
        <w:rPr>
          <w:rStyle w:val="points0"/>
          <w:lang w:val="ru-RU"/>
        </w:rPr>
        <w:t xml:space="preserve"> </w:t>
      </w:r>
      <w:r w:rsidR="005858B5">
        <w:rPr>
          <w:rStyle w:val="points0"/>
          <w:b/>
          <w:lang w:val="ru-RU"/>
        </w:rPr>
        <w:t>Д</w:t>
      </w:r>
      <w:proofErr w:type="gramEnd"/>
      <w:r w:rsidR="005858B5">
        <w:rPr>
          <w:rStyle w:val="points0"/>
          <w:b/>
          <w:lang w:val="ru-RU"/>
        </w:rPr>
        <w:t>обавить</w:t>
      </w:r>
      <w:r w:rsidR="005858B5" w:rsidRPr="00E878A3">
        <w:rPr>
          <w:rStyle w:val="points0"/>
          <w:b/>
          <w:lang w:val="ru-RU"/>
        </w:rPr>
        <w:t xml:space="preserve"> </w:t>
      </w:r>
      <w:r w:rsidR="005858B5" w:rsidRPr="00E878A3">
        <w:rPr>
          <w:rStyle w:val="points0"/>
          <w:b/>
        </w:rPr>
        <w:sym w:font="Wingdings" w:char="F0E0"/>
      </w:r>
      <w:r w:rsidR="005858B5">
        <w:rPr>
          <w:rStyle w:val="points0"/>
          <w:b/>
          <w:lang w:val="ru-RU"/>
        </w:rPr>
        <w:t xml:space="preserve"> </w:t>
      </w:r>
      <w:r w:rsidR="005858B5">
        <w:rPr>
          <w:rStyle w:val="points0"/>
          <w:b/>
        </w:rPr>
        <w:t>SMS</w:t>
      </w:r>
      <w:r w:rsidRPr="00C73ADA">
        <w:rPr>
          <w:rStyle w:val="points0"/>
          <w:lang w:val="ru-RU"/>
        </w:rPr>
        <w:t xml:space="preserve"> </w:t>
      </w:r>
      <w:r w:rsidR="005858B5">
        <w:rPr>
          <w:rStyle w:val="points0"/>
          <w:lang w:val="ru-RU"/>
        </w:rPr>
        <w:t xml:space="preserve">в правом верхнем углу страницы </w:t>
      </w:r>
      <w:r w:rsidR="005858B5" w:rsidRPr="005858B5">
        <w:rPr>
          <w:rStyle w:val="points0"/>
          <w:b/>
          <w:lang w:val="ru-RU"/>
        </w:rPr>
        <w:t>Управление рассылками</w:t>
      </w:r>
      <w:r w:rsidR="005858B5">
        <w:rPr>
          <w:rStyle w:val="points0"/>
          <w:lang w:val="ru-RU"/>
        </w:rPr>
        <w:t xml:space="preserve"> (см. рисунок 6-1)</w:t>
      </w:r>
    </w:p>
    <w:p w:rsidR="00AA549A" w:rsidRPr="0090629B" w:rsidRDefault="00AA549A" w:rsidP="00AA549A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5858B5" w:rsidRDefault="005858B5" w:rsidP="005858B5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 w:rsidR="00B57571">
        <w:rPr>
          <w:rStyle w:val="points0"/>
          <w:i/>
          <w:lang w:val="ru-RU"/>
        </w:rPr>
        <w:t>6-1</w:t>
      </w:r>
      <w:r w:rsidR="000F7DD6" w:rsidRPr="00964009">
        <w:rPr>
          <w:rStyle w:val="points0"/>
          <w:i/>
          <w:lang w:val="ru-RU"/>
        </w:rPr>
        <w:t xml:space="preserve"> </w:t>
      </w:r>
      <w:r w:rsidR="00964009">
        <w:rPr>
          <w:rStyle w:val="points0"/>
          <w:i/>
          <w:lang w:val="ru-RU"/>
        </w:rPr>
        <w:t>Страница для управления</w:t>
      </w:r>
      <w:r w:rsidR="000F7DD6">
        <w:rPr>
          <w:rStyle w:val="points0"/>
          <w:i/>
          <w:lang w:val="ru-RU"/>
        </w:rPr>
        <w:t xml:space="preserve"> рассылками</w:t>
      </w:r>
      <w:r w:rsidRPr="00964009">
        <w:rPr>
          <w:rStyle w:val="points0"/>
          <w:i/>
          <w:lang w:val="ru-RU"/>
        </w:rPr>
        <w:t>:</w:t>
      </w:r>
    </w:p>
    <w:p w:rsidR="005858B5" w:rsidRPr="00662413" w:rsidRDefault="000F1564" w:rsidP="000F1564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E2B1F9D" wp14:editId="77688A05">
            <wp:extent cx="6783521" cy="2224217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3521" cy="22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9B" w:rsidRPr="0090629B" w:rsidRDefault="0090629B" w:rsidP="0090629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0D6E25" w:rsidRPr="000D6E25" w:rsidRDefault="001126D5" w:rsidP="000D6E25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>Ч</w:t>
      </w:r>
      <w:r w:rsidR="0090629B" w:rsidRPr="0090629B">
        <w:rPr>
          <w:rStyle w:val="points0"/>
          <w:lang w:val="ru-RU"/>
        </w:rPr>
        <w:t xml:space="preserve">тобы начать процесс создания рассылки, Вам необходимо заполнить следующие поля </w:t>
      </w:r>
      <w:r w:rsidR="00E16D89">
        <w:rPr>
          <w:rStyle w:val="points0"/>
          <w:lang w:val="ru-RU"/>
        </w:rPr>
        <w:t xml:space="preserve">в области ввода </w:t>
      </w:r>
      <w:r w:rsidR="00E16D89" w:rsidRPr="00BA591F">
        <w:rPr>
          <w:rStyle w:val="points0"/>
          <w:b/>
          <w:i/>
          <w:lang w:val="ru-RU"/>
        </w:rPr>
        <w:t>Название и расписание</w:t>
      </w:r>
      <w:r w:rsidR="00E16D89">
        <w:rPr>
          <w:rStyle w:val="points0"/>
          <w:lang w:val="ru-RU"/>
        </w:rPr>
        <w:t xml:space="preserve"> </w:t>
      </w:r>
      <w:r w:rsidR="0090629B" w:rsidRPr="0090629B">
        <w:rPr>
          <w:rStyle w:val="points0"/>
          <w:lang w:val="ru-RU"/>
        </w:rPr>
        <w:t xml:space="preserve">(обязательные для заполнения в WEB интерфейсе </w:t>
      </w:r>
      <w:r w:rsidR="00E16D89">
        <w:rPr>
          <w:rStyle w:val="points0"/>
          <w:lang w:val="ru-RU"/>
        </w:rPr>
        <w:t xml:space="preserve">поля </w:t>
      </w:r>
      <w:r w:rsidR="0090629B" w:rsidRPr="0090629B">
        <w:rPr>
          <w:rStyle w:val="points0"/>
          <w:lang w:val="ru-RU"/>
        </w:rPr>
        <w:t xml:space="preserve">отмечены </w:t>
      </w:r>
      <w:r w:rsidR="00F65B1F">
        <w:rPr>
          <w:rStyle w:val="points0"/>
          <w:lang w:val="ru-RU"/>
        </w:rPr>
        <w:t xml:space="preserve">символом </w:t>
      </w:r>
      <w:r w:rsidR="0090629B" w:rsidRPr="000F1564">
        <w:rPr>
          <w:rStyle w:val="points0"/>
          <w:b/>
          <w:color w:val="FF0000"/>
          <w:sz w:val="24"/>
          <w:lang w:val="ru-RU"/>
        </w:rPr>
        <w:t>*</w:t>
      </w:r>
      <w:r w:rsidR="0090629B" w:rsidRPr="0090629B">
        <w:rPr>
          <w:rStyle w:val="points0"/>
          <w:lang w:val="ru-RU"/>
        </w:rPr>
        <w:t>)</w:t>
      </w:r>
      <w:r w:rsidR="000D6E25" w:rsidRPr="000D6E25">
        <w:rPr>
          <w:rStyle w:val="points0"/>
          <w:lang w:val="ru-RU"/>
        </w:rPr>
        <w:t xml:space="preserve">: </w:t>
      </w:r>
      <w:r w:rsidR="000D6E25" w:rsidRPr="00BA591F">
        <w:rPr>
          <w:rStyle w:val="points0"/>
          <w:b/>
          <w:lang w:val="ru-RU"/>
        </w:rPr>
        <w:t>Название, Описание, Расписание, Время с, Время по, Указать точное время завершения, Время завершения</w:t>
      </w:r>
      <w:r w:rsidR="000D6E25" w:rsidRPr="000D6E25">
        <w:rPr>
          <w:rStyle w:val="points0"/>
          <w:b/>
          <w:i/>
          <w:lang w:val="ru-RU"/>
        </w:rPr>
        <w:t xml:space="preserve"> </w:t>
      </w:r>
      <w:r w:rsidR="000D6E25">
        <w:rPr>
          <w:rStyle w:val="points0"/>
          <w:lang w:val="ru-RU"/>
        </w:rPr>
        <w:t>(см. рисунок 6-2)</w:t>
      </w:r>
    </w:p>
    <w:p w:rsidR="0090629B" w:rsidRDefault="000F1564" w:rsidP="008B7B91">
      <w:pPr>
        <w:pStyle w:val="points"/>
        <w:numPr>
          <w:ilvl w:val="0"/>
          <w:numId w:val="15"/>
        </w:numPr>
        <w:ind w:left="567" w:right="-1" w:firstLine="0"/>
        <w:rPr>
          <w:rStyle w:val="points0"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lastRenderedPageBreak/>
        <w:t>*</w:t>
      </w:r>
      <w:r w:rsidR="008B7B91" w:rsidRPr="00BA591F">
        <w:rPr>
          <w:rStyle w:val="points0"/>
          <w:b/>
          <w:i/>
          <w:lang w:val="ru-RU"/>
        </w:rPr>
        <w:t>Название</w:t>
      </w:r>
      <w:r w:rsidR="008B7B91" w:rsidRPr="008B7B91">
        <w:rPr>
          <w:rStyle w:val="points0"/>
          <w:b/>
          <w:lang w:val="ru-RU"/>
        </w:rPr>
        <w:t xml:space="preserve"> </w:t>
      </w:r>
      <w:r w:rsidR="008B7B91" w:rsidRPr="008B7B91">
        <w:rPr>
          <w:rStyle w:val="points0"/>
          <w:lang w:val="ru-RU"/>
        </w:rPr>
        <w:t>– обязательное для заполнения поле</w:t>
      </w:r>
      <w:r w:rsidR="008B7B91">
        <w:rPr>
          <w:rStyle w:val="points0"/>
          <w:lang w:val="ru-RU"/>
        </w:rPr>
        <w:t>, выберите название для Вашей рассылки</w:t>
      </w:r>
      <w:r w:rsidR="00CF156C">
        <w:rPr>
          <w:rStyle w:val="points0"/>
          <w:lang w:val="ru-RU"/>
        </w:rPr>
        <w:t xml:space="preserve"> (в нашем примере </w:t>
      </w:r>
      <w:r w:rsidR="00917C52">
        <w:rPr>
          <w:rStyle w:val="points0"/>
          <w:lang w:val="ru-RU"/>
        </w:rPr>
        <w:t>–</w:t>
      </w:r>
      <w:r w:rsidR="00CF156C">
        <w:rPr>
          <w:rStyle w:val="points0"/>
          <w:lang w:val="ru-RU"/>
        </w:rPr>
        <w:t xml:space="preserve"> </w:t>
      </w:r>
      <w:r w:rsidR="00917C52">
        <w:rPr>
          <w:rStyle w:val="points0"/>
          <w:lang w:val="ru-RU"/>
        </w:rPr>
        <w:t>«</w:t>
      </w:r>
      <w:r w:rsidR="00CF156C">
        <w:rPr>
          <w:rStyle w:val="points0"/>
          <w:lang w:val="ru-RU"/>
        </w:rPr>
        <w:t>тест</w:t>
      </w:r>
      <w:r w:rsidR="00917C52">
        <w:rPr>
          <w:rStyle w:val="points0"/>
          <w:lang w:val="ru-RU"/>
        </w:rPr>
        <w:t>»</w:t>
      </w:r>
      <w:r w:rsidR="00CF156C">
        <w:rPr>
          <w:rStyle w:val="points0"/>
          <w:lang w:val="ru-RU"/>
        </w:rPr>
        <w:t>)</w:t>
      </w:r>
    </w:p>
    <w:p w:rsidR="004379D2" w:rsidRPr="00BA591F" w:rsidRDefault="000F1564" w:rsidP="008B7B91">
      <w:pPr>
        <w:pStyle w:val="points"/>
        <w:numPr>
          <w:ilvl w:val="0"/>
          <w:numId w:val="15"/>
        </w:numPr>
        <w:ind w:left="567" w:right="-1" w:firstLine="0"/>
        <w:rPr>
          <w:rStyle w:val="points0"/>
          <w:b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="008B7B91" w:rsidRPr="00BA591F">
        <w:rPr>
          <w:rStyle w:val="points0"/>
          <w:b/>
          <w:i/>
          <w:lang w:val="ru-RU"/>
        </w:rPr>
        <w:t>Расписание</w:t>
      </w:r>
      <w:r w:rsidR="008B7B91" w:rsidRPr="003B669E">
        <w:rPr>
          <w:rStyle w:val="points0"/>
          <w:b/>
          <w:lang w:val="ru-RU"/>
        </w:rPr>
        <w:t xml:space="preserve"> </w:t>
      </w:r>
      <w:r w:rsidR="008B7B91" w:rsidRPr="003B669E">
        <w:rPr>
          <w:rStyle w:val="points0"/>
          <w:lang w:val="ru-RU"/>
        </w:rPr>
        <w:t>- обязательное для заполнения поле,</w:t>
      </w:r>
      <w:r w:rsidR="00667B7A" w:rsidRPr="003B669E">
        <w:rPr>
          <w:rStyle w:val="points0"/>
          <w:lang w:val="ru-RU"/>
        </w:rPr>
        <w:t xml:space="preserve"> где можно указать расписание рассылки</w:t>
      </w:r>
      <w:r w:rsidR="003B669E" w:rsidRPr="003B669E">
        <w:rPr>
          <w:rStyle w:val="points0"/>
          <w:lang w:val="ru-RU"/>
        </w:rPr>
        <w:t xml:space="preserve">. В выпадающем меню доступны следующие опции: </w:t>
      </w:r>
      <w:r w:rsidR="00CF156C" w:rsidRPr="00BA591F">
        <w:rPr>
          <w:rStyle w:val="points0"/>
          <w:b/>
          <w:lang w:val="ru-RU"/>
        </w:rPr>
        <w:t>Задать время,</w:t>
      </w:r>
      <w:r w:rsidR="00CF156C" w:rsidRPr="00BA591F">
        <w:rPr>
          <w:rStyle w:val="points0"/>
          <w:lang w:val="ru-RU"/>
        </w:rPr>
        <w:t xml:space="preserve"> </w:t>
      </w:r>
      <w:r w:rsidR="003B669E" w:rsidRPr="00BA591F">
        <w:rPr>
          <w:rStyle w:val="points0"/>
          <w:b/>
          <w:lang w:val="ru-RU"/>
        </w:rPr>
        <w:t>Создать расписание, Использ</w:t>
      </w:r>
      <w:r w:rsidR="00E16D89" w:rsidRPr="00BA591F">
        <w:rPr>
          <w:rStyle w:val="points0"/>
          <w:b/>
          <w:lang w:val="ru-RU"/>
        </w:rPr>
        <w:t>овать шаблон</w:t>
      </w:r>
      <w:r w:rsidR="00CF156C" w:rsidRPr="00BA591F">
        <w:rPr>
          <w:rStyle w:val="points0"/>
          <w:b/>
          <w:lang w:val="ru-RU"/>
        </w:rPr>
        <w:t xml:space="preserve"> </w:t>
      </w:r>
    </w:p>
    <w:p w:rsidR="00E16D89" w:rsidRPr="00E16D89" w:rsidRDefault="00E16D89" w:rsidP="00E16D89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</w:p>
    <w:p w:rsidR="00E16D89" w:rsidRPr="000F7DD6" w:rsidRDefault="00E16D89" w:rsidP="00E16D89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>
        <w:rPr>
          <w:rStyle w:val="points0"/>
          <w:i/>
          <w:lang w:val="ru-RU"/>
        </w:rPr>
        <w:t>6-</w:t>
      </w:r>
      <w:r w:rsidRPr="00CF156C">
        <w:rPr>
          <w:rStyle w:val="points0"/>
          <w:i/>
          <w:lang w:val="ru-RU"/>
        </w:rPr>
        <w:t>2</w:t>
      </w:r>
      <w:r w:rsidRPr="000F7DD6">
        <w:rPr>
          <w:rStyle w:val="points0"/>
          <w:i/>
          <w:lang w:val="ru-RU"/>
        </w:rPr>
        <w:t xml:space="preserve"> </w:t>
      </w:r>
      <w:r>
        <w:rPr>
          <w:rStyle w:val="points0"/>
          <w:i/>
          <w:lang w:val="ru-RU"/>
        </w:rPr>
        <w:t>Отображение области ввода Название и расписание</w:t>
      </w:r>
      <w:r w:rsidRPr="000F7DD6">
        <w:rPr>
          <w:rStyle w:val="points0"/>
          <w:i/>
          <w:lang w:val="ru-RU"/>
        </w:rPr>
        <w:t xml:space="preserve">: </w:t>
      </w:r>
    </w:p>
    <w:p w:rsidR="00E16D89" w:rsidRDefault="00E16D89" w:rsidP="00E16D89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083E6AB" wp14:editId="5F34E38B">
            <wp:extent cx="6716663" cy="1400175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15316" cy="13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89" w:rsidRPr="00E16D89" w:rsidRDefault="00E16D89" w:rsidP="00E16D89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</w:p>
    <w:p w:rsidR="00E16D89" w:rsidRDefault="00B465EB" w:rsidP="00B465E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>В случае</w:t>
      </w:r>
      <w:proofErr w:type="gramStart"/>
      <w:r>
        <w:rPr>
          <w:rStyle w:val="points0"/>
          <w:lang w:val="ru-RU"/>
        </w:rPr>
        <w:t>,</w:t>
      </w:r>
      <w:proofErr w:type="gramEnd"/>
      <w:r>
        <w:rPr>
          <w:rStyle w:val="points0"/>
          <w:lang w:val="ru-RU"/>
        </w:rPr>
        <w:t xml:space="preserve"> е</w:t>
      </w:r>
      <w:r w:rsidR="009B4EF5">
        <w:rPr>
          <w:rStyle w:val="points0"/>
          <w:lang w:val="ru-RU"/>
        </w:rPr>
        <w:t xml:space="preserve">сли </w:t>
      </w:r>
      <w:r w:rsidR="00073E35">
        <w:rPr>
          <w:rStyle w:val="points0"/>
          <w:lang w:val="ru-RU"/>
        </w:rPr>
        <w:t xml:space="preserve">в поле </w:t>
      </w:r>
      <w:r w:rsidR="00073E35" w:rsidRPr="00BA591F">
        <w:rPr>
          <w:rStyle w:val="points0"/>
          <w:b/>
          <w:i/>
          <w:lang w:val="ru-RU"/>
        </w:rPr>
        <w:t>Расписание</w:t>
      </w:r>
      <w:r w:rsidR="00073E35">
        <w:rPr>
          <w:rStyle w:val="points0"/>
          <w:lang w:val="ru-RU"/>
        </w:rPr>
        <w:t xml:space="preserve"> </w:t>
      </w:r>
      <w:r w:rsidR="009B4EF5">
        <w:rPr>
          <w:rStyle w:val="points0"/>
          <w:lang w:val="ru-RU"/>
        </w:rPr>
        <w:t xml:space="preserve">выбрана опция </w:t>
      </w:r>
      <w:r w:rsidR="004B734B" w:rsidRPr="000C4729">
        <w:rPr>
          <w:rStyle w:val="points0"/>
          <w:b/>
          <w:lang w:val="ru-RU"/>
        </w:rPr>
        <w:t>«Задать время»</w:t>
      </w:r>
      <w:r w:rsidR="004B734B">
        <w:rPr>
          <w:rStyle w:val="points0"/>
          <w:lang w:val="ru-RU"/>
        </w:rPr>
        <w:t xml:space="preserve"> </w:t>
      </w:r>
      <w:r w:rsidR="00166C27">
        <w:rPr>
          <w:rStyle w:val="points0"/>
          <w:lang w:val="ru-RU"/>
        </w:rPr>
        <w:t xml:space="preserve">для заполнения  </w:t>
      </w:r>
      <w:r w:rsidR="004B734B">
        <w:rPr>
          <w:rStyle w:val="points0"/>
          <w:lang w:val="ru-RU"/>
        </w:rPr>
        <w:t>доступны следующие поля</w:t>
      </w:r>
      <w:r w:rsidR="000C4729" w:rsidRPr="000C4729">
        <w:rPr>
          <w:rStyle w:val="points0"/>
          <w:lang w:val="ru-RU"/>
        </w:rPr>
        <w:t xml:space="preserve">: </w:t>
      </w:r>
      <w:r w:rsidR="00686721" w:rsidRPr="000F1564">
        <w:rPr>
          <w:rStyle w:val="points0"/>
          <w:b/>
          <w:color w:val="FF0000"/>
          <w:sz w:val="24"/>
          <w:lang w:val="ru-RU"/>
        </w:rPr>
        <w:t>*</w:t>
      </w:r>
      <w:r w:rsidR="000C4729" w:rsidRPr="00BA591F">
        <w:rPr>
          <w:rStyle w:val="points0"/>
          <w:b/>
          <w:lang w:val="ru-RU"/>
        </w:rPr>
        <w:t xml:space="preserve">Название, Описание, </w:t>
      </w:r>
      <w:r w:rsidR="00686721" w:rsidRPr="00BA591F">
        <w:rPr>
          <w:rStyle w:val="points0"/>
          <w:b/>
          <w:color w:val="FF0000"/>
          <w:sz w:val="24"/>
          <w:lang w:val="ru-RU"/>
        </w:rPr>
        <w:t>*</w:t>
      </w:r>
      <w:r w:rsidR="000C4729" w:rsidRPr="00BA591F">
        <w:rPr>
          <w:rStyle w:val="points0"/>
          <w:b/>
          <w:lang w:val="ru-RU"/>
        </w:rPr>
        <w:t>Расписание,</w:t>
      </w:r>
      <w:r w:rsidR="000D6E25" w:rsidRPr="00BA591F">
        <w:rPr>
          <w:rStyle w:val="points0"/>
          <w:b/>
          <w:lang w:val="ru-RU"/>
        </w:rPr>
        <w:t xml:space="preserve"> </w:t>
      </w:r>
      <w:r w:rsidR="000C4729" w:rsidRPr="00BA591F">
        <w:rPr>
          <w:rStyle w:val="points0"/>
          <w:b/>
          <w:lang w:val="ru-RU"/>
        </w:rPr>
        <w:t xml:space="preserve">Время с, </w:t>
      </w:r>
      <w:r w:rsidR="00686721" w:rsidRPr="00BA591F">
        <w:rPr>
          <w:rStyle w:val="points0"/>
          <w:b/>
          <w:color w:val="FF0000"/>
          <w:sz w:val="24"/>
          <w:lang w:val="ru-RU"/>
        </w:rPr>
        <w:t>*</w:t>
      </w:r>
      <w:r w:rsidR="000C4729" w:rsidRPr="00BA591F">
        <w:rPr>
          <w:rStyle w:val="points0"/>
          <w:b/>
          <w:lang w:val="ru-RU"/>
        </w:rPr>
        <w:t>Указать точное время завершения, Время завершения</w:t>
      </w:r>
      <w:r w:rsidR="000C4729">
        <w:rPr>
          <w:rStyle w:val="points0"/>
          <w:lang w:val="ru-RU"/>
        </w:rPr>
        <w:t xml:space="preserve"> </w:t>
      </w:r>
      <w:r w:rsidR="004B734B">
        <w:rPr>
          <w:rStyle w:val="points0"/>
          <w:lang w:val="ru-RU"/>
        </w:rPr>
        <w:t>(см. рисунок 6-3)</w:t>
      </w:r>
      <w:r w:rsidR="004B734B" w:rsidRPr="004B734B">
        <w:rPr>
          <w:rStyle w:val="points0"/>
          <w:lang w:val="ru-RU"/>
        </w:rPr>
        <w:t xml:space="preserve">: </w:t>
      </w:r>
    </w:p>
    <w:p w:rsidR="00B465EB" w:rsidRDefault="00B465EB" w:rsidP="00B465E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4379D2" w:rsidRPr="004379D2" w:rsidRDefault="005C5731" w:rsidP="003C0514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rStyle w:val="points0"/>
          <w:i/>
          <w:lang w:val="ru-RU"/>
        </w:rPr>
        <w:t xml:space="preserve">Рисунок 6-3 Доступные для заполнения опции в случае выбора пункта </w:t>
      </w:r>
      <w:r w:rsidRPr="00BA591F">
        <w:rPr>
          <w:rStyle w:val="points0"/>
          <w:i/>
          <w:lang w:val="ru-RU"/>
        </w:rPr>
        <w:t>«Задать время»</w:t>
      </w:r>
      <w:r>
        <w:rPr>
          <w:rStyle w:val="points0"/>
          <w:i/>
          <w:lang w:val="ru-RU"/>
        </w:rPr>
        <w:t xml:space="preserve"> при создании Р</w:t>
      </w:r>
      <w:r w:rsidR="004379D2" w:rsidRPr="00964009">
        <w:rPr>
          <w:rStyle w:val="points0"/>
          <w:i/>
          <w:lang w:val="ru-RU"/>
        </w:rPr>
        <w:t>асписания информационных рассылок:</w:t>
      </w:r>
    </w:p>
    <w:p w:rsidR="004379D2" w:rsidRDefault="004379D2" w:rsidP="004379D2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B0A38E5" wp14:editId="22356FA0">
            <wp:extent cx="6791498" cy="1953491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01024" cy="19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21" w:rsidRPr="00686721" w:rsidRDefault="00686721" w:rsidP="004379D2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</w:p>
    <w:p w:rsidR="003048FB" w:rsidRPr="005C5731" w:rsidRDefault="00B465EB" w:rsidP="00B465EB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  <w:r>
        <w:rPr>
          <w:rStyle w:val="points0"/>
          <w:lang w:val="ru-RU"/>
        </w:rPr>
        <w:t>Е</w:t>
      </w:r>
      <w:r w:rsidR="00E6499F">
        <w:rPr>
          <w:rStyle w:val="points0"/>
          <w:lang w:val="ru-RU"/>
        </w:rPr>
        <w:t>сли</w:t>
      </w:r>
      <w:r w:rsidR="00686721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 xml:space="preserve">же </w:t>
      </w:r>
      <w:r w:rsidR="00686721">
        <w:rPr>
          <w:rStyle w:val="points0"/>
          <w:lang w:val="ru-RU"/>
        </w:rPr>
        <w:t xml:space="preserve">в поле </w:t>
      </w:r>
      <w:r w:rsidR="00686721" w:rsidRPr="00BA591F">
        <w:rPr>
          <w:rStyle w:val="points0"/>
          <w:b/>
          <w:i/>
          <w:lang w:val="ru-RU"/>
        </w:rPr>
        <w:t>Расписание</w:t>
      </w:r>
      <w:r w:rsidR="00E6499F">
        <w:rPr>
          <w:rStyle w:val="points0"/>
          <w:lang w:val="ru-RU"/>
        </w:rPr>
        <w:t xml:space="preserve"> была выбрана опция </w:t>
      </w:r>
      <w:r w:rsidR="00686721" w:rsidRPr="00166C27">
        <w:rPr>
          <w:rStyle w:val="points0"/>
          <w:b/>
          <w:lang w:val="ru-RU"/>
        </w:rPr>
        <w:t>«Создать расписание»</w:t>
      </w:r>
      <w:r w:rsidR="00686721">
        <w:rPr>
          <w:rStyle w:val="points0"/>
          <w:lang w:val="ru-RU"/>
        </w:rPr>
        <w:t>,  вам доступны для заполнения следующие поля</w:t>
      </w:r>
      <w:r w:rsidR="00686721" w:rsidRPr="000C4729">
        <w:rPr>
          <w:rStyle w:val="points0"/>
          <w:lang w:val="ru-RU"/>
        </w:rPr>
        <w:t xml:space="preserve">: </w:t>
      </w:r>
      <w:r w:rsidR="00686721" w:rsidRPr="000F1564">
        <w:rPr>
          <w:rStyle w:val="points0"/>
          <w:b/>
          <w:color w:val="FF0000"/>
          <w:sz w:val="24"/>
          <w:lang w:val="ru-RU"/>
        </w:rPr>
        <w:t>*</w:t>
      </w:r>
      <w:proofErr w:type="gramStart"/>
      <w:r w:rsidR="00166C27" w:rsidRPr="00BA591F">
        <w:rPr>
          <w:rStyle w:val="points0"/>
          <w:b/>
          <w:lang w:val="ru-RU"/>
        </w:rPr>
        <w:t xml:space="preserve">Название, Описание, </w:t>
      </w:r>
      <w:r w:rsidR="00686721" w:rsidRPr="00BA591F">
        <w:rPr>
          <w:rStyle w:val="points0"/>
          <w:b/>
          <w:color w:val="FF0000"/>
          <w:sz w:val="24"/>
          <w:lang w:val="ru-RU"/>
        </w:rPr>
        <w:t>*</w:t>
      </w:r>
      <w:r w:rsidR="00686721" w:rsidRPr="00BA591F">
        <w:rPr>
          <w:rStyle w:val="points0"/>
          <w:b/>
          <w:lang w:val="ru-RU"/>
        </w:rPr>
        <w:t xml:space="preserve">Расписание, </w:t>
      </w:r>
      <w:r w:rsidR="005C5731" w:rsidRPr="00BA591F">
        <w:rPr>
          <w:rStyle w:val="points0"/>
          <w:b/>
          <w:color w:val="FF0000"/>
          <w:sz w:val="24"/>
          <w:lang w:val="ru-RU"/>
        </w:rPr>
        <w:t>*</w:t>
      </w:r>
      <w:r w:rsidR="00166C27" w:rsidRPr="00BA591F">
        <w:rPr>
          <w:rStyle w:val="points0"/>
          <w:b/>
          <w:lang w:val="ru-RU"/>
        </w:rPr>
        <w:t xml:space="preserve">Тип,  Время с, </w:t>
      </w:r>
      <w:r w:rsidR="00686721" w:rsidRPr="00BA591F">
        <w:rPr>
          <w:rStyle w:val="points0"/>
          <w:b/>
          <w:lang w:val="ru-RU"/>
        </w:rPr>
        <w:t xml:space="preserve"> </w:t>
      </w:r>
      <w:r w:rsidR="005C5731" w:rsidRPr="00BA591F">
        <w:rPr>
          <w:rStyle w:val="points0"/>
          <w:b/>
          <w:color w:val="FF0000"/>
          <w:sz w:val="24"/>
          <w:lang w:val="ru-RU"/>
        </w:rPr>
        <w:t>*</w:t>
      </w:r>
      <w:r w:rsidR="005C5731" w:rsidRPr="00BA591F">
        <w:rPr>
          <w:rStyle w:val="points0"/>
          <w:b/>
          <w:lang w:val="ru-RU"/>
        </w:rPr>
        <w:t>Время по,</w:t>
      </w:r>
      <w:r w:rsidR="00166C27" w:rsidRPr="00BA591F">
        <w:rPr>
          <w:rStyle w:val="points0"/>
          <w:b/>
          <w:lang w:val="ru-RU"/>
        </w:rPr>
        <w:t xml:space="preserve"> </w:t>
      </w:r>
      <w:r w:rsidR="005C5731" w:rsidRPr="00BA591F">
        <w:rPr>
          <w:rStyle w:val="points0"/>
          <w:b/>
          <w:lang w:val="ru-RU"/>
        </w:rPr>
        <w:t xml:space="preserve"> </w:t>
      </w:r>
      <w:r w:rsidR="005C5731" w:rsidRPr="00BA591F">
        <w:rPr>
          <w:rStyle w:val="points0"/>
          <w:b/>
          <w:color w:val="FF0000"/>
          <w:sz w:val="24"/>
          <w:lang w:val="ru-RU"/>
        </w:rPr>
        <w:t>*</w:t>
      </w:r>
      <w:r w:rsidR="005C5731" w:rsidRPr="00BA591F">
        <w:rPr>
          <w:rStyle w:val="points0"/>
          <w:b/>
          <w:lang w:val="ru-RU"/>
        </w:rPr>
        <w:t>Новое</w:t>
      </w:r>
      <w:r w:rsidR="00166C27" w:rsidRPr="00BA591F">
        <w:rPr>
          <w:rStyle w:val="points0"/>
          <w:b/>
          <w:lang w:val="ru-RU"/>
        </w:rPr>
        <w:t xml:space="preserve"> расписание, </w:t>
      </w:r>
      <w:r w:rsidR="00686721" w:rsidRPr="00BA591F">
        <w:rPr>
          <w:rStyle w:val="points0"/>
          <w:b/>
          <w:color w:val="FF0000"/>
          <w:sz w:val="24"/>
          <w:lang w:val="ru-RU"/>
        </w:rPr>
        <w:t>*</w:t>
      </w:r>
      <w:r w:rsidR="00686721" w:rsidRPr="00BA591F">
        <w:rPr>
          <w:rStyle w:val="points0"/>
          <w:b/>
          <w:lang w:val="ru-RU"/>
        </w:rPr>
        <w:t>Указать точное время завершения, Время завершения</w:t>
      </w:r>
      <w:r w:rsidR="00166C27">
        <w:rPr>
          <w:rStyle w:val="points0"/>
          <w:b/>
          <w:i/>
          <w:lang w:val="ru-RU"/>
        </w:rPr>
        <w:t xml:space="preserve"> </w:t>
      </w:r>
      <w:r w:rsidR="005C5731">
        <w:rPr>
          <w:rStyle w:val="points0"/>
          <w:lang w:val="ru-RU"/>
        </w:rPr>
        <w:t>(см. рисунок 6-4</w:t>
      </w:r>
      <w:r w:rsidR="00686721">
        <w:rPr>
          <w:rStyle w:val="points0"/>
          <w:lang w:val="ru-RU"/>
        </w:rPr>
        <w:t>)</w:t>
      </w:r>
      <w:r w:rsidR="005C5731" w:rsidRPr="005C5731">
        <w:rPr>
          <w:rStyle w:val="points0"/>
          <w:lang w:val="ru-RU"/>
        </w:rPr>
        <w:t>:</w:t>
      </w:r>
      <w:proofErr w:type="gramEnd"/>
    </w:p>
    <w:p w:rsidR="005C5731" w:rsidRPr="005C5731" w:rsidRDefault="005C5731" w:rsidP="005C5731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</w:p>
    <w:p w:rsidR="005C5731" w:rsidRPr="004379D2" w:rsidRDefault="005C5731" w:rsidP="005C5731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rStyle w:val="points0"/>
          <w:i/>
          <w:lang w:val="ru-RU"/>
        </w:rPr>
        <w:t>Рисунок 6-4</w:t>
      </w:r>
      <w:r w:rsidRPr="00964009">
        <w:rPr>
          <w:rStyle w:val="points0"/>
          <w:i/>
          <w:lang w:val="ru-RU"/>
        </w:rPr>
        <w:t xml:space="preserve"> </w:t>
      </w:r>
      <w:r>
        <w:rPr>
          <w:rStyle w:val="points0"/>
          <w:i/>
          <w:lang w:val="ru-RU"/>
        </w:rPr>
        <w:t>Доступные для заполнения опции в случае выбора пункта «Создать расписание» при создании Р</w:t>
      </w:r>
      <w:r w:rsidRPr="00964009">
        <w:rPr>
          <w:rStyle w:val="points0"/>
          <w:i/>
          <w:lang w:val="ru-RU"/>
        </w:rPr>
        <w:t>асписания информационных рассылок:</w:t>
      </w:r>
    </w:p>
    <w:p w:rsidR="005C5731" w:rsidRPr="00686721" w:rsidRDefault="005C5731" w:rsidP="005C5731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</w:p>
    <w:p w:rsidR="00686721" w:rsidRPr="00E6499F" w:rsidRDefault="00686721" w:rsidP="00686721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7081D12" wp14:editId="0D50347A">
            <wp:extent cx="6741622" cy="2703950"/>
            <wp:effectExtent l="0" t="0" r="254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0086" cy="27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1A" w:rsidRDefault="00E2471A" w:rsidP="00E2471A">
      <w:pPr>
        <w:pStyle w:val="points"/>
        <w:numPr>
          <w:ilvl w:val="0"/>
          <w:numId w:val="0"/>
        </w:numPr>
        <w:ind w:left="567" w:right="-1"/>
        <w:rPr>
          <w:rStyle w:val="points0"/>
          <w:b/>
          <w:i/>
          <w:lang w:val="ru-RU"/>
        </w:rPr>
      </w:pPr>
    </w:p>
    <w:p w:rsidR="00516F0D" w:rsidRDefault="003B669E" w:rsidP="00B465EB">
      <w:pPr>
        <w:pStyle w:val="points"/>
        <w:numPr>
          <w:ilvl w:val="0"/>
          <w:numId w:val="47"/>
        </w:numPr>
        <w:ind w:left="567" w:right="-1" w:firstLine="0"/>
        <w:rPr>
          <w:rStyle w:val="points0"/>
          <w:lang w:val="ru-RU"/>
        </w:rPr>
      </w:pPr>
      <w:r w:rsidRPr="00BA591F">
        <w:rPr>
          <w:rStyle w:val="points0"/>
          <w:b/>
          <w:i/>
          <w:lang w:val="ru-RU"/>
        </w:rPr>
        <w:t>Тип</w:t>
      </w:r>
      <w:r w:rsidR="00667B7A" w:rsidRPr="003B669E">
        <w:rPr>
          <w:rStyle w:val="points0"/>
          <w:b/>
          <w:lang w:val="ru-RU"/>
        </w:rPr>
        <w:t xml:space="preserve"> </w:t>
      </w:r>
      <w:r w:rsidR="00667B7A" w:rsidRPr="003B669E">
        <w:rPr>
          <w:rStyle w:val="points0"/>
          <w:lang w:val="ru-RU"/>
        </w:rPr>
        <w:t>–</w:t>
      </w:r>
      <w:r>
        <w:rPr>
          <w:rStyle w:val="points0"/>
          <w:lang w:val="ru-RU"/>
        </w:rPr>
        <w:t xml:space="preserve"> </w:t>
      </w:r>
      <w:r w:rsidR="00694B71">
        <w:rPr>
          <w:rStyle w:val="points0"/>
          <w:lang w:val="ru-RU"/>
        </w:rPr>
        <w:t xml:space="preserve">обязательное поле, которое </w:t>
      </w:r>
      <w:r>
        <w:rPr>
          <w:rStyle w:val="points0"/>
          <w:lang w:val="ru-RU"/>
        </w:rPr>
        <w:t xml:space="preserve">отображается только </w:t>
      </w:r>
      <w:r w:rsidR="00ED794B">
        <w:rPr>
          <w:rStyle w:val="points0"/>
          <w:lang w:val="ru-RU"/>
        </w:rPr>
        <w:t xml:space="preserve">лишь </w:t>
      </w:r>
      <w:r w:rsidR="00694B71">
        <w:rPr>
          <w:rStyle w:val="points0"/>
          <w:lang w:val="ru-RU"/>
        </w:rPr>
        <w:t xml:space="preserve">в том случае, </w:t>
      </w:r>
      <w:r>
        <w:rPr>
          <w:rStyle w:val="points0"/>
          <w:lang w:val="ru-RU"/>
        </w:rPr>
        <w:t xml:space="preserve">когда для поля </w:t>
      </w:r>
      <w:r w:rsidRPr="00BA591F">
        <w:rPr>
          <w:rStyle w:val="points0"/>
          <w:b/>
          <w:i/>
          <w:lang w:val="ru-RU"/>
        </w:rPr>
        <w:t>Расписание</w:t>
      </w:r>
      <w:r w:rsidRPr="003B669E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 xml:space="preserve">выбрано значение </w:t>
      </w:r>
      <w:r w:rsidR="00BA591F" w:rsidRPr="00BA591F">
        <w:rPr>
          <w:rStyle w:val="points0"/>
          <w:lang w:val="ru-RU"/>
        </w:rPr>
        <w:t>«</w:t>
      </w:r>
      <w:r w:rsidRPr="00BA591F">
        <w:rPr>
          <w:rStyle w:val="points0"/>
          <w:b/>
          <w:lang w:val="ru-RU"/>
        </w:rPr>
        <w:t>Создать расписание</w:t>
      </w:r>
      <w:r w:rsidR="00BA591F" w:rsidRPr="00BA591F">
        <w:rPr>
          <w:rStyle w:val="points0"/>
          <w:b/>
          <w:lang w:val="ru-RU"/>
        </w:rPr>
        <w:t>»</w:t>
      </w:r>
      <w:r>
        <w:rPr>
          <w:rStyle w:val="points0"/>
          <w:lang w:val="ru-RU"/>
        </w:rPr>
        <w:t xml:space="preserve">. Данный параметр </w:t>
      </w:r>
      <w:r w:rsidR="00FD2926">
        <w:rPr>
          <w:rStyle w:val="points0"/>
          <w:lang w:val="ru-RU"/>
        </w:rPr>
        <w:t xml:space="preserve">может </w:t>
      </w:r>
      <w:r>
        <w:rPr>
          <w:rStyle w:val="points0"/>
          <w:lang w:val="ru-RU"/>
        </w:rPr>
        <w:t>име</w:t>
      </w:r>
      <w:r w:rsidR="00FD2926">
        <w:rPr>
          <w:rStyle w:val="points0"/>
          <w:lang w:val="ru-RU"/>
        </w:rPr>
        <w:t>ть</w:t>
      </w:r>
      <w:r>
        <w:rPr>
          <w:rStyle w:val="points0"/>
          <w:lang w:val="ru-RU"/>
        </w:rPr>
        <w:t xml:space="preserve"> следующие значения</w:t>
      </w:r>
      <w:r w:rsidR="00FD2926" w:rsidRPr="00FD2926">
        <w:rPr>
          <w:rStyle w:val="points0"/>
          <w:lang w:val="ru-RU"/>
        </w:rPr>
        <w:t xml:space="preserve">: </w:t>
      </w:r>
      <w:r w:rsidR="00ED794B" w:rsidRPr="00BA591F">
        <w:rPr>
          <w:rStyle w:val="points0"/>
          <w:b/>
          <w:lang w:val="ru-RU"/>
        </w:rPr>
        <w:t>По дню недели,</w:t>
      </w:r>
      <w:r w:rsidR="00FD2926" w:rsidRPr="00BA591F">
        <w:rPr>
          <w:rStyle w:val="points0"/>
          <w:b/>
          <w:lang w:val="ru-RU"/>
        </w:rPr>
        <w:t xml:space="preserve"> По дате</w:t>
      </w:r>
      <w:r w:rsidR="00516F0D" w:rsidRPr="00516F0D">
        <w:rPr>
          <w:rStyle w:val="points0"/>
          <w:b/>
          <w:i/>
          <w:lang w:val="ru-RU"/>
        </w:rPr>
        <w:t xml:space="preserve"> </w:t>
      </w:r>
      <w:r w:rsidR="004B734B">
        <w:rPr>
          <w:rStyle w:val="points0"/>
          <w:lang w:val="ru-RU"/>
        </w:rPr>
        <w:t>(см. рисунок 6-</w:t>
      </w:r>
      <w:r w:rsidR="00DD25F4">
        <w:rPr>
          <w:rStyle w:val="points0"/>
          <w:lang w:val="ru-RU"/>
        </w:rPr>
        <w:t>5</w:t>
      </w:r>
      <w:r w:rsidR="00516F0D">
        <w:rPr>
          <w:rStyle w:val="points0"/>
          <w:lang w:val="ru-RU"/>
        </w:rPr>
        <w:t>)</w:t>
      </w:r>
    </w:p>
    <w:p w:rsidR="000F7DD6" w:rsidRDefault="000F7DD6" w:rsidP="000F7DD6">
      <w:pPr>
        <w:pStyle w:val="points"/>
        <w:numPr>
          <w:ilvl w:val="0"/>
          <w:numId w:val="0"/>
        </w:numPr>
        <w:ind w:left="567" w:right="-1"/>
        <w:rPr>
          <w:rStyle w:val="points0"/>
          <w:lang w:val="ru-RU"/>
        </w:rPr>
      </w:pPr>
    </w:p>
    <w:p w:rsidR="003C5A29" w:rsidRPr="00DD25F4" w:rsidRDefault="003C5A29" w:rsidP="00516F0D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3C5A29" w:rsidRPr="00DD25F4" w:rsidRDefault="003C5A29" w:rsidP="00516F0D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3C5A29" w:rsidRPr="00DD25F4" w:rsidRDefault="003C5A29" w:rsidP="00516F0D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3C5A29" w:rsidRDefault="003C5A29" w:rsidP="00516F0D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B465EB" w:rsidRDefault="00B465EB" w:rsidP="00516F0D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B465EB" w:rsidRDefault="00B465EB" w:rsidP="00516F0D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B465EB" w:rsidRPr="00DD25F4" w:rsidRDefault="00B465EB" w:rsidP="00516F0D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667B7A" w:rsidRPr="000F7DD6" w:rsidRDefault="00516F0D" w:rsidP="00516F0D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 w:rsidR="004B734B">
        <w:rPr>
          <w:rStyle w:val="points0"/>
          <w:i/>
          <w:lang w:val="ru-RU"/>
        </w:rPr>
        <w:t>6-</w:t>
      </w:r>
      <w:r w:rsidR="00DD25F4">
        <w:rPr>
          <w:rStyle w:val="points0"/>
          <w:i/>
          <w:lang w:val="ru-RU"/>
        </w:rPr>
        <w:t>5</w:t>
      </w:r>
      <w:r w:rsidRPr="003C0514">
        <w:rPr>
          <w:rStyle w:val="points0"/>
          <w:i/>
          <w:lang w:val="ru-RU"/>
        </w:rPr>
        <w:t xml:space="preserve"> </w:t>
      </w:r>
      <w:r w:rsidR="000F7DD6">
        <w:rPr>
          <w:rStyle w:val="points0"/>
          <w:i/>
          <w:lang w:val="ru-RU"/>
        </w:rPr>
        <w:t xml:space="preserve">Выбор </w:t>
      </w:r>
      <w:r w:rsidR="00964009">
        <w:rPr>
          <w:rStyle w:val="points0"/>
          <w:i/>
          <w:lang w:val="ru-RU"/>
        </w:rPr>
        <w:t>т</w:t>
      </w:r>
      <w:r w:rsidR="0084086A">
        <w:rPr>
          <w:rStyle w:val="points0"/>
          <w:i/>
          <w:lang w:val="ru-RU"/>
        </w:rPr>
        <w:t>ипа расписания при создании информационной рассылки</w:t>
      </w:r>
      <w:r w:rsidR="000F7DD6" w:rsidRPr="000F7DD6">
        <w:rPr>
          <w:rStyle w:val="points0"/>
          <w:i/>
          <w:lang w:val="ru-RU"/>
        </w:rPr>
        <w:t>:</w:t>
      </w:r>
    </w:p>
    <w:p w:rsidR="000F7DD6" w:rsidRPr="000F7DD6" w:rsidRDefault="000F7DD6" w:rsidP="00516F0D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F9E63D" wp14:editId="06029BAA">
            <wp:extent cx="6332855" cy="22129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D6" w:rsidRPr="000F7DD6" w:rsidRDefault="000F7DD6" w:rsidP="00516F0D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0F7DD6" w:rsidRPr="000F7DD6" w:rsidRDefault="000F7DD6" w:rsidP="00516F0D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855094" w:rsidRPr="00FD2926" w:rsidRDefault="00FD2926" w:rsidP="00B465EB">
      <w:pPr>
        <w:pStyle w:val="points"/>
        <w:numPr>
          <w:ilvl w:val="0"/>
          <w:numId w:val="47"/>
        </w:numPr>
        <w:ind w:left="567" w:right="-1" w:firstLine="0"/>
        <w:rPr>
          <w:rStyle w:val="points0"/>
          <w:lang w:val="ru-RU"/>
        </w:rPr>
      </w:pPr>
      <w:r w:rsidRPr="00BA591F">
        <w:rPr>
          <w:rStyle w:val="points0"/>
          <w:rFonts w:eastAsiaTheme="minorHAnsi"/>
          <w:b/>
          <w:i/>
          <w:lang w:val="ru-RU"/>
        </w:rPr>
        <w:t>Новое расписание</w:t>
      </w:r>
      <w:r w:rsidRPr="00FD2926">
        <w:rPr>
          <w:rStyle w:val="points0"/>
          <w:rFonts w:eastAsiaTheme="minorHAnsi"/>
          <w:b/>
          <w:lang w:val="ru-RU"/>
        </w:rPr>
        <w:t xml:space="preserve"> </w:t>
      </w:r>
      <w:r w:rsidRPr="00FD2926">
        <w:rPr>
          <w:rStyle w:val="points0"/>
          <w:rFonts w:eastAsiaTheme="minorHAnsi"/>
          <w:lang w:val="ru-RU"/>
        </w:rPr>
        <w:t xml:space="preserve">– </w:t>
      </w:r>
      <w:r w:rsidR="00694B71">
        <w:rPr>
          <w:rStyle w:val="points0"/>
          <w:rFonts w:eastAsiaTheme="minorHAnsi"/>
          <w:lang w:val="ru-RU"/>
        </w:rPr>
        <w:t xml:space="preserve">обязательное </w:t>
      </w:r>
      <w:r w:rsidR="00ED794B">
        <w:rPr>
          <w:rStyle w:val="points0"/>
          <w:rFonts w:eastAsiaTheme="minorHAnsi"/>
          <w:lang w:val="ru-RU"/>
        </w:rPr>
        <w:t xml:space="preserve">для заполнения </w:t>
      </w:r>
      <w:r w:rsidR="00694B71">
        <w:rPr>
          <w:rStyle w:val="points0"/>
          <w:rFonts w:eastAsiaTheme="minorHAnsi"/>
          <w:lang w:val="ru-RU"/>
        </w:rPr>
        <w:t>поле. Д</w:t>
      </w:r>
      <w:r w:rsidRPr="00FD2926">
        <w:rPr>
          <w:rStyle w:val="points0"/>
          <w:rFonts w:eastAsiaTheme="minorHAnsi"/>
          <w:lang w:val="ru-RU"/>
        </w:rPr>
        <w:t xml:space="preserve">анный пункт </w:t>
      </w:r>
      <w:proofErr w:type="gramStart"/>
      <w:r w:rsidRPr="00FD2926">
        <w:rPr>
          <w:rStyle w:val="points0"/>
          <w:rFonts w:eastAsiaTheme="minorHAnsi"/>
          <w:lang w:val="ru-RU"/>
        </w:rPr>
        <w:t xml:space="preserve">позволяет </w:t>
      </w:r>
      <w:r>
        <w:rPr>
          <w:rStyle w:val="points0"/>
          <w:rFonts w:eastAsiaTheme="minorHAnsi"/>
          <w:lang w:val="ru-RU"/>
        </w:rPr>
        <w:t>сохранить заданный диапазон време</w:t>
      </w:r>
      <w:r w:rsidR="00D348EA">
        <w:rPr>
          <w:rStyle w:val="points0"/>
          <w:rFonts w:eastAsiaTheme="minorHAnsi"/>
          <w:lang w:val="ru-RU"/>
        </w:rPr>
        <w:t>ни старта и окончания рассылки используя</w:t>
      </w:r>
      <w:proofErr w:type="gramEnd"/>
      <w:r>
        <w:rPr>
          <w:rStyle w:val="points0"/>
          <w:rFonts w:eastAsiaTheme="minorHAnsi"/>
          <w:lang w:val="ru-RU"/>
        </w:rPr>
        <w:t xml:space="preserve"> несколько параметров выбора времени для создания расписания рассылок</w:t>
      </w:r>
    </w:p>
    <w:p w:rsidR="00FD2926" w:rsidRPr="00073E35" w:rsidRDefault="000F1564" w:rsidP="00B465EB">
      <w:pPr>
        <w:pStyle w:val="points"/>
        <w:numPr>
          <w:ilvl w:val="0"/>
          <w:numId w:val="47"/>
        </w:numPr>
        <w:ind w:left="567" w:right="-1" w:firstLine="0"/>
        <w:rPr>
          <w:rStyle w:val="points0"/>
          <w:b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lastRenderedPageBreak/>
        <w:t>*</w:t>
      </w:r>
      <w:r w:rsidR="00FD2926" w:rsidRPr="00BA591F">
        <w:rPr>
          <w:rStyle w:val="points0"/>
          <w:b/>
          <w:i/>
          <w:lang w:val="ru-RU"/>
        </w:rPr>
        <w:t>Указать точное время завершения</w:t>
      </w:r>
      <w:r w:rsidR="00FD2926" w:rsidRPr="00FD2926">
        <w:rPr>
          <w:rStyle w:val="points0"/>
          <w:b/>
          <w:lang w:val="ru-RU"/>
        </w:rPr>
        <w:t xml:space="preserve"> </w:t>
      </w:r>
      <w:r w:rsidR="00FD2926" w:rsidRPr="00FD2926">
        <w:rPr>
          <w:rStyle w:val="points0"/>
          <w:lang w:val="ru-RU"/>
        </w:rPr>
        <w:t xml:space="preserve">– </w:t>
      </w:r>
      <w:r w:rsidR="00694B71">
        <w:rPr>
          <w:rStyle w:val="points0"/>
          <w:lang w:val="ru-RU"/>
        </w:rPr>
        <w:t xml:space="preserve">обязательное поле, которое </w:t>
      </w:r>
      <w:r w:rsidR="00FD2926">
        <w:rPr>
          <w:rStyle w:val="points0"/>
          <w:lang w:val="ru-RU"/>
        </w:rPr>
        <w:t xml:space="preserve">позволяет установить дату и время </w:t>
      </w:r>
      <w:r w:rsidR="00694B71">
        <w:rPr>
          <w:rStyle w:val="points0"/>
          <w:lang w:val="ru-RU"/>
        </w:rPr>
        <w:t>принудительного завершения рассылки</w:t>
      </w:r>
    </w:p>
    <w:p w:rsidR="00073E35" w:rsidRPr="000F7DD6" w:rsidRDefault="00073E35" w:rsidP="00B465EB">
      <w:pPr>
        <w:pStyle w:val="points"/>
        <w:numPr>
          <w:ilvl w:val="0"/>
          <w:numId w:val="0"/>
        </w:numPr>
        <w:tabs>
          <w:tab w:val="left" w:pos="851"/>
        </w:tabs>
        <w:ind w:left="567" w:right="-1"/>
        <w:rPr>
          <w:rStyle w:val="points0"/>
          <w:b/>
          <w:lang w:val="ru-RU"/>
        </w:rPr>
      </w:pPr>
      <w:r>
        <w:rPr>
          <w:rStyle w:val="points0"/>
          <w:lang w:val="ru-RU"/>
        </w:rPr>
        <w:t xml:space="preserve">При выборе </w:t>
      </w:r>
      <w:r w:rsidR="00E2471A">
        <w:rPr>
          <w:rStyle w:val="points0"/>
          <w:lang w:val="ru-RU"/>
        </w:rPr>
        <w:t xml:space="preserve">в поле </w:t>
      </w:r>
      <w:r w:rsidR="00E2471A" w:rsidRPr="00BA591F">
        <w:rPr>
          <w:rStyle w:val="points0"/>
          <w:b/>
          <w:i/>
          <w:lang w:val="ru-RU"/>
        </w:rPr>
        <w:t>Расписание</w:t>
      </w:r>
      <w:r w:rsidR="00E2471A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опции</w:t>
      </w:r>
      <w:r w:rsidRPr="00166C27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«</w:t>
      </w:r>
      <w:r w:rsidRPr="00166C27">
        <w:rPr>
          <w:rStyle w:val="points0"/>
          <w:b/>
          <w:lang w:val="ru-RU"/>
        </w:rPr>
        <w:t>Использовать шаблон</w:t>
      </w:r>
      <w:r>
        <w:rPr>
          <w:rStyle w:val="points0"/>
          <w:b/>
          <w:lang w:val="ru-RU"/>
        </w:rPr>
        <w:t>»</w:t>
      </w:r>
      <w:r>
        <w:rPr>
          <w:rStyle w:val="points0"/>
          <w:lang w:val="ru-RU"/>
        </w:rPr>
        <w:t xml:space="preserve"> открывается новое окно, где с помощью кнопки </w:t>
      </w:r>
      <w:r w:rsidRPr="008A56C9">
        <w:rPr>
          <w:rStyle w:val="points0"/>
          <w:b/>
          <w:lang w:val="ru-RU"/>
        </w:rPr>
        <w:t>Поиск</w:t>
      </w:r>
      <w:r>
        <w:rPr>
          <w:rStyle w:val="points0"/>
          <w:lang w:val="ru-RU"/>
        </w:rPr>
        <w:t xml:space="preserve"> можно найти и использовать ранее вами созданный шаблон расписания отправки информационных рассылок, что более подробно будет описано в </w:t>
      </w:r>
      <w:hyperlink w:anchor="_8.1_Порядок_создания" w:history="1">
        <w:r w:rsidRPr="00D348EA">
          <w:rPr>
            <w:rStyle w:val="a8"/>
            <w:lang w:val="ru-RU"/>
          </w:rPr>
          <w:t>разделе 8</w:t>
        </w:r>
      </w:hyperlink>
      <w:r>
        <w:rPr>
          <w:rStyle w:val="points0"/>
          <w:lang w:val="ru-RU"/>
        </w:rPr>
        <w:t xml:space="preserve"> данного документа.</w:t>
      </w:r>
    </w:p>
    <w:p w:rsidR="0084086A" w:rsidRPr="00694B71" w:rsidRDefault="0084086A" w:rsidP="0084086A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</w:p>
    <w:p w:rsidR="008A56C9" w:rsidRPr="000F7DD6" w:rsidRDefault="00694B71" w:rsidP="00B465E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8B7B91">
        <w:rPr>
          <w:rStyle w:val="points0"/>
          <w:lang w:val="ru-RU"/>
        </w:rPr>
        <w:t xml:space="preserve">Область ввода </w:t>
      </w:r>
      <w:r w:rsidRPr="00BA591F">
        <w:rPr>
          <w:rStyle w:val="points0"/>
          <w:b/>
          <w:i/>
          <w:lang w:val="ru-RU"/>
        </w:rPr>
        <w:t>Основные параметры</w:t>
      </w:r>
      <w:r w:rsidR="0084709A" w:rsidRPr="0084709A">
        <w:rPr>
          <w:rStyle w:val="points0"/>
          <w:b/>
          <w:i/>
          <w:lang w:val="ru-RU"/>
        </w:rPr>
        <w:t xml:space="preserve"> </w:t>
      </w:r>
      <w:r w:rsidR="0084709A" w:rsidRPr="0084709A">
        <w:rPr>
          <w:rStyle w:val="points0"/>
          <w:b/>
          <w:lang w:val="ru-RU"/>
        </w:rPr>
        <w:t>(</w:t>
      </w:r>
      <w:r w:rsidR="0084709A">
        <w:rPr>
          <w:rStyle w:val="points0"/>
          <w:b/>
          <w:lang w:val="ru-RU"/>
        </w:rPr>
        <w:t>Информационная рассылка</w:t>
      </w:r>
      <w:r w:rsidR="0084709A" w:rsidRPr="00E878A3">
        <w:rPr>
          <w:rStyle w:val="points0"/>
          <w:b/>
          <w:lang w:val="ru-RU"/>
        </w:rPr>
        <w:t xml:space="preserve"> </w:t>
      </w:r>
      <w:r w:rsidR="0084709A" w:rsidRPr="0084709A">
        <w:rPr>
          <w:rStyle w:val="points0"/>
          <w:b/>
          <w:lang w:val="ru-RU"/>
        </w:rPr>
        <w:sym w:font="Wingdings" w:char="F0E0"/>
      </w:r>
      <w:r w:rsidR="0084709A" w:rsidRPr="00E878A3">
        <w:rPr>
          <w:rStyle w:val="points0"/>
          <w:b/>
          <w:lang w:val="ru-RU"/>
        </w:rPr>
        <w:t xml:space="preserve"> Управление </w:t>
      </w:r>
      <w:r w:rsidR="0084709A">
        <w:rPr>
          <w:rStyle w:val="points0"/>
          <w:b/>
          <w:lang w:val="ru-RU"/>
        </w:rPr>
        <w:t>рассылками</w:t>
      </w:r>
      <w:proofErr w:type="gramStart"/>
      <w:r w:rsidR="0084709A" w:rsidRPr="0084709A">
        <w:rPr>
          <w:rStyle w:val="points0"/>
          <w:b/>
          <w:lang w:val="ru-RU"/>
        </w:rPr>
        <w:t xml:space="preserve"> </w:t>
      </w:r>
      <w:r w:rsidR="0084709A" w:rsidRPr="0084709A">
        <w:rPr>
          <w:rStyle w:val="points0"/>
          <w:b/>
          <w:lang w:val="ru-RU"/>
        </w:rPr>
        <w:sym w:font="Wingdings" w:char="F0E0"/>
      </w:r>
      <w:r w:rsidR="0084709A" w:rsidRPr="0084709A">
        <w:rPr>
          <w:rStyle w:val="points0"/>
          <w:b/>
          <w:lang w:val="ru-RU"/>
        </w:rPr>
        <w:t xml:space="preserve"> </w:t>
      </w:r>
      <w:r w:rsidR="0084709A">
        <w:rPr>
          <w:rStyle w:val="points0"/>
          <w:b/>
          <w:lang w:val="ru-RU"/>
        </w:rPr>
        <w:t>Д</w:t>
      </w:r>
      <w:proofErr w:type="gramEnd"/>
      <w:r w:rsidR="0084709A">
        <w:rPr>
          <w:rStyle w:val="points0"/>
          <w:b/>
          <w:lang w:val="ru-RU"/>
        </w:rPr>
        <w:t xml:space="preserve">обавить </w:t>
      </w:r>
      <w:r w:rsidR="0084709A" w:rsidRPr="0084709A">
        <w:rPr>
          <w:rStyle w:val="points0"/>
          <w:b/>
          <w:lang w:val="ru-RU"/>
        </w:rPr>
        <w:sym w:font="Wingdings" w:char="F0E0"/>
      </w:r>
      <w:r w:rsidR="0084709A">
        <w:rPr>
          <w:rStyle w:val="points0"/>
          <w:b/>
          <w:lang w:val="ru-RU"/>
        </w:rPr>
        <w:t xml:space="preserve"> </w:t>
      </w:r>
      <w:r w:rsidR="0084709A" w:rsidRPr="0084709A">
        <w:rPr>
          <w:rStyle w:val="points0"/>
          <w:b/>
          <w:lang w:val="ru-RU"/>
        </w:rPr>
        <w:t>SMS)</w:t>
      </w:r>
      <w:r w:rsidR="000F1564">
        <w:rPr>
          <w:rStyle w:val="points0"/>
          <w:b/>
          <w:lang w:val="ru-RU"/>
        </w:rPr>
        <w:t xml:space="preserve"> </w:t>
      </w:r>
      <w:r w:rsidR="000F1564">
        <w:rPr>
          <w:rStyle w:val="points0"/>
          <w:lang w:val="ru-RU"/>
        </w:rPr>
        <w:t>включает в себя следующие поля для заполнения</w:t>
      </w:r>
      <w:r w:rsidR="003C5A29" w:rsidRPr="003C5A29">
        <w:rPr>
          <w:rStyle w:val="points0"/>
          <w:lang w:val="ru-RU"/>
        </w:rPr>
        <w:t xml:space="preserve">: </w:t>
      </w:r>
      <w:r w:rsidR="003C5A29" w:rsidRPr="00BA591F">
        <w:rPr>
          <w:rStyle w:val="points0"/>
          <w:b/>
          <w:color w:val="FF0000"/>
          <w:sz w:val="24"/>
          <w:lang w:val="ru-RU"/>
        </w:rPr>
        <w:t>*</w:t>
      </w:r>
      <w:r w:rsidR="003C5A29" w:rsidRPr="00BA591F">
        <w:rPr>
          <w:rStyle w:val="points0"/>
          <w:b/>
          <w:lang w:val="ru-RU"/>
        </w:rPr>
        <w:t>Список получателей,</w:t>
      </w:r>
      <w:r w:rsidR="003C5A29" w:rsidRPr="00BA591F">
        <w:rPr>
          <w:rStyle w:val="points0"/>
          <w:b/>
          <w:color w:val="FF0000"/>
          <w:sz w:val="24"/>
          <w:lang w:val="ru-RU"/>
        </w:rPr>
        <w:t xml:space="preserve"> *</w:t>
      </w:r>
      <w:r w:rsidR="003C5A29" w:rsidRPr="00BA591F">
        <w:rPr>
          <w:rStyle w:val="points0"/>
          <w:b/>
          <w:lang w:val="ru-RU"/>
        </w:rPr>
        <w:t>Использовать</w:t>
      </w:r>
      <w:r w:rsidR="003C5A29" w:rsidRPr="00BA591F">
        <w:rPr>
          <w:rStyle w:val="points0"/>
          <w:b/>
          <w:color w:val="FF0000"/>
          <w:sz w:val="24"/>
          <w:lang w:val="ru-RU"/>
        </w:rPr>
        <w:t xml:space="preserve"> </w:t>
      </w:r>
      <w:r w:rsidR="003C5A29" w:rsidRPr="00BA591F">
        <w:rPr>
          <w:rStyle w:val="points0"/>
          <w:b/>
          <w:lang w:val="ru-RU"/>
        </w:rPr>
        <w:t>шаблон, Текст, Тест, Отправить всплывающее сообщение, Актуально в течении,</w:t>
      </w:r>
      <w:r w:rsidR="003C5A29" w:rsidRPr="00BA591F">
        <w:rPr>
          <w:rStyle w:val="points0"/>
          <w:b/>
          <w:color w:val="FF0000"/>
          <w:sz w:val="24"/>
          <w:lang w:val="ru-RU"/>
        </w:rPr>
        <w:t xml:space="preserve"> *</w:t>
      </w:r>
      <w:r w:rsidR="003C5A29" w:rsidRPr="00BA591F">
        <w:rPr>
          <w:rStyle w:val="points0"/>
          <w:b/>
          <w:lang w:val="ru-RU"/>
        </w:rPr>
        <w:t>Тип тарификации</w:t>
      </w:r>
      <w:r w:rsidR="008A56C9">
        <w:rPr>
          <w:rStyle w:val="points0"/>
          <w:lang w:val="ru-RU"/>
        </w:rPr>
        <w:t xml:space="preserve"> (см. рисунок 6-</w:t>
      </w:r>
      <w:r w:rsidR="0084709A" w:rsidRPr="0084709A">
        <w:rPr>
          <w:rStyle w:val="points0"/>
          <w:lang w:val="ru-RU"/>
        </w:rPr>
        <w:t>6</w:t>
      </w:r>
      <w:r w:rsidR="008A56C9">
        <w:rPr>
          <w:rStyle w:val="points0"/>
          <w:lang w:val="ru-RU"/>
        </w:rPr>
        <w:t>)</w:t>
      </w:r>
    </w:p>
    <w:p w:rsidR="00694B71" w:rsidRDefault="008A56C9" w:rsidP="00694B71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>
        <w:rPr>
          <w:rStyle w:val="points0"/>
          <w:i/>
          <w:lang w:val="ru-RU"/>
        </w:rPr>
        <w:t>6-</w:t>
      </w:r>
      <w:r w:rsidR="0084709A" w:rsidRPr="0084709A">
        <w:rPr>
          <w:rStyle w:val="points0"/>
          <w:i/>
          <w:lang w:val="ru-RU"/>
        </w:rPr>
        <w:t>6</w:t>
      </w:r>
      <w:r w:rsidR="003C0514" w:rsidRPr="003C0514">
        <w:rPr>
          <w:rStyle w:val="points0"/>
          <w:i/>
          <w:lang w:val="ru-RU"/>
        </w:rPr>
        <w:t xml:space="preserve"> </w:t>
      </w:r>
      <w:r w:rsidR="003C0514">
        <w:rPr>
          <w:rStyle w:val="points0"/>
          <w:i/>
          <w:lang w:val="ru-RU"/>
        </w:rPr>
        <w:t>Область ввода Основные параметры</w:t>
      </w:r>
      <w:r w:rsidR="000F1564" w:rsidRPr="008B7B91">
        <w:rPr>
          <w:rStyle w:val="points0"/>
          <w:lang w:val="ru-RU"/>
        </w:rPr>
        <w:t>:</w:t>
      </w:r>
    </w:p>
    <w:p w:rsidR="008A56C9" w:rsidRDefault="008A56C9" w:rsidP="00694B71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D1A72A5" wp14:editId="6AACEC05">
            <wp:extent cx="6962775" cy="3276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29" w:rsidRPr="008A56C9" w:rsidRDefault="003C5A29" w:rsidP="00694B71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694B71" w:rsidRPr="00412732" w:rsidRDefault="000F1564" w:rsidP="00745EC5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="00694B71" w:rsidRPr="00BA591F">
        <w:rPr>
          <w:rStyle w:val="points0"/>
          <w:b/>
          <w:i/>
          <w:lang w:val="ru-RU"/>
        </w:rPr>
        <w:t>Список получателей</w:t>
      </w:r>
      <w:r w:rsidR="00694B71" w:rsidRPr="00745EC5">
        <w:rPr>
          <w:rStyle w:val="points0"/>
          <w:lang w:val="ru-RU"/>
        </w:rPr>
        <w:t xml:space="preserve"> – обя</w:t>
      </w:r>
      <w:r w:rsidR="008A56C9">
        <w:rPr>
          <w:rStyle w:val="points0"/>
          <w:lang w:val="ru-RU"/>
        </w:rPr>
        <w:t>зательное для заполнения поле, для</w:t>
      </w:r>
      <w:r w:rsidR="00694B71" w:rsidRPr="00745EC5">
        <w:rPr>
          <w:rStyle w:val="points0"/>
          <w:lang w:val="ru-RU"/>
        </w:rPr>
        <w:t xml:space="preserve"> </w:t>
      </w:r>
      <w:r w:rsidR="008A56C9">
        <w:rPr>
          <w:rStyle w:val="points0"/>
          <w:lang w:val="ru-RU"/>
        </w:rPr>
        <w:t xml:space="preserve">которого можно добавить </w:t>
      </w:r>
      <w:r w:rsidR="00694B71" w:rsidRPr="00745EC5">
        <w:rPr>
          <w:rStyle w:val="points0"/>
          <w:lang w:val="ru-RU"/>
        </w:rPr>
        <w:t>список номеров, на которые зат</w:t>
      </w:r>
      <w:r w:rsidR="00745EC5" w:rsidRPr="00745EC5">
        <w:rPr>
          <w:rStyle w:val="points0"/>
          <w:lang w:val="ru-RU"/>
        </w:rPr>
        <w:t>ем будут отправляться сообщения</w:t>
      </w:r>
      <w:r w:rsidR="00ED794B">
        <w:rPr>
          <w:rStyle w:val="points0"/>
          <w:lang w:val="ru-RU"/>
        </w:rPr>
        <w:t xml:space="preserve"> информационных рассылок</w:t>
      </w:r>
      <w:r w:rsidR="00745EC5" w:rsidRPr="00745EC5">
        <w:rPr>
          <w:rStyle w:val="points0"/>
          <w:lang w:val="ru-RU"/>
        </w:rPr>
        <w:t xml:space="preserve">. </w:t>
      </w:r>
      <w:r w:rsidR="003C5A29">
        <w:rPr>
          <w:rStyle w:val="points0"/>
          <w:lang w:val="ru-RU"/>
        </w:rPr>
        <w:t xml:space="preserve">Создание списка получателей более детально описано в </w:t>
      </w:r>
      <w:hyperlink w:anchor="_Cоздание_списка_получателей" w:history="1">
        <w:r w:rsidR="003C5A29" w:rsidRPr="00DD25F4">
          <w:rPr>
            <w:rStyle w:val="a8"/>
            <w:lang w:val="ru-RU"/>
          </w:rPr>
          <w:t>разделе</w:t>
        </w:r>
        <w:r w:rsidR="00DD25F4" w:rsidRPr="00DD25F4">
          <w:rPr>
            <w:rStyle w:val="a8"/>
            <w:lang w:val="ru-RU"/>
          </w:rPr>
          <w:t xml:space="preserve"> 5</w:t>
        </w:r>
      </w:hyperlink>
      <w:r w:rsidR="00DD25F4">
        <w:rPr>
          <w:rStyle w:val="points0"/>
          <w:lang w:val="ru-RU"/>
        </w:rPr>
        <w:t xml:space="preserve">. </w:t>
      </w:r>
      <w:r w:rsidR="00D348EA">
        <w:rPr>
          <w:rStyle w:val="points0"/>
          <w:lang w:val="ru-RU"/>
        </w:rPr>
        <w:t>В процессе формирования</w:t>
      </w:r>
      <w:r w:rsidR="008A56C9">
        <w:rPr>
          <w:rStyle w:val="points0"/>
          <w:lang w:val="ru-RU"/>
        </w:rPr>
        <w:t xml:space="preserve"> списка информационных рассылок необходимо будет указать новое название данного списка.</w:t>
      </w:r>
      <w:r w:rsidR="00313297">
        <w:rPr>
          <w:rStyle w:val="points0"/>
          <w:lang w:val="ru-RU"/>
        </w:rPr>
        <w:t xml:space="preserve"> </w:t>
      </w:r>
      <w:r w:rsidR="00412732">
        <w:rPr>
          <w:rStyle w:val="points0"/>
          <w:lang w:val="ru-RU"/>
        </w:rPr>
        <w:t xml:space="preserve">При добавлении </w:t>
      </w:r>
      <w:r w:rsidR="00412732" w:rsidRPr="00412732">
        <w:rPr>
          <w:rStyle w:val="points0"/>
          <w:b/>
          <w:lang w:val="ru-RU"/>
        </w:rPr>
        <w:t xml:space="preserve">Списка </w:t>
      </w:r>
      <w:r w:rsidR="00745EC5" w:rsidRPr="00412732">
        <w:rPr>
          <w:rStyle w:val="points0"/>
          <w:b/>
          <w:lang w:val="ru-RU"/>
        </w:rPr>
        <w:t>номеров</w:t>
      </w:r>
      <w:r w:rsidR="00745EC5" w:rsidRPr="00745EC5">
        <w:rPr>
          <w:rStyle w:val="points0"/>
          <w:lang w:val="ru-RU"/>
        </w:rPr>
        <w:t xml:space="preserve"> для р</w:t>
      </w:r>
      <w:r w:rsidR="00AC759B">
        <w:rPr>
          <w:rStyle w:val="points0"/>
          <w:lang w:val="ru-RU"/>
        </w:rPr>
        <w:t>ассылки можно выбрать</w:t>
      </w:r>
      <w:r w:rsidR="00F72A49">
        <w:rPr>
          <w:rStyle w:val="points0"/>
          <w:lang w:val="ru-RU"/>
        </w:rPr>
        <w:t xml:space="preserve"> один</w:t>
      </w:r>
      <w:r w:rsidR="00AC759B">
        <w:rPr>
          <w:rStyle w:val="points0"/>
          <w:lang w:val="ru-RU"/>
        </w:rPr>
        <w:t xml:space="preserve"> из </w:t>
      </w:r>
      <w:r w:rsidR="00EA3F7E">
        <w:rPr>
          <w:rStyle w:val="points0"/>
          <w:lang w:val="ru-RU"/>
        </w:rPr>
        <w:t>вариантов</w:t>
      </w:r>
      <w:r w:rsidR="00745EC5" w:rsidRPr="00745EC5">
        <w:rPr>
          <w:rStyle w:val="points0"/>
          <w:lang w:val="ru-RU"/>
        </w:rPr>
        <w:t xml:space="preserve">: </w:t>
      </w:r>
      <w:r w:rsidR="00745EC5" w:rsidRPr="00BA591F">
        <w:rPr>
          <w:rStyle w:val="points0"/>
          <w:b/>
          <w:lang w:val="ru-RU"/>
        </w:rPr>
        <w:t>Импорт из файла; Выбор из с</w:t>
      </w:r>
      <w:r w:rsidR="008A56C9" w:rsidRPr="00BA591F">
        <w:rPr>
          <w:rStyle w:val="points0"/>
          <w:b/>
          <w:lang w:val="ru-RU"/>
        </w:rPr>
        <w:t>писков получателей; Ввод вручную</w:t>
      </w:r>
      <w:r w:rsidR="008A56C9">
        <w:rPr>
          <w:rStyle w:val="points0"/>
          <w:b/>
          <w:i/>
          <w:lang w:val="ru-RU"/>
        </w:rPr>
        <w:t xml:space="preserve"> </w:t>
      </w:r>
      <w:r w:rsidR="008A56C9" w:rsidRPr="008A56C9">
        <w:rPr>
          <w:rStyle w:val="points0"/>
          <w:lang w:val="ru-RU"/>
        </w:rPr>
        <w:t>(см. рисунок 6-</w:t>
      </w:r>
      <w:r w:rsidR="0084709A">
        <w:rPr>
          <w:rStyle w:val="points0"/>
        </w:rPr>
        <w:t>7</w:t>
      </w:r>
      <w:r w:rsidR="008A56C9" w:rsidRPr="008A56C9">
        <w:rPr>
          <w:rStyle w:val="points0"/>
          <w:lang w:val="ru-RU"/>
        </w:rPr>
        <w:t>)</w:t>
      </w:r>
    </w:p>
    <w:p w:rsidR="00412732" w:rsidRPr="008A56C9" w:rsidRDefault="00412732" w:rsidP="00412732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</w:p>
    <w:p w:rsidR="008A56C9" w:rsidRDefault="008A56C9" w:rsidP="008A56C9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 w:rsidR="003C0514">
        <w:rPr>
          <w:rStyle w:val="points0"/>
          <w:i/>
          <w:lang w:val="ru-RU"/>
        </w:rPr>
        <w:t>6-</w:t>
      </w:r>
      <w:r w:rsidR="0084709A">
        <w:rPr>
          <w:rStyle w:val="points0"/>
          <w:i/>
        </w:rPr>
        <w:t>7</w:t>
      </w:r>
      <w:r w:rsidR="003C0514">
        <w:rPr>
          <w:rStyle w:val="points0"/>
          <w:i/>
          <w:lang w:val="ru-RU"/>
        </w:rPr>
        <w:t xml:space="preserve"> Добавление списка получателей</w:t>
      </w:r>
      <w:r w:rsidRPr="008B7B91">
        <w:rPr>
          <w:rStyle w:val="points0"/>
          <w:lang w:val="ru-RU"/>
        </w:rPr>
        <w:t>:</w:t>
      </w:r>
    </w:p>
    <w:p w:rsidR="008A56C9" w:rsidRDefault="008A56C9" w:rsidP="008A56C9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6E771FB" wp14:editId="780C6ED1">
            <wp:extent cx="6565557" cy="2870870"/>
            <wp:effectExtent l="0" t="0" r="698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5515" cy="28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32" w:rsidRDefault="00412732" w:rsidP="008A56C9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412732" w:rsidRPr="000F1564" w:rsidRDefault="00412732" w:rsidP="00412732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BA591F">
        <w:rPr>
          <w:rStyle w:val="points0"/>
          <w:b/>
          <w:i/>
          <w:lang w:val="ru-RU"/>
        </w:rPr>
        <w:t>Использовать шаблон</w:t>
      </w:r>
      <w:r>
        <w:rPr>
          <w:rStyle w:val="points0"/>
          <w:lang w:val="ru-RU"/>
        </w:rPr>
        <w:t xml:space="preserve"> – поле обязательно для заполнения. Данная опция определяет, будет ли использован текст сообщения из ранее созданного шаблона, либо же текст будет добавлен вручную в соответствующее поле интерфейса. </w:t>
      </w:r>
    </w:p>
    <w:p w:rsidR="00AC759B" w:rsidRPr="00AA549A" w:rsidRDefault="000F1564" w:rsidP="00AC759B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BA591F">
        <w:rPr>
          <w:rStyle w:val="points0"/>
          <w:b/>
          <w:i/>
          <w:lang w:val="ru-RU"/>
        </w:rPr>
        <w:t>Шаблон сообщения</w:t>
      </w:r>
      <w:r>
        <w:rPr>
          <w:rStyle w:val="points0"/>
          <w:lang w:val="ru-RU"/>
        </w:rPr>
        <w:t xml:space="preserve"> </w:t>
      </w:r>
      <w:r w:rsidR="0064196E">
        <w:rPr>
          <w:rStyle w:val="points0"/>
          <w:lang w:val="ru-RU"/>
        </w:rPr>
        <w:t>–</w:t>
      </w:r>
      <w:r>
        <w:rPr>
          <w:rStyle w:val="points0"/>
          <w:lang w:val="ru-RU"/>
        </w:rPr>
        <w:t xml:space="preserve"> </w:t>
      </w:r>
      <w:r w:rsidR="0064196E">
        <w:rPr>
          <w:rStyle w:val="points0"/>
          <w:lang w:val="ru-RU"/>
        </w:rPr>
        <w:t xml:space="preserve">данное поле становится </w:t>
      </w:r>
      <w:r w:rsidR="00CF7BB0">
        <w:rPr>
          <w:rStyle w:val="points0"/>
          <w:lang w:val="ru-RU"/>
        </w:rPr>
        <w:t xml:space="preserve">активным в </w:t>
      </w:r>
      <w:r w:rsidR="0064196E">
        <w:rPr>
          <w:rStyle w:val="points0"/>
          <w:lang w:val="ru-RU"/>
        </w:rPr>
        <w:t xml:space="preserve">том случае, если в поле </w:t>
      </w:r>
      <w:r w:rsidR="00BA591F" w:rsidRPr="00BA591F">
        <w:rPr>
          <w:rStyle w:val="points0"/>
          <w:lang w:val="ru-RU"/>
        </w:rPr>
        <w:t>«</w:t>
      </w:r>
      <w:r w:rsidR="0064196E" w:rsidRPr="00BA591F">
        <w:rPr>
          <w:rStyle w:val="points0"/>
          <w:b/>
          <w:lang w:val="ru-RU"/>
        </w:rPr>
        <w:t>Использовать шаблон</w:t>
      </w:r>
      <w:r w:rsidR="00BA591F" w:rsidRPr="00BA591F">
        <w:rPr>
          <w:rStyle w:val="points0"/>
          <w:b/>
          <w:lang w:val="ru-RU"/>
        </w:rPr>
        <w:t>»</w:t>
      </w:r>
      <w:r w:rsidR="0064196E">
        <w:rPr>
          <w:rStyle w:val="points0"/>
          <w:b/>
          <w:lang w:val="ru-RU"/>
        </w:rPr>
        <w:t xml:space="preserve"> </w:t>
      </w:r>
      <w:r w:rsidR="0064196E" w:rsidRPr="0064196E">
        <w:rPr>
          <w:rStyle w:val="points0"/>
          <w:lang w:val="ru-RU"/>
        </w:rPr>
        <w:t>выбрано значение</w:t>
      </w:r>
      <w:proofErr w:type="gramStart"/>
      <w:r w:rsidR="0064196E">
        <w:rPr>
          <w:rStyle w:val="points0"/>
          <w:b/>
          <w:lang w:val="ru-RU"/>
        </w:rPr>
        <w:t xml:space="preserve"> </w:t>
      </w:r>
      <w:r w:rsidR="0064196E" w:rsidRPr="0064196E">
        <w:rPr>
          <w:rStyle w:val="points0"/>
          <w:b/>
          <w:i/>
          <w:lang w:val="ru-RU"/>
        </w:rPr>
        <w:t>Д</w:t>
      </w:r>
      <w:proofErr w:type="gramEnd"/>
      <w:r w:rsidR="0064196E" w:rsidRPr="0064196E">
        <w:rPr>
          <w:rStyle w:val="points0"/>
          <w:b/>
          <w:i/>
          <w:lang w:val="ru-RU"/>
        </w:rPr>
        <w:t>а</w:t>
      </w:r>
      <w:r w:rsidR="00177129">
        <w:rPr>
          <w:rStyle w:val="points0"/>
          <w:b/>
          <w:i/>
          <w:lang w:val="ru-RU"/>
        </w:rPr>
        <w:t xml:space="preserve"> </w:t>
      </w:r>
      <w:r w:rsidR="00177129" w:rsidRPr="00177129">
        <w:rPr>
          <w:rStyle w:val="points0"/>
          <w:lang w:val="ru-RU"/>
        </w:rPr>
        <w:t>(см. рисунок 6-</w:t>
      </w:r>
      <w:r w:rsidR="0084709A" w:rsidRPr="0084709A">
        <w:rPr>
          <w:rStyle w:val="points0"/>
          <w:lang w:val="ru-RU"/>
        </w:rPr>
        <w:t>8</w:t>
      </w:r>
      <w:r w:rsidR="00177129" w:rsidRPr="00177129">
        <w:rPr>
          <w:rStyle w:val="points0"/>
          <w:lang w:val="ru-RU"/>
        </w:rPr>
        <w:t>)</w:t>
      </w:r>
    </w:p>
    <w:p w:rsidR="00AA549A" w:rsidRPr="00177129" w:rsidRDefault="00AA549A" w:rsidP="00AA549A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</w:p>
    <w:p w:rsidR="00177129" w:rsidRDefault="00177129" w:rsidP="00177129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412732">
        <w:rPr>
          <w:rStyle w:val="points0"/>
          <w:i/>
          <w:lang w:val="ru-RU"/>
        </w:rPr>
        <w:t>Рисунок 6-</w:t>
      </w:r>
      <w:r w:rsidR="0084709A" w:rsidRPr="0084709A">
        <w:rPr>
          <w:rStyle w:val="points0"/>
          <w:i/>
          <w:lang w:val="ru-RU"/>
        </w:rPr>
        <w:t>8</w:t>
      </w:r>
      <w:r w:rsidR="00AA549A">
        <w:rPr>
          <w:rStyle w:val="points0"/>
          <w:i/>
          <w:lang w:val="ru-RU"/>
        </w:rPr>
        <w:t xml:space="preserve"> </w:t>
      </w:r>
      <w:r w:rsidR="001D35FA">
        <w:rPr>
          <w:rStyle w:val="points0"/>
          <w:i/>
          <w:lang w:val="ru-RU"/>
        </w:rPr>
        <w:t>Формирование ш</w:t>
      </w:r>
      <w:r>
        <w:rPr>
          <w:rStyle w:val="points0"/>
          <w:i/>
          <w:lang w:val="ru-RU"/>
        </w:rPr>
        <w:t>аблон</w:t>
      </w:r>
      <w:r w:rsidR="001D35FA">
        <w:rPr>
          <w:rStyle w:val="points0"/>
          <w:i/>
          <w:lang w:val="ru-RU"/>
        </w:rPr>
        <w:t>а</w:t>
      </w:r>
      <w:r w:rsidR="00AA549A">
        <w:rPr>
          <w:rStyle w:val="points0"/>
          <w:i/>
          <w:lang w:val="ru-RU"/>
        </w:rPr>
        <w:t xml:space="preserve"> сообщений</w:t>
      </w:r>
      <w:r>
        <w:rPr>
          <w:rStyle w:val="points0"/>
          <w:i/>
          <w:lang w:val="ru-RU"/>
        </w:rPr>
        <w:t xml:space="preserve"> информационной рассылки</w:t>
      </w:r>
      <w:r w:rsidRPr="003C0514">
        <w:rPr>
          <w:rStyle w:val="points0"/>
          <w:i/>
          <w:lang w:val="ru-RU"/>
        </w:rPr>
        <w:t>:</w:t>
      </w:r>
    </w:p>
    <w:p w:rsidR="00AA549A" w:rsidRPr="003C0514" w:rsidRDefault="00AA549A" w:rsidP="00177129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0043074" wp14:editId="0BC3949B">
            <wp:extent cx="6486167" cy="2244436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4689" cy="22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29" w:rsidRDefault="00177129" w:rsidP="00177129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</w:p>
    <w:p w:rsidR="00177129" w:rsidRDefault="00177129" w:rsidP="00177129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</w:p>
    <w:p w:rsidR="00B87A5E" w:rsidRDefault="00B87A5E" w:rsidP="00B87A5E">
      <w:pPr>
        <w:pStyle w:val="points"/>
        <w:numPr>
          <w:ilvl w:val="0"/>
          <w:numId w:val="45"/>
        </w:numPr>
        <w:ind w:left="567" w:right="-1" w:firstLine="0"/>
        <w:rPr>
          <w:rStyle w:val="points0"/>
          <w:lang w:val="ru-RU"/>
        </w:rPr>
      </w:pPr>
      <w:r w:rsidRPr="00BA591F">
        <w:rPr>
          <w:rStyle w:val="points0"/>
          <w:b/>
          <w:i/>
          <w:lang w:val="ru-RU"/>
        </w:rPr>
        <w:t>Текст</w:t>
      </w:r>
      <w:r w:rsidRPr="00361A4C">
        <w:rPr>
          <w:rStyle w:val="points0"/>
          <w:lang w:val="ru-RU"/>
        </w:rPr>
        <w:t xml:space="preserve"> – поле, обязательное для</w:t>
      </w:r>
      <w:r>
        <w:rPr>
          <w:rStyle w:val="points0"/>
          <w:lang w:val="ru-RU"/>
        </w:rPr>
        <w:t xml:space="preserve"> заполнения в том случае, если</w:t>
      </w:r>
      <w:r w:rsidRPr="00361A4C">
        <w:rPr>
          <w:rStyle w:val="points0"/>
          <w:lang w:val="ru-RU"/>
        </w:rPr>
        <w:t xml:space="preserve"> ранее в поле </w:t>
      </w:r>
      <w:r w:rsidR="00BA591F">
        <w:rPr>
          <w:rStyle w:val="points0"/>
          <w:lang w:val="ru-RU"/>
        </w:rPr>
        <w:t>«</w:t>
      </w:r>
      <w:r w:rsidRPr="00361A4C">
        <w:rPr>
          <w:rStyle w:val="points0"/>
          <w:b/>
          <w:lang w:val="ru-RU"/>
        </w:rPr>
        <w:t>Использовать шаблон</w:t>
      </w:r>
      <w:r w:rsidR="00BA591F">
        <w:rPr>
          <w:rStyle w:val="points0"/>
          <w:b/>
          <w:lang w:val="ru-RU"/>
        </w:rPr>
        <w:t>»</w:t>
      </w:r>
      <w:r w:rsidRPr="00361A4C">
        <w:rPr>
          <w:rStyle w:val="points0"/>
          <w:lang w:val="ru-RU"/>
        </w:rPr>
        <w:t xml:space="preserve"> было выбрано значение</w:t>
      </w:r>
      <w:proofErr w:type="gramStart"/>
      <w:r w:rsidRPr="00361A4C">
        <w:rPr>
          <w:rStyle w:val="points0"/>
          <w:lang w:val="ru-RU"/>
        </w:rPr>
        <w:t xml:space="preserve"> </w:t>
      </w:r>
      <w:r w:rsidRPr="00BA591F">
        <w:rPr>
          <w:rStyle w:val="points0"/>
          <w:b/>
          <w:i/>
          <w:lang w:val="ru-RU"/>
        </w:rPr>
        <w:t>Н</w:t>
      </w:r>
      <w:proofErr w:type="gramEnd"/>
      <w:r w:rsidRPr="00BA591F">
        <w:rPr>
          <w:rStyle w:val="points0"/>
          <w:b/>
          <w:i/>
          <w:lang w:val="ru-RU"/>
        </w:rPr>
        <w:t>ет</w:t>
      </w:r>
      <w:r w:rsidRPr="00361A4C">
        <w:rPr>
          <w:rStyle w:val="points0"/>
          <w:lang w:val="ru-RU"/>
        </w:rPr>
        <w:t xml:space="preserve">. В поле Текст необходимо внести содержимое </w:t>
      </w:r>
      <w:r>
        <w:rPr>
          <w:rStyle w:val="points0"/>
        </w:rPr>
        <w:t>SMS</w:t>
      </w:r>
      <w:r w:rsidRPr="00361A4C">
        <w:rPr>
          <w:rStyle w:val="points0"/>
          <w:lang w:val="ru-RU"/>
        </w:rPr>
        <w:t xml:space="preserve"> сообщения. Допустимое количество частей для конкатенированного </w:t>
      </w:r>
      <w:r>
        <w:rPr>
          <w:rStyle w:val="points0"/>
        </w:rPr>
        <w:t>SMS</w:t>
      </w:r>
      <w:r w:rsidRPr="00361A4C">
        <w:rPr>
          <w:rStyle w:val="points0"/>
          <w:lang w:val="ru-RU"/>
        </w:rPr>
        <w:t xml:space="preserve"> сообщения составляет </w:t>
      </w:r>
      <w:r>
        <w:rPr>
          <w:rStyle w:val="points0"/>
          <w:b/>
          <w:lang w:val="ru-RU"/>
        </w:rPr>
        <w:t>10</w:t>
      </w:r>
      <w:r>
        <w:rPr>
          <w:rStyle w:val="points0"/>
          <w:lang w:val="ru-RU"/>
        </w:rPr>
        <w:t xml:space="preserve">  </w:t>
      </w:r>
      <w:r w:rsidRPr="00361A4C">
        <w:rPr>
          <w:rStyle w:val="points0"/>
          <w:lang w:val="ru-RU"/>
        </w:rPr>
        <w:t>(</w:t>
      </w:r>
      <w:r>
        <w:rPr>
          <w:rStyle w:val="points0"/>
          <w:lang w:val="ru-RU"/>
        </w:rPr>
        <w:t>д</w:t>
      </w:r>
      <w:r w:rsidRPr="00361A4C">
        <w:rPr>
          <w:rStyle w:val="points0"/>
          <w:lang w:val="ru-RU"/>
        </w:rPr>
        <w:t xml:space="preserve">лина одного </w:t>
      </w:r>
      <w:r>
        <w:rPr>
          <w:rStyle w:val="points0"/>
        </w:rPr>
        <w:t>SMS</w:t>
      </w:r>
      <w:r w:rsidRPr="00361A4C">
        <w:rPr>
          <w:rStyle w:val="points0"/>
          <w:lang w:val="ru-RU"/>
        </w:rPr>
        <w:t xml:space="preserve"> сообщения </w:t>
      </w:r>
      <w:r>
        <w:rPr>
          <w:rStyle w:val="points0"/>
          <w:lang w:val="ru-RU"/>
        </w:rPr>
        <w:t xml:space="preserve">(одной части) </w:t>
      </w:r>
      <w:r w:rsidRPr="00361A4C">
        <w:rPr>
          <w:rStyle w:val="points0"/>
          <w:lang w:val="ru-RU"/>
        </w:rPr>
        <w:t>составляет 160 символов латиницей либо 70 символов кириллицей)</w:t>
      </w:r>
    </w:p>
    <w:p w:rsidR="00B87A5E" w:rsidRPr="009F1CEE" w:rsidRDefault="00B87A5E" w:rsidP="00B87A5E">
      <w:pPr>
        <w:pStyle w:val="points"/>
        <w:numPr>
          <w:ilvl w:val="0"/>
          <w:numId w:val="45"/>
        </w:numPr>
        <w:ind w:left="567" w:right="-1" w:firstLine="0"/>
        <w:rPr>
          <w:rStyle w:val="points0"/>
          <w:b/>
          <w:lang w:val="ru-RU"/>
        </w:rPr>
      </w:pPr>
      <w:r w:rsidRPr="00BA591F">
        <w:rPr>
          <w:rStyle w:val="points0"/>
          <w:b/>
          <w:i/>
          <w:lang w:val="ru-RU"/>
        </w:rPr>
        <w:t>Тест</w:t>
      </w:r>
      <w:r>
        <w:rPr>
          <w:rStyle w:val="points0"/>
          <w:b/>
          <w:lang w:val="ru-RU"/>
        </w:rPr>
        <w:t xml:space="preserve"> </w:t>
      </w:r>
      <w:r>
        <w:rPr>
          <w:rStyle w:val="points0"/>
          <w:lang w:val="ru-RU"/>
        </w:rPr>
        <w:t xml:space="preserve">– данное поле позволяет перед непосредственной отправкой рассылки отправить тестовое сообщение для проверки работы созданной рассылки. Для этого нажмите кнопку </w:t>
      </w:r>
      <w:r w:rsidRPr="00BA591F">
        <w:rPr>
          <w:rStyle w:val="points0"/>
          <w:b/>
          <w:i/>
          <w:lang w:val="ru-RU"/>
        </w:rPr>
        <w:t xml:space="preserve">Тест </w:t>
      </w:r>
      <w:r w:rsidRPr="003F5BF4">
        <w:rPr>
          <w:rStyle w:val="points0"/>
          <w:lang w:val="ru-RU"/>
        </w:rPr>
        <w:t xml:space="preserve">в столбце </w:t>
      </w:r>
      <w:r>
        <w:rPr>
          <w:rStyle w:val="points0"/>
          <w:b/>
          <w:lang w:val="ru-RU"/>
        </w:rPr>
        <w:t>Управление</w:t>
      </w:r>
      <w:r w:rsidR="001D35FA" w:rsidRPr="001D35FA">
        <w:rPr>
          <w:rStyle w:val="points0"/>
          <w:b/>
          <w:lang w:val="ru-RU"/>
        </w:rPr>
        <w:t xml:space="preserve"> </w:t>
      </w:r>
      <w:r w:rsidR="001D35FA" w:rsidRPr="00F63604">
        <w:rPr>
          <w:rStyle w:val="points0"/>
          <w:lang w:val="ru-RU"/>
        </w:rPr>
        <w:t>(см. рисунок 6-9)</w:t>
      </w:r>
      <w:r>
        <w:rPr>
          <w:rStyle w:val="points0"/>
          <w:lang w:val="ru-RU"/>
        </w:rPr>
        <w:t xml:space="preserve">, </w:t>
      </w:r>
      <w:r w:rsidR="00B177C8">
        <w:rPr>
          <w:rStyle w:val="points0"/>
          <w:lang w:val="ru-RU"/>
        </w:rPr>
        <w:t xml:space="preserve">затем </w:t>
      </w:r>
      <w:r>
        <w:rPr>
          <w:rStyle w:val="points0"/>
          <w:lang w:val="ru-RU"/>
        </w:rPr>
        <w:t>укажите тестовый телефонный номер и нажмите кнопку</w:t>
      </w:r>
      <w:proofErr w:type="gramStart"/>
      <w:r>
        <w:rPr>
          <w:rStyle w:val="points0"/>
          <w:lang w:val="ru-RU"/>
        </w:rPr>
        <w:t xml:space="preserve"> </w:t>
      </w:r>
      <w:r w:rsidRPr="00BA591F">
        <w:rPr>
          <w:rStyle w:val="points0"/>
          <w:b/>
          <w:i/>
          <w:lang w:val="ru-RU"/>
        </w:rPr>
        <w:t>О</w:t>
      </w:r>
      <w:proofErr w:type="gramEnd"/>
      <w:r w:rsidRPr="00BA591F">
        <w:rPr>
          <w:rStyle w:val="points0"/>
          <w:b/>
          <w:i/>
          <w:lang w:val="ru-RU"/>
        </w:rPr>
        <w:t>тправить</w:t>
      </w:r>
      <w:r>
        <w:rPr>
          <w:rStyle w:val="points0"/>
          <w:b/>
          <w:lang w:val="ru-RU"/>
        </w:rPr>
        <w:t xml:space="preserve"> </w:t>
      </w:r>
      <w:r w:rsidR="001D35FA">
        <w:rPr>
          <w:rStyle w:val="points0"/>
          <w:lang w:val="ru-RU"/>
        </w:rPr>
        <w:t>(см. рисунок 6-10</w:t>
      </w:r>
      <w:r>
        <w:rPr>
          <w:rStyle w:val="points0"/>
          <w:lang w:val="ru-RU"/>
        </w:rPr>
        <w:t>)</w:t>
      </w:r>
    </w:p>
    <w:p w:rsidR="009F1CEE" w:rsidRPr="00F54E03" w:rsidRDefault="009F1CEE" w:rsidP="009F1CEE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</w:p>
    <w:p w:rsidR="00F54E03" w:rsidRPr="00945EA5" w:rsidRDefault="00F54E03" w:rsidP="00F54E03">
      <w:pPr>
        <w:pStyle w:val="aa"/>
        <w:spacing w:after="160"/>
        <w:ind w:left="0" w:firstLine="0"/>
        <w:rPr>
          <w:rFonts w:ascii="Arial" w:eastAsia="Times New Roman" w:hAnsi="Arial" w:cs="Arial"/>
          <w:b/>
          <w:bCs/>
          <w:sz w:val="20"/>
          <w:szCs w:val="20"/>
          <w:lang w:val="ru-RU"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3D913D7" wp14:editId="09DAD0C9">
            <wp:extent cx="257810" cy="207645"/>
            <wp:effectExtent l="0" t="0" r="8890" b="1905"/>
            <wp:docPr id="15" name="Рисунок 15" descr="https://mm.mts.com.ua:6502/bme/help/zh/mdsp_opg_forsp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.mts.com.ua:6502/bme/help/zh/mdsp_opg_forsp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EA5"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  <w:t>ПРИМЕЧАНИЕ:</w:t>
      </w:r>
    </w:p>
    <w:p w:rsidR="00F54E03" w:rsidRDefault="00F54E03" w:rsidP="00F54E03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Поле </w:t>
      </w:r>
      <w:r w:rsidRPr="00F54E03">
        <w:rPr>
          <w:rStyle w:val="points0"/>
          <w:b/>
          <w:i/>
          <w:lang w:val="ru-RU"/>
        </w:rPr>
        <w:t>Тест</w:t>
      </w:r>
      <w:r>
        <w:rPr>
          <w:rStyle w:val="points0"/>
          <w:lang w:val="ru-RU"/>
        </w:rPr>
        <w:t xml:space="preserve"> становится доступным только в том случае, если в пункте меню </w:t>
      </w:r>
      <w:r w:rsidRPr="00E878A3">
        <w:rPr>
          <w:rStyle w:val="points0"/>
          <w:b/>
          <w:lang w:val="ru-RU"/>
        </w:rPr>
        <w:t xml:space="preserve">Управление </w:t>
      </w:r>
      <w:r>
        <w:rPr>
          <w:rStyle w:val="points0"/>
          <w:b/>
          <w:lang w:val="ru-RU"/>
        </w:rPr>
        <w:t>рассылками</w:t>
      </w:r>
      <w:r w:rsidRPr="0084709A">
        <w:rPr>
          <w:rStyle w:val="points0"/>
          <w:b/>
          <w:lang w:val="ru-RU"/>
        </w:rPr>
        <w:t xml:space="preserve"> </w:t>
      </w:r>
      <w:r w:rsidRPr="0084709A">
        <w:rPr>
          <w:rStyle w:val="points0"/>
          <w:b/>
          <w:lang w:val="ru-RU"/>
        </w:rPr>
        <w:sym w:font="Wingdings" w:char="F0E0"/>
      </w:r>
      <w:r w:rsidRPr="0084709A">
        <w:rPr>
          <w:rStyle w:val="points0"/>
          <w:b/>
          <w:lang w:val="ru-RU"/>
        </w:rPr>
        <w:t xml:space="preserve"> </w:t>
      </w:r>
      <w:r w:rsidR="009F1CEE">
        <w:rPr>
          <w:rStyle w:val="points0"/>
          <w:b/>
          <w:lang w:val="ru-RU"/>
        </w:rPr>
        <w:t xml:space="preserve">Добавление рассылки </w:t>
      </w:r>
      <w:r w:rsidR="009F1CEE" w:rsidRPr="009F1CEE">
        <w:rPr>
          <w:rStyle w:val="points0"/>
          <w:b/>
        </w:rPr>
        <w:sym w:font="Wingdings" w:char="F0E0"/>
      </w:r>
      <w:r w:rsidR="009F1CEE" w:rsidRPr="009F1CEE">
        <w:rPr>
          <w:rStyle w:val="points0"/>
          <w:b/>
          <w:lang w:val="ru-RU"/>
        </w:rPr>
        <w:t xml:space="preserve"> </w:t>
      </w:r>
      <w:r>
        <w:rPr>
          <w:rStyle w:val="points0"/>
          <w:b/>
          <w:lang w:val="ru-RU"/>
        </w:rPr>
        <w:t>Основные параметры</w:t>
      </w:r>
      <w:proofErr w:type="gramStart"/>
      <w:r>
        <w:rPr>
          <w:rStyle w:val="points0"/>
          <w:b/>
          <w:lang w:val="ru-RU"/>
        </w:rPr>
        <w:t xml:space="preserve"> </w:t>
      </w:r>
      <w:r w:rsidRPr="0084709A">
        <w:rPr>
          <w:rStyle w:val="points0"/>
          <w:b/>
          <w:lang w:val="ru-RU"/>
        </w:rPr>
        <w:sym w:font="Wingdings" w:char="F0E0"/>
      </w:r>
      <w:r>
        <w:rPr>
          <w:rStyle w:val="points0"/>
          <w:b/>
          <w:lang w:val="ru-RU"/>
        </w:rPr>
        <w:t xml:space="preserve"> И</w:t>
      </w:r>
      <w:proofErr w:type="gramEnd"/>
      <w:r>
        <w:rPr>
          <w:rStyle w:val="points0"/>
          <w:b/>
          <w:lang w:val="ru-RU"/>
        </w:rPr>
        <w:t xml:space="preserve">спользовать шаблон </w:t>
      </w:r>
      <w:r w:rsidRPr="00F54E03">
        <w:rPr>
          <w:rStyle w:val="points0"/>
          <w:lang w:val="ru-RU"/>
        </w:rPr>
        <w:t>выбрана опция</w:t>
      </w:r>
      <w:r>
        <w:rPr>
          <w:rStyle w:val="points0"/>
          <w:b/>
          <w:lang w:val="ru-RU"/>
        </w:rPr>
        <w:t xml:space="preserve"> </w:t>
      </w:r>
      <w:r w:rsidRPr="00F54E03">
        <w:rPr>
          <w:rStyle w:val="points0"/>
          <w:b/>
          <w:i/>
          <w:lang w:val="ru-RU"/>
        </w:rPr>
        <w:t>Нет</w:t>
      </w:r>
      <w:r>
        <w:rPr>
          <w:rStyle w:val="points0"/>
          <w:lang w:val="ru-RU"/>
        </w:rPr>
        <w:t xml:space="preserve"> </w:t>
      </w:r>
    </w:p>
    <w:p w:rsidR="00F54E03" w:rsidRDefault="00F54E03" w:rsidP="00F54E03">
      <w:pPr>
        <w:pStyle w:val="points"/>
        <w:numPr>
          <w:ilvl w:val="0"/>
          <w:numId w:val="0"/>
        </w:numPr>
        <w:ind w:left="567" w:right="-1"/>
        <w:rPr>
          <w:rStyle w:val="points0"/>
          <w:i/>
          <w:lang w:val="ru-RU"/>
        </w:rPr>
      </w:pPr>
    </w:p>
    <w:p w:rsidR="00F54E03" w:rsidRDefault="00F54E03" w:rsidP="00F54E03">
      <w:pPr>
        <w:pStyle w:val="points"/>
        <w:numPr>
          <w:ilvl w:val="0"/>
          <w:numId w:val="0"/>
        </w:numPr>
        <w:ind w:left="567" w:right="-1"/>
        <w:rPr>
          <w:rStyle w:val="points0"/>
          <w:i/>
          <w:lang w:val="ru-RU"/>
        </w:rPr>
      </w:pPr>
      <w:r w:rsidRPr="00412732">
        <w:rPr>
          <w:rStyle w:val="points0"/>
          <w:i/>
          <w:lang w:val="ru-RU"/>
        </w:rPr>
        <w:t>Рисунок 6-</w:t>
      </w:r>
      <w:r>
        <w:rPr>
          <w:rStyle w:val="points0"/>
          <w:i/>
          <w:lang w:val="ru-RU"/>
        </w:rPr>
        <w:t xml:space="preserve">9 </w:t>
      </w:r>
      <w:r w:rsidR="00B177C8">
        <w:rPr>
          <w:rStyle w:val="points0"/>
          <w:i/>
          <w:lang w:val="ru-RU"/>
        </w:rPr>
        <w:t>О</w:t>
      </w:r>
      <w:r>
        <w:rPr>
          <w:rStyle w:val="points0"/>
          <w:i/>
          <w:lang w:val="ru-RU"/>
        </w:rPr>
        <w:t>пция отправки тестового сообщения</w:t>
      </w:r>
      <w:r w:rsidR="00B177C8">
        <w:rPr>
          <w:rStyle w:val="points0"/>
          <w:i/>
          <w:lang w:val="ru-RU"/>
        </w:rPr>
        <w:t xml:space="preserve"> в столбце Основные параметры</w:t>
      </w:r>
      <w:r w:rsidRPr="003C0514">
        <w:rPr>
          <w:rStyle w:val="points0"/>
          <w:i/>
          <w:lang w:val="ru-RU"/>
        </w:rPr>
        <w:t>:</w:t>
      </w:r>
    </w:p>
    <w:p w:rsidR="00F54E03" w:rsidRDefault="009F1CEE" w:rsidP="00F54E03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9744911" wp14:editId="6C59A0CB">
            <wp:extent cx="6333525" cy="3807229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C8" w:rsidRDefault="00B177C8" w:rsidP="00B87A5E">
      <w:pPr>
        <w:pStyle w:val="points"/>
        <w:numPr>
          <w:ilvl w:val="0"/>
          <w:numId w:val="0"/>
        </w:numPr>
        <w:ind w:left="567" w:right="-1"/>
        <w:rPr>
          <w:rStyle w:val="points0"/>
          <w:i/>
          <w:lang w:val="ru-RU"/>
        </w:rPr>
      </w:pPr>
    </w:p>
    <w:p w:rsidR="00B87A5E" w:rsidRDefault="00B87A5E" w:rsidP="00B87A5E">
      <w:pPr>
        <w:pStyle w:val="points"/>
        <w:numPr>
          <w:ilvl w:val="0"/>
          <w:numId w:val="0"/>
        </w:numPr>
        <w:ind w:left="567" w:right="-1"/>
        <w:rPr>
          <w:rStyle w:val="points0"/>
          <w:i/>
          <w:lang w:val="ru-RU"/>
        </w:rPr>
      </w:pPr>
      <w:r w:rsidRPr="00412732">
        <w:rPr>
          <w:rStyle w:val="points0"/>
          <w:i/>
          <w:lang w:val="ru-RU"/>
        </w:rPr>
        <w:t>Рисунок 6-</w:t>
      </w:r>
      <w:r w:rsidR="001D35FA">
        <w:rPr>
          <w:rStyle w:val="points0"/>
          <w:i/>
          <w:lang w:val="ru-RU"/>
        </w:rPr>
        <w:t>10</w:t>
      </w:r>
      <w:r>
        <w:rPr>
          <w:rStyle w:val="points0"/>
          <w:i/>
          <w:lang w:val="ru-RU"/>
        </w:rPr>
        <w:t xml:space="preserve"> </w:t>
      </w:r>
      <w:r w:rsidR="00B177C8">
        <w:rPr>
          <w:rStyle w:val="points0"/>
          <w:i/>
          <w:lang w:val="ru-RU"/>
        </w:rPr>
        <w:t>Окно</w:t>
      </w:r>
      <w:r w:rsidR="009F1CEE">
        <w:rPr>
          <w:rStyle w:val="points0"/>
          <w:i/>
          <w:lang w:val="ru-RU"/>
        </w:rPr>
        <w:t xml:space="preserve"> </w:t>
      </w:r>
      <w:r w:rsidR="00B177C8">
        <w:rPr>
          <w:rStyle w:val="points0"/>
          <w:i/>
          <w:lang w:val="ru-RU"/>
        </w:rPr>
        <w:t xml:space="preserve">для введения номера телефона и отправки </w:t>
      </w:r>
      <w:r>
        <w:rPr>
          <w:rStyle w:val="points0"/>
          <w:i/>
          <w:lang w:val="ru-RU"/>
        </w:rPr>
        <w:t>тестового сообщения</w:t>
      </w:r>
      <w:r w:rsidRPr="003C0514">
        <w:rPr>
          <w:rStyle w:val="points0"/>
          <w:i/>
          <w:lang w:val="ru-RU"/>
        </w:rPr>
        <w:t>:</w:t>
      </w:r>
    </w:p>
    <w:p w:rsidR="00B87A5E" w:rsidRPr="00361A4C" w:rsidRDefault="00B177C8" w:rsidP="00B87A5E">
      <w:pPr>
        <w:pStyle w:val="points"/>
        <w:numPr>
          <w:ilvl w:val="0"/>
          <w:numId w:val="0"/>
        </w:numPr>
        <w:ind w:left="567"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720A282" wp14:editId="0F7D5E2C">
            <wp:extent cx="5353395" cy="1404851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702" cy="14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5E" w:rsidRDefault="00B87A5E" w:rsidP="00B87A5E">
      <w:pPr>
        <w:pStyle w:val="points"/>
        <w:numPr>
          <w:ilvl w:val="0"/>
          <w:numId w:val="18"/>
        </w:numPr>
        <w:ind w:left="567" w:right="-1" w:firstLine="0"/>
        <w:rPr>
          <w:rStyle w:val="points0"/>
          <w:lang w:val="ru-RU"/>
        </w:rPr>
      </w:pPr>
      <w:r w:rsidRPr="00BA591F">
        <w:rPr>
          <w:rStyle w:val="points0"/>
          <w:b/>
          <w:i/>
          <w:lang w:val="ru-RU"/>
        </w:rPr>
        <w:t>Отправить всплывающее сообщение</w:t>
      </w:r>
      <w:r>
        <w:rPr>
          <w:rStyle w:val="points0"/>
          <w:b/>
          <w:lang w:val="ru-RU"/>
        </w:rPr>
        <w:t xml:space="preserve"> </w:t>
      </w:r>
      <w:r>
        <w:rPr>
          <w:rStyle w:val="points0"/>
          <w:lang w:val="ru-RU"/>
        </w:rPr>
        <w:t xml:space="preserve">– данный параметр </w:t>
      </w:r>
      <w:r w:rsidR="00071AC8">
        <w:rPr>
          <w:rStyle w:val="points0"/>
          <w:lang w:val="ru-RU"/>
        </w:rPr>
        <w:t xml:space="preserve">определяет тип сообщения и </w:t>
      </w:r>
      <w:r>
        <w:rPr>
          <w:rStyle w:val="points0"/>
          <w:lang w:val="ru-RU"/>
        </w:rPr>
        <w:t>позволяет отображать</w:t>
      </w:r>
      <w:r w:rsidRPr="00166CA4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 xml:space="preserve">сообщение на экране телефона непосредственно в момент </w:t>
      </w:r>
      <w:r w:rsidR="00071AC8">
        <w:rPr>
          <w:rStyle w:val="points0"/>
          <w:lang w:val="ru-RU"/>
        </w:rPr>
        <w:t>получения. Данное сообщение не сохраняется в памяти мобильного телефона.</w:t>
      </w:r>
    </w:p>
    <w:p w:rsidR="00B87A5E" w:rsidRDefault="00B87A5E" w:rsidP="00B87A5E">
      <w:pPr>
        <w:pStyle w:val="points"/>
        <w:numPr>
          <w:ilvl w:val="0"/>
          <w:numId w:val="18"/>
        </w:numPr>
        <w:ind w:left="567" w:right="-1" w:firstLine="0"/>
        <w:rPr>
          <w:rStyle w:val="points0"/>
          <w:lang w:val="ru-RU"/>
        </w:rPr>
      </w:pPr>
      <w:r w:rsidRPr="00BA591F">
        <w:rPr>
          <w:rStyle w:val="points0"/>
          <w:b/>
          <w:i/>
          <w:lang w:val="ru-RU"/>
        </w:rPr>
        <w:t>Актуально в течении</w:t>
      </w:r>
      <w:r>
        <w:rPr>
          <w:rStyle w:val="points0"/>
          <w:b/>
          <w:lang w:val="ru-RU"/>
        </w:rPr>
        <w:t xml:space="preserve"> </w:t>
      </w:r>
      <w:r>
        <w:rPr>
          <w:rStyle w:val="points0"/>
          <w:lang w:val="ru-RU"/>
        </w:rPr>
        <w:t>– указывается время, в течени</w:t>
      </w:r>
      <w:proofErr w:type="gramStart"/>
      <w:r>
        <w:rPr>
          <w:rStyle w:val="points0"/>
          <w:lang w:val="ru-RU"/>
        </w:rPr>
        <w:t>и</w:t>
      </w:r>
      <w:proofErr w:type="gramEnd"/>
      <w:r>
        <w:rPr>
          <w:rStyle w:val="points0"/>
          <w:lang w:val="ru-RU"/>
        </w:rPr>
        <w:t xml:space="preserve"> которого система будет пытаться отправить сообщение в рамках рассылки в случае недоступности телефона абонента</w:t>
      </w:r>
    </w:p>
    <w:p w:rsidR="00B87A5E" w:rsidRPr="00422D3D" w:rsidRDefault="00B87A5E" w:rsidP="009F22FA">
      <w:pPr>
        <w:pStyle w:val="points"/>
        <w:numPr>
          <w:ilvl w:val="0"/>
          <w:numId w:val="18"/>
        </w:numPr>
        <w:ind w:left="567" w:right="-1" w:firstLine="0"/>
        <w:rPr>
          <w:rStyle w:val="points0"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BA591F">
        <w:rPr>
          <w:rStyle w:val="points0"/>
          <w:b/>
          <w:i/>
          <w:lang w:val="ru-RU"/>
        </w:rPr>
        <w:t>Тип тарификации</w:t>
      </w:r>
      <w:r>
        <w:rPr>
          <w:rStyle w:val="points0"/>
          <w:b/>
          <w:lang w:val="ru-RU"/>
        </w:rPr>
        <w:t xml:space="preserve"> </w:t>
      </w:r>
      <w:r>
        <w:rPr>
          <w:rStyle w:val="points0"/>
          <w:lang w:val="ru-RU"/>
        </w:rPr>
        <w:t>–</w:t>
      </w:r>
      <w:r w:rsidR="009F22FA">
        <w:rPr>
          <w:rStyle w:val="points0"/>
          <w:lang w:val="ru-RU"/>
        </w:rPr>
        <w:t xml:space="preserve"> </w:t>
      </w:r>
      <w:r w:rsidR="009F22FA" w:rsidRPr="009F22FA">
        <w:rPr>
          <w:rStyle w:val="points0"/>
          <w:lang w:val="ru-RU"/>
        </w:rPr>
        <w:t>по доставке,</w:t>
      </w:r>
      <w:r w:rsidRPr="009F22FA">
        <w:rPr>
          <w:rStyle w:val="points0"/>
          <w:lang w:val="ru-RU"/>
        </w:rPr>
        <w:t xml:space="preserve"> система тарифицирует сообщения только лишь после получения отчета о доставке сообщения абоненту</w:t>
      </w:r>
      <w:r w:rsidR="009F22FA">
        <w:rPr>
          <w:rStyle w:val="points0"/>
          <w:lang w:val="ru-RU"/>
        </w:rPr>
        <w:t>.</w:t>
      </w:r>
    </w:p>
    <w:p w:rsidR="00964009" w:rsidRDefault="00964009" w:rsidP="00361A4C">
      <w:pPr>
        <w:spacing w:after="160"/>
        <w:ind w:left="567" w:firstLine="0"/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</w:pPr>
    </w:p>
    <w:p w:rsidR="00361A4C" w:rsidRPr="00071AC8" w:rsidRDefault="00361A4C" w:rsidP="0084086A">
      <w:pPr>
        <w:spacing w:after="160"/>
        <w:ind w:left="0" w:firstLine="0"/>
        <w:rPr>
          <w:rFonts w:ascii="Arial" w:eastAsia="Times New Roman" w:hAnsi="Arial" w:cs="Arial"/>
          <w:b/>
          <w:bCs/>
          <w:sz w:val="20"/>
          <w:szCs w:val="20"/>
          <w:lang w:val="ru-RU" w:eastAsia="uk-UA"/>
        </w:rPr>
      </w:pPr>
      <w:r w:rsidRPr="00071AC8">
        <w:rPr>
          <w:noProof/>
          <w:lang w:val="ru-RU" w:eastAsia="ru-RU"/>
        </w:rPr>
        <w:drawing>
          <wp:inline distT="0" distB="0" distL="0" distR="0" wp14:anchorId="298133B5" wp14:editId="5CA97893">
            <wp:extent cx="257810" cy="207645"/>
            <wp:effectExtent l="0" t="0" r="8890" b="1905"/>
            <wp:docPr id="9" name="Рисунок 9" descr="https://mm.mts.com.ua:6502/bme/help/zh/mdsp_opg_forsp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.mts.com.ua:6502/bme/help/zh/mdsp_opg_forsp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AC8"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  <w:t>ПРИМЕЧАНИЕ:</w:t>
      </w:r>
    </w:p>
    <w:p w:rsidR="00361A4C" w:rsidRDefault="00361A4C" w:rsidP="0084086A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071AC8">
        <w:rPr>
          <w:rStyle w:val="points0"/>
          <w:lang w:val="ru-RU"/>
        </w:rPr>
        <w:t xml:space="preserve">Перед отправкой тестового сообщения необходимо обязательно заполнить поле </w:t>
      </w:r>
      <w:r w:rsidR="00A2517E" w:rsidRPr="00071AC8">
        <w:rPr>
          <w:rStyle w:val="points0"/>
          <w:b/>
          <w:color w:val="FF0000"/>
          <w:sz w:val="24"/>
          <w:lang w:val="ru-RU"/>
        </w:rPr>
        <w:t>*</w:t>
      </w:r>
      <w:r w:rsidRPr="00071AC8">
        <w:rPr>
          <w:rStyle w:val="points0"/>
          <w:b/>
          <w:i/>
          <w:lang w:val="ru-RU"/>
        </w:rPr>
        <w:t>Номер отправителя</w:t>
      </w:r>
      <w:r w:rsidRPr="00071AC8">
        <w:rPr>
          <w:rStyle w:val="points0"/>
          <w:lang w:val="ru-RU"/>
        </w:rPr>
        <w:t xml:space="preserve">, в котором выбрать соответствующий </w:t>
      </w:r>
      <w:r w:rsidRPr="00071AC8">
        <w:rPr>
          <w:rStyle w:val="points0"/>
          <w:b/>
          <w:lang w:val="ru-RU"/>
        </w:rPr>
        <w:t>Короткий номер</w:t>
      </w:r>
      <w:r w:rsidRPr="00071AC8">
        <w:rPr>
          <w:rStyle w:val="points0"/>
          <w:lang w:val="ru-RU"/>
        </w:rPr>
        <w:t xml:space="preserve"> либо </w:t>
      </w:r>
      <w:proofErr w:type="spellStart"/>
      <w:r w:rsidRPr="00071AC8">
        <w:rPr>
          <w:rStyle w:val="points0"/>
          <w:b/>
          <w:lang w:val="ru-RU"/>
        </w:rPr>
        <w:t>Альфаимя</w:t>
      </w:r>
      <w:proofErr w:type="spellEnd"/>
    </w:p>
    <w:p w:rsidR="00E00EAB" w:rsidRDefault="00E00EAB" w:rsidP="003F5BF4">
      <w:pPr>
        <w:pStyle w:val="points"/>
        <w:numPr>
          <w:ilvl w:val="0"/>
          <w:numId w:val="0"/>
        </w:numPr>
        <w:ind w:left="567" w:right="-1"/>
        <w:rPr>
          <w:rStyle w:val="points0"/>
          <w:lang w:val="ru-RU"/>
        </w:rPr>
      </w:pPr>
    </w:p>
    <w:p w:rsidR="00A62654" w:rsidRDefault="003D46F2" w:rsidP="003D46F2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8B7B91">
        <w:rPr>
          <w:rStyle w:val="points0"/>
          <w:lang w:val="ru-RU"/>
        </w:rPr>
        <w:t xml:space="preserve">Область ввода </w:t>
      </w:r>
      <w:r w:rsidR="00EE66B0" w:rsidRPr="00BA591F">
        <w:rPr>
          <w:rStyle w:val="points0"/>
          <w:b/>
          <w:i/>
          <w:lang w:val="ru-RU"/>
        </w:rPr>
        <w:t>Дополнительные</w:t>
      </w:r>
      <w:r w:rsidRPr="00BA591F">
        <w:rPr>
          <w:rStyle w:val="points0"/>
          <w:b/>
          <w:i/>
          <w:lang w:val="ru-RU"/>
        </w:rPr>
        <w:t xml:space="preserve"> параметры</w:t>
      </w:r>
      <w:r w:rsidR="000F1564">
        <w:rPr>
          <w:rStyle w:val="points0"/>
          <w:b/>
          <w:lang w:val="ru-RU"/>
        </w:rPr>
        <w:t xml:space="preserve"> </w:t>
      </w:r>
      <w:r w:rsidR="000F1564">
        <w:rPr>
          <w:rStyle w:val="points0"/>
          <w:lang w:val="ru-RU"/>
        </w:rPr>
        <w:t>включает в себя следующие</w:t>
      </w:r>
      <w:r w:rsidR="00B87A5E" w:rsidRPr="00B87A5E">
        <w:rPr>
          <w:rStyle w:val="points0"/>
          <w:lang w:val="ru-RU"/>
        </w:rPr>
        <w:t xml:space="preserve"> </w:t>
      </w:r>
      <w:r w:rsidR="000F1564">
        <w:rPr>
          <w:rStyle w:val="points0"/>
          <w:lang w:val="ru-RU"/>
        </w:rPr>
        <w:t>поля</w:t>
      </w:r>
      <w:r w:rsidR="00B87A5E">
        <w:rPr>
          <w:rStyle w:val="points0"/>
          <w:lang w:val="ru-RU"/>
        </w:rPr>
        <w:t xml:space="preserve"> для заполнения</w:t>
      </w:r>
      <w:r w:rsidR="00B87A5E" w:rsidRPr="00B87A5E">
        <w:rPr>
          <w:rStyle w:val="points0"/>
          <w:lang w:val="ru-RU"/>
        </w:rPr>
        <w:t xml:space="preserve">: </w:t>
      </w:r>
      <w:r w:rsidR="00B87A5E" w:rsidRPr="00B87A5E">
        <w:rPr>
          <w:rStyle w:val="points0"/>
          <w:b/>
          <w:lang w:val="ru-RU"/>
        </w:rPr>
        <w:t xml:space="preserve">Режим скорости, Скорость </w:t>
      </w:r>
      <w:proofErr w:type="spellStart"/>
      <w:r w:rsidR="00B87A5E" w:rsidRPr="00B87A5E">
        <w:rPr>
          <w:rStyle w:val="points0"/>
          <w:b/>
          <w:lang w:val="ru-RU"/>
        </w:rPr>
        <w:t>сообщ</w:t>
      </w:r>
      <w:proofErr w:type="spellEnd"/>
      <w:r w:rsidR="00B87A5E" w:rsidRPr="00B87A5E">
        <w:rPr>
          <w:rStyle w:val="points0"/>
          <w:b/>
          <w:lang w:val="ru-RU"/>
        </w:rPr>
        <w:t xml:space="preserve">/сек, Проверить черный список, </w:t>
      </w:r>
      <w:r w:rsidR="00B87A5E" w:rsidRPr="00B87A5E">
        <w:rPr>
          <w:rStyle w:val="points0"/>
          <w:b/>
          <w:color w:val="FF0000"/>
          <w:sz w:val="24"/>
          <w:lang w:val="ru-RU"/>
        </w:rPr>
        <w:t>*</w:t>
      </w:r>
      <w:r w:rsidR="00B87A5E" w:rsidRPr="00B87A5E">
        <w:rPr>
          <w:rStyle w:val="points0"/>
          <w:b/>
          <w:lang w:val="ru-RU"/>
        </w:rPr>
        <w:t xml:space="preserve"> Номер отправителя, Уведомление о статусе рассылки по </w:t>
      </w:r>
      <w:r w:rsidR="00B87A5E" w:rsidRPr="00B87A5E">
        <w:rPr>
          <w:rStyle w:val="points0"/>
          <w:b/>
        </w:rPr>
        <w:t>SMS</w:t>
      </w:r>
      <w:r w:rsidR="00B87A5E" w:rsidRPr="00B87A5E">
        <w:rPr>
          <w:rStyle w:val="points0"/>
          <w:b/>
          <w:lang w:val="ru-RU"/>
        </w:rPr>
        <w:t xml:space="preserve">, Уведомление о статусе рассылки по </w:t>
      </w:r>
      <w:r w:rsidR="00B87A5E" w:rsidRPr="00B87A5E">
        <w:rPr>
          <w:rStyle w:val="points0"/>
          <w:b/>
        </w:rPr>
        <w:t>e</w:t>
      </w:r>
      <w:r w:rsidR="00B87A5E" w:rsidRPr="00B87A5E">
        <w:rPr>
          <w:rStyle w:val="points0"/>
          <w:b/>
          <w:lang w:val="ru-RU"/>
        </w:rPr>
        <w:t>-</w:t>
      </w:r>
      <w:r w:rsidR="00B87A5E" w:rsidRPr="00B87A5E">
        <w:rPr>
          <w:rStyle w:val="points0"/>
          <w:b/>
        </w:rPr>
        <w:t>mail</w:t>
      </w:r>
      <w:r w:rsidR="00B87A5E">
        <w:rPr>
          <w:rStyle w:val="points0"/>
          <w:lang w:val="ru-RU"/>
        </w:rPr>
        <w:t xml:space="preserve"> </w:t>
      </w:r>
      <w:r w:rsidR="003C0514">
        <w:rPr>
          <w:rStyle w:val="points0"/>
          <w:lang w:val="ru-RU"/>
        </w:rPr>
        <w:t>(см. рисунок 6-</w:t>
      </w:r>
      <w:r w:rsidR="00F63604">
        <w:rPr>
          <w:rStyle w:val="points0"/>
          <w:lang w:val="ru-RU"/>
        </w:rPr>
        <w:t>1</w:t>
      </w:r>
      <w:r w:rsidR="00F63604" w:rsidRPr="00F63604">
        <w:rPr>
          <w:rStyle w:val="points0"/>
          <w:lang w:val="ru-RU"/>
        </w:rPr>
        <w:t>1</w:t>
      </w:r>
      <w:r w:rsidR="00A62654">
        <w:rPr>
          <w:rStyle w:val="points0"/>
          <w:lang w:val="ru-RU"/>
        </w:rPr>
        <w:t>)</w:t>
      </w:r>
    </w:p>
    <w:p w:rsidR="003D46F2" w:rsidRPr="000F1564" w:rsidRDefault="00A62654" w:rsidP="003D46F2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  <w:r w:rsidRPr="00A62654">
        <w:rPr>
          <w:rStyle w:val="points0"/>
          <w:i/>
          <w:lang w:val="ru-RU"/>
        </w:rPr>
        <w:t>Рисунок 6-</w:t>
      </w:r>
      <w:r w:rsidR="00177129">
        <w:rPr>
          <w:rStyle w:val="points0"/>
          <w:i/>
          <w:lang w:val="ru-RU"/>
        </w:rPr>
        <w:t>1</w:t>
      </w:r>
      <w:r w:rsidR="0084709A" w:rsidRPr="0084709A">
        <w:rPr>
          <w:rStyle w:val="points0"/>
          <w:i/>
          <w:lang w:val="ru-RU"/>
        </w:rPr>
        <w:t>1</w:t>
      </w:r>
      <w:r w:rsidR="003C0514">
        <w:rPr>
          <w:rStyle w:val="points0"/>
          <w:i/>
          <w:lang w:val="ru-RU"/>
        </w:rPr>
        <w:t xml:space="preserve"> Область ввода Дополнительные параметры</w:t>
      </w:r>
      <w:r w:rsidR="000F1564" w:rsidRPr="000F1564">
        <w:rPr>
          <w:rStyle w:val="points0"/>
          <w:lang w:val="ru-RU"/>
        </w:rPr>
        <w:t>:</w:t>
      </w:r>
    </w:p>
    <w:p w:rsidR="00A62654" w:rsidRDefault="00BA5EEB" w:rsidP="00A2517E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6C6F5A4" wp14:editId="29CA7370">
            <wp:extent cx="6664411" cy="404288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9475" cy="40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B0" w:rsidRDefault="00EE66B0" w:rsidP="00EE66B0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BA591F">
        <w:rPr>
          <w:rStyle w:val="points0"/>
          <w:b/>
          <w:i/>
          <w:lang w:val="ru-RU"/>
        </w:rPr>
        <w:t>Режим скорости</w:t>
      </w:r>
      <w:r w:rsidR="008C3D82">
        <w:rPr>
          <w:rStyle w:val="points0"/>
          <w:b/>
          <w:lang w:val="ru-RU"/>
        </w:rPr>
        <w:t xml:space="preserve"> </w:t>
      </w:r>
      <w:r w:rsidR="008C3D82">
        <w:rPr>
          <w:rStyle w:val="points0"/>
          <w:lang w:val="ru-RU"/>
        </w:rPr>
        <w:t>– в этом поле можно выбрать два режима скорости передачи сообщений</w:t>
      </w:r>
      <w:r w:rsidR="008C3D82" w:rsidRPr="008C3D82">
        <w:rPr>
          <w:rStyle w:val="points0"/>
          <w:lang w:val="ru-RU"/>
        </w:rPr>
        <w:t xml:space="preserve">: </w:t>
      </w:r>
      <w:proofErr w:type="spellStart"/>
      <w:r w:rsidR="008C3D82" w:rsidRPr="00BA591F">
        <w:rPr>
          <w:rStyle w:val="points0"/>
          <w:b/>
          <w:lang w:val="uk-UA"/>
        </w:rPr>
        <w:t>Статический</w:t>
      </w:r>
      <w:proofErr w:type="spellEnd"/>
      <w:r w:rsidR="008C3D82">
        <w:rPr>
          <w:rStyle w:val="points0"/>
          <w:lang w:val="uk-UA"/>
        </w:rPr>
        <w:t xml:space="preserve"> </w:t>
      </w:r>
      <w:r w:rsidR="008C3D82">
        <w:rPr>
          <w:rStyle w:val="points0"/>
          <w:lang w:val="ru-RU"/>
        </w:rPr>
        <w:t xml:space="preserve">и </w:t>
      </w:r>
      <w:r w:rsidR="008C3D82" w:rsidRPr="00BA591F">
        <w:rPr>
          <w:rStyle w:val="points0"/>
          <w:b/>
          <w:lang w:val="ru-RU"/>
        </w:rPr>
        <w:t>Динамический</w:t>
      </w:r>
      <w:r w:rsidR="008C3D82">
        <w:rPr>
          <w:rStyle w:val="points0"/>
          <w:lang w:val="ru-RU"/>
        </w:rPr>
        <w:t xml:space="preserve"> </w:t>
      </w:r>
    </w:p>
    <w:p w:rsidR="00EE66B0" w:rsidRDefault="00166CA4" w:rsidP="00EE66B0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BA591F">
        <w:rPr>
          <w:rStyle w:val="points0"/>
          <w:b/>
          <w:i/>
          <w:lang w:val="ru-RU"/>
        </w:rPr>
        <w:t>Скорость сообщений</w:t>
      </w:r>
      <w:r w:rsidR="008C3D82">
        <w:rPr>
          <w:rStyle w:val="points0"/>
          <w:lang w:val="ru-RU"/>
        </w:rPr>
        <w:t xml:space="preserve"> – параметр </w:t>
      </w:r>
      <w:r w:rsidR="00D30D60">
        <w:rPr>
          <w:rStyle w:val="points0"/>
          <w:lang w:val="ru-RU"/>
        </w:rPr>
        <w:t xml:space="preserve">становится </w:t>
      </w:r>
      <w:r w:rsidR="008C3D82">
        <w:rPr>
          <w:rStyle w:val="points0"/>
          <w:lang w:val="ru-RU"/>
        </w:rPr>
        <w:t>доступен</w:t>
      </w:r>
      <w:r w:rsidR="00D30D60">
        <w:rPr>
          <w:rStyle w:val="points0"/>
          <w:lang w:val="ru-RU"/>
        </w:rPr>
        <w:t xml:space="preserve"> только в том случае, когда в поле </w:t>
      </w:r>
      <w:r w:rsidR="00D30D60" w:rsidRPr="00BA591F">
        <w:rPr>
          <w:rStyle w:val="points0"/>
          <w:b/>
          <w:i/>
          <w:lang w:val="ru-RU"/>
        </w:rPr>
        <w:t>Режим Скорости</w:t>
      </w:r>
      <w:r w:rsidR="00D30D60">
        <w:rPr>
          <w:rStyle w:val="points0"/>
          <w:lang w:val="ru-RU"/>
        </w:rPr>
        <w:t xml:space="preserve"> выбрано значение </w:t>
      </w:r>
      <w:r w:rsidR="00D30D60" w:rsidRPr="00D30D60">
        <w:rPr>
          <w:rStyle w:val="points0"/>
          <w:b/>
          <w:lang w:val="ru-RU"/>
        </w:rPr>
        <w:t>Статический</w:t>
      </w:r>
      <w:r w:rsidR="00B87A5E">
        <w:rPr>
          <w:rStyle w:val="points0"/>
          <w:lang w:val="ru-RU"/>
        </w:rPr>
        <w:t>. Е</w:t>
      </w:r>
      <w:r w:rsidR="00A62654">
        <w:rPr>
          <w:rStyle w:val="points0"/>
          <w:lang w:val="ru-RU"/>
        </w:rPr>
        <w:t xml:space="preserve">сли </w:t>
      </w:r>
      <w:r w:rsidR="00B87A5E">
        <w:rPr>
          <w:rStyle w:val="points0"/>
          <w:lang w:val="ru-RU"/>
        </w:rPr>
        <w:t xml:space="preserve">для параметра </w:t>
      </w:r>
      <w:r w:rsidR="00B87A5E" w:rsidRPr="00BA591F">
        <w:rPr>
          <w:rStyle w:val="points0"/>
          <w:b/>
          <w:i/>
          <w:lang w:val="ru-RU"/>
        </w:rPr>
        <w:t>Скорость сообщений</w:t>
      </w:r>
      <w:r w:rsidR="00B87A5E">
        <w:rPr>
          <w:rStyle w:val="points0"/>
          <w:lang w:val="ru-RU"/>
        </w:rPr>
        <w:t xml:space="preserve"> выбрано значение </w:t>
      </w:r>
      <w:proofErr w:type="gramStart"/>
      <w:r w:rsidR="00A62654" w:rsidRPr="00A62654">
        <w:rPr>
          <w:rStyle w:val="points0"/>
          <w:b/>
          <w:lang w:val="ru-RU"/>
        </w:rPr>
        <w:t>Статический</w:t>
      </w:r>
      <w:proofErr w:type="gramEnd"/>
      <w:r w:rsidR="00A62654">
        <w:rPr>
          <w:rStyle w:val="points0"/>
          <w:lang w:val="ru-RU"/>
        </w:rPr>
        <w:t xml:space="preserve">, </w:t>
      </w:r>
      <w:r w:rsidR="00B87A5E">
        <w:rPr>
          <w:rStyle w:val="points0"/>
          <w:lang w:val="ru-RU"/>
        </w:rPr>
        <w:t xml:space="preserve">тогда данное </w:t>
      </w:r>
      <w:r w:rsidR="0010661D">
        <w:rPr>
          <w:rStyle w:val="points0"/>
          <w:lang w:val="ru-RU"/>
        </w:rPr>
        <w:t xml:space="preserve">поле </w:t>
      </w:r>
      <w:r w:rsidR="00A62654">
        <w:rPr>
          <w:rStyle w:val="points0"/>
          <w:lang w:val="ru-RU"/>
        </w:rPr>
        <w:t>обязательн</w:t>
      </w:r>
      <w:r w:rsidR="0010661D">
        <w:rPr>
          <w:rStyle w:val="points0"/>
          <w:lang w:val="ru-RU"/>
        </w:rPr>
        <w:t>о</w:t>
      </w:r>
      <w:r w:rsidR="00A62654">
        <w:rPr>
          <w:rStyle w:val="points0"/>
          <w:lang w:val="ru-RU"/>
        </w:rPr>
        <w:t xml:space="preserve"> для заполнения</w:t>
      </w:r>
      <w:r w:rsidR="0010661D">
        <w:rPr>
          <w:rStyle w:val="points0"/>
          <w:lang w:val="ru-RU"/>
        </w:rPr>
        <w:t xml:space="preserve"> и не может быть нулевым</w:t>
      </w:r>
    </w:p>
    <w:p w:rsidR="00166CA4" w:rsidRDefault="00166CA4" w:rsidP="00EE66B0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BA591F">
        <w:rPr>
          <w:rStyle w:val="points0"/>
          <w:b/>
          <w:i/>
          <w:lang w:val="ru-RU"/>
        </w:rPr>
        <w:t>Проверить черный список</w:t>
      </w:r>
      <w:r w:rsidR="00D30D60" w:rsidRPr="00BA591F">
        <w:rPr>
          <w:rStyle w:val="points0"/>
          <w:i/>
          <w:lang w:val="ru-RU"/>
        </w:rPr>
        <w:t xml:space="preserve"> </w:t>
      </w:r>
      <w:r w:rsidR="009221D0">
        <w:rPr>
          <w:rStyle w:val="points0"/>
          <w:lang w:val="ru-RU"/>
        </w:rPr>
        <w:t>–</w:t>
      </w:r>
      <w:r w:rsidR="00D30D60">
        <w:rPr>
          <w:rStyle w:val="points0"/>
          <w:lang w:val="ru-RU"/>
        </w:rPr>
        <w:t xml:space="preserve"> </w:t>
      </w:r>
      <w:r w:rsidR="009221D0">
        <w:rPr>
          <w:rStyle w:val="points0"/>
          <w:lang w:val="ru-RU"/>
        </w:rPr>
        <w:t xml:space="preserve">данная опция позволяет исключить проверку списка получателей из черного списка </w:t>
      </w:r>
      <w:r w:rsidR="00361A4C">
        <w:rPr>
          <w:rStyle w:val="points0"/>
          <w:lang w:val="ru-RU"/>
        </w:rPr>
        <w:t>(по умолчанию система всегда проверяет наличие номеров получателей в черном списке – установлено значение</w:t>
      </w:r>
      <w:proofErr w:type="gramStart"/>
      <w:r w:rsidR="00361A4C">
        <w:rPr>
          <w:rStyle w:val="points0"/>
          <w:lang w:val="ru-RU"/>
        </w:rPr>
        <w:t xml:space="preserve"> </w:t>
      </w:r>
      <w:r w:rsidR="00361A4C" w:rsidRPr="00BA591F">
        <w:rPr>
          <w:rStyle w:val="points0"/>
          <w:b/>
          <w:i/>
          <w:lang w:val="ru-RU"/>
        </w:rPr>
        <w:t>Д</w:t>
      </w:r>
      <w:proofErr w:type="gramEnd"/>
      <w:r w:rsidR="00361A4C" w:rsidRPr="00BA591F">
        <w:rPr>
          <w:rStyle w:val="points0"/>
          <w:b/>
          <w:i/>
          <w:lang w:val="ru-RU"/>
        </w:rPr>
        <w:t>а</w:t>
      </w:r>
      <w:r w:rsidR="00361A4C">
        <w:rPr>
          <w:rStyle w:val="points0"/>
          <w:lang w:val="ru-RU"/>
        </w:rPr>
        <w:t>)</w:t>
      </w:r>
    </w:p>
    <w:p w:rsidR="00166CA4" w:rsidRPr="00E11922" w:rsidRDefault="000F1564" w:rsidP="00EE66B0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="00166CA4" w:rsidRPr="00BA591F">
        <w:rPr>
          <w:rStyle w:val="points0"/>
          <w:b/>
          <w:i/>
          <w:lang w:val="ru-RU"/>
        </w:rPr>
        <w:t>Номер отправителя</w:t>
      </w:r>
      <w:r w:rsidR="00166CA4">
        <w:rPr>
          <w:rStyle w:val="points0"/>
          <w:b/>
          <w:lang w:val="ru-RU"/>
        </w:rPr>
        <w:t xml:space="preserve"> </w:t>
      </w:r>
      <w:r w:rsidR="00166CA4">
        <w:rPr>
          <w:rStyle w:val="points0"/>
          <w:lang w:val="ru-RU"/>
        </w:rPr>
        <w:t>– обязательный параметр</w:t>
      </w:r>
      <w:r w:rsidR="00C41FE3" w:rsidRPr="00C33819">
        <w:rPr>
          <w:rStyle w:val="points0"/>
          <w:lang w:val="ru-RU"/>
        </w:rPr>
        <w:t xml:space="preserve">, </w:t>
      </w:r>
      <w:r w:rsidR="00BC7E7A">
        <w:rPr>
          <w:rStyle w:val="points0"/>
          <w:lang w:val="ru-RU"/>
        </w:rPr>
        <w:t>в котором можно выбрать</w:t>
      </w:r>
      <w:r w:rsidR="00C33819">
        <w:rPr>
          <w:rStyle w:val="points0"/>
          <w:lang w:val="ru-RU"/>
        </w:rPr>
        <w:t xml:space="preserve"> </w:t>
      </w:r>
      <w:r w:rsidR="00C33819" w:rsidRPr="00C33819">
        <w:rPr>
          <w:rStyle w:val="points0"/>
          <w:b/>
          <w:lang w:val="ru-RU"/>
        </w:rPr>
        <w:t>Короткий номер</w:t>
      </w:r>
      <w:r w:rsidR="00C33819">
        <w:rPr>
          <w:rStyle w:val="points0"/>
          <w:lang w:val="ru-RU"/>
        </w:rPr>
        <w:t xml:space="preserve"> либо </w:t>
      </w:r>
      <w:proofErr w:type="spellStart"/>
      <w:r w:rsidR="00C33819" w:rsidRPr="00C33819">
        <w:rPr>
          <w:rStyle w:val="points0"/>
          <w:b/>
          <w:lang w:val="ru-RU"/>
        </w:rPr>
        <w:t>Альфаимя</w:t>
      </w:r>
      <w:proofErr w:type="spellEnd"/>
      <w:r w:rsidR="00C33819">
        <w:rPr>
          <w:rStyle w:val="points0"/>
          <w:lang w:val="ru-RU"/>
        </w:rPr>
        <w:t xml:space="preserve">, которое </w:t>
      </w:r>
      <w:r w:rsidR="00BC7E7A">
        <w:rPr>
          <w:rStyle w:val="points0"/>
          <w:lang w:val="ru-RU"/>
        </w:rPr>
        <w:t xml:space="preserve">в дальнейшем </w:t>
      </w:r>
      <w:r w:rsidR="00C33819">
        <w:rPr>
          <w:rStyle w:val="points0"/>
          <w:lang w:val="ru-RU"/>
        </w:rPr>
        <w:t xml:space="preserve">будет использоваться при осуществлении рассылки. </w:t>
      </w:r>
      <w:r w:rsidR="00C33819" w:rsidRPr="00BA591F">
        <w:rPr>
          <w:rStyle w:val="points0"/>
          <w:b/>
          <w:i/>
          <w:lang w:val="ru-RU"/>
        </w:rPr>
        <w:t>Номер отправителя</w:t>
      </w:r>
      <w:r w:rsidR="0010661D">
        <w:rPr>
          <w:rStyle w:val="points0"/>
          <w:lang w:val="ru-RU"/>
        </w:rPr>
        <w:t xml:space="preserve"> </w:t>
      </w:r>
      <w:r w:rsidR="00C33819">
        <w:rPr>
          <w:rStyle w:val="points0"/>
          <w:lang w:val="ru-RU"/>
        </w:rPr>
        <w:t>может использоваться одновременно в неск</w:t>
      </w:r>
      <w:r w:rsidR="00A62654">
        <w:rPr>
          <w:rStyle w:val="points0"/>
          <w:lang w:val="ru-RU"/>
        </w:rPr>
        <w:t>ольких информаци</w:t>
      </w:r>
      <w:r w:rsidR="003C0514">
        <w:rPr>
          <w:rStyle w:val="points0"/>
          <w:lang w:val="ru-RU"/>
        </w:rPr>
        <w:t>онных рассылках (см. рисунок 6-</w:t>
      </w:r>
      <w:r w:rsidR="000F7DD6" w:rsidRPr="000F7DD6">
        <w:rPr>
          <w:rStyle w:val="points0"/>
          <w:lang w:val="ru-RU"/>
        </w:rPr>
        <w:t>1</w:t>
      </w:r>
      <w:r w:rsidR="00F63604" w:rsidRPr="00F63604">
        <w:rPr>
          <w:rStyle w:val="points0"/>
          <w:lang w:val="ru-RU"/>
        </w:rPr>
        <w:t>2</w:t>
      </w:r>
      <w:r w:rsidR="00A62654">
        <w:rPr>
          <w:rStyle w:val="points0"/>
          <w:lang w:val="ru-RU"/>
        </w:rPr>
        <w:t>)</w:t>
      </w:r>
    </w:p>
    <w:p w:rsidR="00E11922" w:rsidRPr="003C0514" w:rsidRDefault="00E11922" w:rsidP="00E11922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</w:p>
    <w:p w:rsidR="00156F44" w:rsidRPr="00071AC8" w:rsidRDefault="003C0514" w:rsidP="00156F44">
      <w:pPr>
        <w:pStyle w:val="points"/>
        <w:numPr>
          <w:ilvl w:val="0"/>
          <w:numId w:val="0"/>
        </w:numPr>
        <w:ind w:left="567" w:right="-1"/>
        <w:rPr>
          <w:i/>
          <w:noProof/>
          <w:lang w:val="ru-RU" w:eastAsia="uk-UA" w:bidi="ar-SA"/>
        </w:rPr>
      </w:pPr>
      <w:r>
        <w:rPr>
          <w:i/>
          <w:noProof/>
          <w:lang w:val="uk-UA" w:eastAsia="uk-UA" w:bidi="ar-SA"/>
        </w:rPr>
        <w:t>Рисунок 6-</w:t>
      </w:r>
      <w:r w:rsidR="000F7DD6" w:rsidRPr="00071AC8">
        <w:rPr>
          <w:i/>
          <w:noProof/>
          <w:lang w:val="ru-RU" w:eastAsia="uk-UA" w:bidi="ar-SA"/>
        </w:rPr>
        <w:t>1</w:t>
      </w:r>
      <w:r w:rsidR="00F63604" w:rsidRPr="00F63604">
        <w:rPr>
          <w:i/>
          <w:noProof/>
          <w:lang w:val="ru-RU" w:eastAsia="uk-UA" w:bidi="ar-SA"/>
        </w:rPr>
        <w:t>2</w:t>
      </w:r>
      <w:r>
        <w:rPr>
          <w:i/>
          <w:noProof/>
          <w:lang w:val="uk-UA" w:eastAsia="uk-UA" w:bidi="ar-SA"/>
        </w:rPr>
        <w:t xml:space="preserve"> Отображение номера отправителя</w:t>
      </w:r>
      <w:r w:rsidR="00071AC8">
        <w:rPr>
          <w:i/>
          <w:noProof/>
          <w:lang w:val="uk-UA" w:eastAsia="uk-UA" w:bidi="ar-SA"/>
        </w:rPr>
        <w:t xml:space="preserve"> (для доступа в данное подменю нажмите кнопку Изменить в меню Дополнительные параметры)</w:t>
      </w:r>
      <w:r w:rsidR="00BA5EEB" w:rsidRPr="00071AC8">
        <w:rPr>
          <w:i/>
          <w:noProof/>
          <w:lang w:val="ru-RU" w:eastAsia="uk-UA" w:bidi="ar-SA"/>
        </w:rPr>
        <w:t>:</w:t>
      </w:r>
    </w:p>
    <w:p w:rsidR="00BA5EEB" w:rsidRDefault="00E67AB2" w:rsidP="00A2517E">
      <w:pPr>
        <w:pStyle w:val="points"/>
        <w:numPr>
          <w:ilvl w:val="0"/>
          <w:numId w:val="0"/>
        </w:numPr>
        <w:ind w:right="-1"/>
        <w:rPr>
          <w:rStyle w:val="points0"/>
          <w:b/>
          <w:i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6BB67E1" wp14:editId="6E8CF48F">
            <wp:extent cx="6332855" cy="1924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49" w:rsidRPr="00C33819" w:rsidRDefault="00AF2549" w:rsidP="00AF2549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BA591F">
        <w:rPr>
          <w:rStyle w:val="points0"/>
          <w:b/>
          <w:i/>
          <w:lang w:val="ru-RU"/>
        </w:rPr>
        <w:t xml:space="preserve">Уведомление о статусе рассылки по </w:t>
      </w:r>
      <w:r w:rsidRPr="00BA591F">
        <w:rPr>
          <w:rStyle w:val="points0"/>
          <w:b/>
          <w:i/>
        </w:rPr>
        <w:t>SMS</w:t>
      </w:r>
      <w:r w:rsidRPr="00C41FE3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–</w:t>
      </w:r>
      <w:r w:rsidRPr="00C41FE3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поле для добавления мобильных номеров, на которые будут отправляться уведомления об изменении статуса рассылки</w:t>
      </w:r>
    </w:p>
    <w:p w:rsidR="00AF2549" w:rsidRPr="00C33819" w:rsidRDefault="00AF2549" w:rsidP="00AF2549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BA591F">
        <w:rPr>
          <w:rStyle w:val="points0"/>
          <w:b/>
          <w:i/>
          <w:lang w:val="ru-RU"/>
        </w:rPr>
        <w:t xml:space="preserve">Уведомление о статусе рассылки по </w:t>
      </w:r>
      <w:r w:rsidRPr="00BA591F">
        <w:rPr>
          <w:rStyle w:val="points0"/>
          <w:b/>
          <w:i/>
        </w:rPr>
        <w:t>e</w:t>
      </w:r>
      <w:r w:rsidRPr="00BA591F">
        <w:rPr>
          <w:rStyle w:val="points0"/>
          <w:b/>
          <w:i/>
          <w:lang w:val="ru-RU"/>
        </w:rPr>
        <w:t>-</w:t>
      </w:r>
      <w:r w:rsidRPr="00BA591F">
        <w:rPr>
          <w:rStyle w:val="points0"/>
          <w:b/>
          <w:i/>
        </w:rPr>
        <w:t>mail</w:t>
      </w:r>
      <w:r w:rsidRPr="00C33819">
        <w:rPr>
          <w:rStyle w:val="points0"/>
          <w:lang w:val="ru-RU"/>
        </w:rPr>
        <w:t xml:space="preserve"> - </w:t>
      </w:r>
      <w:r>
        <w:rPr>
          <w:rStyle w:val="points0"/>
          <w:lang w:val="ru-RU"/>
        </w:rPr>
        <w:t>поле для добавления адресов электронной почты, на которые будут отправляться уведомления об изменении статуса рассылки</w:t>
      </w:r>
    </w:p>
    <w:p w:rsidR="00B465EB" w:rsidRDefault="00B465EB" w:rsidP="00B465E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C33819" w:rsidRPr="00553215" w:rsidRDefault="00553215" w:rsidP="00B465EB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rStyle w:val="points0"/>
          <w:lang w:val="ru-RU"/>
        </w:rPr>
        <w:t>Н</w:t>
      </w:r>
      <w:r w:rsidRPr="00553215">
        <w:rPr>
          <w:rStyle w:val="points0"/>
          <w:lang w:val="ru-RU"/>
        </w:rPr>
        <w:t>ажмите кнопку</w:t>
      </w:r>
      <w:proofErr w:type="gramStart"/>
      <w:r w:rsidRPr="00553215">
        <w:rPr>
          <w:rStyle w:val="points0"/>
          <w:lang w:val="ru-RU"/>
        </w:rPr>
        <w:t xml:space="preserve"> </w:t>
      </w:r>
      <w:r w:rsidRPr="00553215">
        <w:rPr>
          <w:rStyle w:val="points0"/>
          <w:b/>
          <w:lang w:val="ru-RU"/>
        </w:rPr>
        <w:t>Д</w:t>
      </w:r>
      <w:proofErr w:type="gramEnd"/>
      <w:r w:rsidRPr="00553215">
        <w:rPr>
          <w:rStyle w:val="points0"/>
          <w:b/>
          <w:lang w:val="ru-RU"/>
        </w:rPr>
        <w:t>алее</w:t>
      </w:r>
      <w:r w:rsidRPr="00553215">
        <w:rPr>
          <w:rStyle w:val="points0"/>
          <w:lang w:val="ru-RU"/>
        </w:rPr>
        <w:t xml:space="preserve">. На экране отобразится страница для предварительного просмотра </w:t>
      </w:r>
      <w:r w:rsidR="00F96488">
        <w:rPr>
          <w:rStyle w:val="points0"/>
          <w:lang w:val="ru-RU"/>
        </w:rPr>
        <w:t xml:space="preserve">заданных Вами </w:t>
      </w:r>
      <w:r w:rsidRPr="00553215">
        <w:rPr>
          <w:rStyle w:val="points0"/>
          <w:lang w:val="ru-RU"/>
        </w:rPr>
        <w:t>пара</w:t>
      </w:r>
      <w:r>
        <w:rPr>
          <w:rStyle w:val="points0"/>
          <w:lang w:val="ru-RU"/>
        </w:rPr>
        <w:t>метров информационной рассылки.</w:t>
      </w:r>
    </w:p>
    <w:p w:rsidR="00553215" w:rsidRDefault="00F96488" w:rsidP="00B465E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t>В случае корректности внесенных Вами данных н</w:t>
      </w:r>
      <w:r w:rsidR="00553215" w:rsidRPr="00553215">
        <w:rPr>
          <w:rStyle w:val="points0"/>
          <w:lang w:val="ru-RU"/>
        </w:rPr>
        <w:t xml:space="preserve">ажмите </w:t>
      </w:r>
      <w:proofErr w:type="gramStart"/>
      <w:r w:rsidR="00553215" w:rsidRPr="00553215">
        <w:rPr>
          <w:rStyle w:val="points0"/>
          <w:b/>
          <w:lang w:val="ru-RU"/>
        </w:rPr>
        <w:t>ОК</w:t>
      </w:r>
      <w:proofErr w:type="gramEnd"/>
      <w:r w:rsidR="00553215">
        <w:rPr>
          <w:rStyle w:val="points0"/>
          <w:lang w:val="ru-RU"/>
        </w:rPr>
        <w:t xml:space="preserve"> для сохранения и </w:t>
      </w:r>
      <w:r>
        <w:rPr>
          <w:rStyle w:val="points0"/>
          <w:lang w:val="ru-RU"/>
        </w:rPr>
        <w:t xml:space="preserve">последующего </w:t>
      </w:r>
      <w:r w:rsidR="00553215">
        <w:rPr>
          <w:rStyle w:val="points0"/>
          <w:lang w:val="ru-RU"/>
        </w:rPr>
        <w:t>запуска рассылки</w:t>
      </w:r>
    </w:p>
    <w:p w:rsidR="00E67AB2" w:rsidRPr="00BA5EEB" w:rsidRDefault="00E67AB2" w:rsidP="00E67AB2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6B02EF" w:rsidRDefault="00D56D30" w:rsidP="00E67AB2">
      <w:pPr>
        <w:pStyle w:val="points"/>
        <w:numPr>
          <w:ilvl w:val="0"/>
          <w:numId w:val="0"/>
        </w:numPr>
        <w:ind w:right="-1"/>
        <w:jc w:val="center"/>
        <w:rPr>
          <w:rStyle w:val="points0"/>
          <w:b/>
          <w:color w:val="0070C0"/>
          <w:lang w:val="ru-RU"/>
        </w:rPr>
      </w:pPr>
      <w:r w:rsidRPr="00BA5EEB">
        <w:rPr>
          <w:rStyle w:val="points0"/>
          <w:b/>
          <w:color w:val="0070C0"/>
          <w:lang w:val="ru-RU"/>
        </w:rPr>
        <w:t>Ниже приведен список возможных статусов инф</w:t>
      </w:r>
      <w:r w:rsidR="00B465EB">
        <w:rPr>
          <w:rStyle w:val="points0"/>
          <w:b/>
          <w:color w:val="0070C0"/>
          <w:lang w:val="ru-RU"/>
        </w:rPr>
        <w:t>ормационных</w:t>
      </w:r>
      <w:r w:rsidRPr="00BA5EEB">
        <w:rPr>
          <w:rStyle w:val="points0"/>
          <w:b/>
          <w:color w:val="0070C0"/>
          <w:lang w:val="ru-RU"/>
        </w:rPr>
        <w:t xml:space="preserve"> </w:t>
      </w:r>
      <w:r w:rsidR="00B465EB">
        <w:rPr>
          <w:rStyle w:val="points0"/>
          <w:b/>
          <w:color w:val="0070C0"/>
          <w:lang w:val="ru-RU"/>
        </w:rPr>
        <w:t>рассылок</w:t>
      </w:r>
      <w:r w:rsidR="00071AC8">
        <w:rPr>
          <w:rStyle w:val="points0"/>
          <w:b/>
          <w:color w:val="0070C0"/>
          <w:lang w:val="ru-RU"/>
        </w:rPr>
        <w:t xml:space="preserve">, который отображается в меню </w:t>
      </w:r>
      <w:r w:rsidR="00B465EB">
        <w:rPr>
          <w:rStyle w:val="points0"/>
          <w:b/>
          <w:color w:val="0070C0"/>
          <w:lang w:val="ru-RU"/>
        </w:rPr>
        <w:t>Управление списками</w:t>
      </w:r>
      <w:r w:rsidRPr="00BA5EEB">
        <w:rPr>
          <w:rStyle w:val="points0"/>
          <w:b/>
          <w:color w:val="0070C0"/>
          <w:lang w:val="ru-RU"/>
        </w:rPr>
        <w:t>:</w:t>
      </w:r>
    </w:p>
    <w:tbl>
      <w:tblPr>
        <w:tblW w:w="9354" w:type="dxa"/>
        <w:tblInd w:w="7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4"/>
        <w:gridCol w:w="6600"/>
      </w:tblGrid>
      <w:tr w:rsidR="006B02EF" w:rsidTr="00AA0C3E">
        <w:trPr>
          <w:trHeight w:val="448"/>
          <w:tblHeader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6B02EF" w:rsidRPr="00F47F86" w:rsidRDefault="006B02EF" w:rsidP="006B02EF">
            <w:pPr>
              <w:pStyle w:val="TableHeading"/>
              <w:jc w:val="center"/>
              <w:rPr>
                <w:rStyle w:val="points0"/>
                <w:rFonts w:eastAsia="SimSun"/>
                <w:b w:val="0"/>
                <w:bCs w:val="0"/>
                <w:snapToGrid/>
                <w:sz w:val="22"/>
                <w:szCs w:val="22"/>
                <w:lang w:val="ru-RU" w:eastAsia="en-US"/>
              </w:rPr>
            </w:pPr>
            <w:r w:rsidRPr="00F47F86">
              <w:rPr>
                <w:rStyle w:val="points0"/>
                <w:rFonts w:eastAsia="SimSun"/>
                <w:b w:val="0"/>
                <w:bCs w:val="0"/>
                <w:snapToGrid/>
                <w:sz w:val="22"/>
                <w:szCs w:val="22"/>
                <w:lang w:val="ru-RU" w:eastAsia="en-US"/>
              </w:rPr>
              <w:t>Статус рассылки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B02EF" w:rsidRPr="00F47F86" w:rsidRDefault="006B02EF" w:rsidP="006B02EF">
            <w:pPr>
              <w:pStyle w:val="TableHeading"/>
              <w:jc w:val="center"/>
              <w:rPr>
                <w:rStyle w:val="points0"/>
                <w:rFonts w:eastAsia="SimSun"/>
                <w:b w:val="0"/>
                <w:bCs w:val="0"/>
                <w:snapToGrid/>
                <w:sz w:val="22"/>
                <w:szCs w:val="22"/>
                <w:lang w:val="ru-RU" w:eastAsia="en-US"/>
              </w:rPr>
            </w:pPr>
            <w:r w:rsidRPr="00F47F86">
              <w:rPr>
                <w:rStyle w:val="points0"/>
                <w:rFonts w:eastAsia="SimSun"/>
                <w:b w:val="0"/>
                <w:bCs w:val="0"/>
                <w:snapToGrid/>
                <w:sz w:val="22"/>
                <w:szCs w:val="22"/>
                <w:lang w:val="ru-RU" w:eastAsia="en-US"/>
              </w:rPr>
              <w:t>Описание</w:t>
            </w:r>
          </w:p>
        </w:tc>
      </w:tr>
      <w:tr w:rsidR="006B02EF" w:rsidRPr="00C40530" w:rsidTr="00AA0C3E">
        <w:trPr>
          <w:trHeight w:val="434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6B02EF" w:rsidP="006B02EF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</w:pPr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 xml:space="preserve">Черновик 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B02EF" w:rsidRPr="006B02EF" w:rsidRDefault="006B02EF" w:rsidP="006B02EF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</w:pPr>
            <w:r w:rsidRPr="006B02EF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Рассылка сохранена в черновике. Информационные рассылки, находящиеся в статусе </w:t>
            </w:r>
            <w:r w:rsidRPr="004B74A5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Черновик</w:t>
            </w:r>
            <w:r w:rsidRPr="006B02EF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могут быть изменены в дальнейшем </w:t>
            </w:r>
          </w:p>
        </w:tc>
      </w:tr>
      <w:tr w:rsidR="006B02EF" w:rsidRPr="004B74A5" w:rsidTr="00AA0C3E">
        <w:trPr>
          <w:trHeight w:val="434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6B02EF" w:rsidP="006B02EF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</w:pPr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По расписанию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0C3E" w:rsidRPr="006B02EF" w:rsidRDefault="006B02EF" w:rsidP="006B02EF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</w:pP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Предустановленное время старта рассылки еще не наступило.</w:t>
            </w:r>
            <w:r w:rsidR="00AA0C3E" w:rsidRPr="006B02EF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Информационные рассылки</w:t>
            </w:r>
            <w:r w:rsidR="00AA0C3E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, находящиеся в статусе</w:t>
            </w:r>
            <w:proofErr w:type="gramStart"/>
            <w:r w:rsidR="00AA0C3E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</w:t>
            </w:r>
            <w:r w:rsidR="00AA0C3E" w:rsidRPr="004B74A5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П</w:t>
            </w:r>
            <w:proofErr w:type="gramEnd"/>
            <w:r w:rsidR="00AA0C3E" w:rsidRPr="004B74A5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о расписанию</w:t>
            </w:r>
            <w:r w:rsidR="00AA0C3E" w:rsidRPr="006B02EF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могут быть изменены в дальнейшем</w:t>
            </w:r>
          </w:p>
        </w:tc>
      </w:tr>
      <w:tr w:rsidR="006B02EF" w:rsidTr="00AA0C3E">
        <w:trPr>
          <w:trHeight w:val="434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AA0C3E" w:rsidP="006B02EF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</w:pPr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Отправляется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B02EF" w:rsidRPr="006B02EF" w:rsidRDefault="00AA0C3E" w:rsidP="006B02EF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</w:pP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Рассылка </w:t>
            </w:r>
            <w:r w:rsidR="00752D25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сообщений находится в процессе выполнения либо непосредственно сразу после ее запуска, либо же после перехода из статуса </w:t>
            </w:r>
            <w:r w:rsidR="00752D25" w:rsidRPr="00752D25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Возобновлена</w:t>
            </w:r>
          </w:p>
        </w:tc>
      </w:tr>
      <w:tr w:rsidR="006B02EF" w:rsidRPr="00305A07" w:rsidTr="00AA0C3E">
        <w:trPr>
          <w:trHeight w:val="434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AA0C3E" w:rsidP="006B02EF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uk-UA" w:eastAsia="en-US"/>
              </w:rPr>
            </w:pPr>
            <w:proofErr w:type="spellStart"/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uk-UA" w:eastAsia="en-US"/>
              </w:rPr>
              <w:t>Приостановлена</w:t>
            </w:r>
            <w:proofErr w:type="spellEnd"/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B02EF" w:rsidRPr="00534D88" w:rsidRDefault="00AA0C3E" w:rsidP="00534D88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</w:pP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Рассылка информационных сообщений приостановлена администратором</w:t>
            </w:r>
            <w:r w:rsidR="00534D88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или самим пользователем для того, </w:t>
            </w:r>
            <w:r w:rsidR="00534D88" w:rsidRPr="00F47F86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чтобы изменить некоторые параметры непосредственно в рассылке</w:t>
            </w:r>
            <w:r w:rsidR="00534D88" w:rsidRPr="00534D88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</w:tr>
      <w:tr w:rsidR="006B02EF" w:rsidRPr="006B02EF" w:rsidTr="00AA0C3E">
        <w:trPr>
          <w:trHeight w:val="448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AA0C3E" w:rsidP="006B02EF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</w:pPr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Завершена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B02EF" w:rsidRPr="006B02EF" w:rsidRDefault="00AA0C3E" w:rsidP="006B02EF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</w:pP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Текущая информационная рассылка завершена, все сообщения рассылки были успешно отправлены согласно ранее установленного расписания рассылок. Также в данном статусе может находиться принудительно остановленная рассылка</w:t>
            </w:r>
          </w:p>
        </w:tc>
      </w:tr>
      <w:tr w:rsidR="006B02EF" w:rsidRPr="00C40530" w:rsidTr="00AA0C3E">
        <w:trPr>
          <w:trHeight w:val="434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AA0C3E" w:rsidP="00AA0C3E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</w:pPr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Ошибка в синхронизации КН/АИ (Короткого Номера/</w:t>
            </w:r>
            <w:proofErr w:type="spellStart"/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Альфаимени</w:t>
            </w:r>
            <w:proofErr w:type="spellEnd"/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)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6F51" w:rsidRPr="00AA6F51" w:rsidRDefault="00AA6F51" w:rsidP="00AA6F51">
            <w:pPr>
              <w:autoSpaceDE w:val="0"/>
              <w:autoSpaceDN w:val="0"/>
              <w:adjustRightInd w:val="0"/>
              <w:spacing w:before="0" w:after="0"/>
              <w:ind w:left="0" w:firstLine="0"/>
              <w:rPr>
                <w:rStyle w:val="points0"/>
                <w:rFonts w:eastAsia="SimSun"/>
                <w:lang w:val="ru-RU"/>
              </w:rPr>
            </w:pPr>
            <w:r w:rsidRPr="00AA6F51">
              <w:rPr>
                <w:rStyle w:val="points0"/>
                <w:rFonts w:eastAsia="SimSun"/>
                <w:lang w:val="ru-RU"/>
              </w:rPr>
              <w:t>Внутренняя ошибка системы, которая возникает в случае возникновения проблем с обработкой Короткого номера/</w:t>
            </w:r>
            <w:proofErr w:type="spellStart"/>
            <w:r w:rsidRPr="00AA6F51">
              <w:rPr>
                <w:rStyle w:val="points0"/>
                <w:rFonts w:eastAsia="SimSun"/>
                <w:lang w:val="ru-RU"/>
              </w:rPr>
              <w:t>Альфаимени</w:t>
            </w:r>
            <w:proofErr w:type="spellEnd"/>
            <w:r w:rsidRPr="00AA6F51">
              <w:rPr>
                <w:rStyle w:val="points0"/>
                <w:rFonts w:eastAsia="SimSun"/>
                <w:lang w:val="ru-RU"/>
              </w:rPr>
              <w:t xml:space="preserve"> системой</w:t>
            </w:r>
          </w:p>
          <w:p w:rsidR="006B02EF" w:rsidRPr="00AA6F51" w:rsidRDefault="006B02EF" w:rsidP="00BA5EEB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uk-UA" w:eastAsia="en-US"/>
              </w:rPr>
            </w:pPr>
          </w:p>
        </w:tc>
      </w:tr>
      <w:tr w:rsidR="006B02EF" w:rsidRPr="00C40530" w:rsidTr="00AA0C3E">
        <w:trPr>
          <w:trHeight w:val="434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AA0C3E" w:rsidP="006B02EF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</w:pPr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 xml:space="preserve">Возобновлена 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B02EF" w:rsidRPr="006B02EF" w:rsidRDefault="004B74A5" w:rsidP="004B74A5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</w:pP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В случае</w:t>
            </w:r>
            <w:r w:rsidR="00752D25" w:rsidRPr="005026D8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если рассылка находилась в статусе </w:t>
            </w:r>
            <w:r w:rsidR="00752D25" w:rsidRPr="005026D8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Приостановлена</w:t>
            </w:r>
            <w:r w:rsidR="00752D25" w:rsidRPr="005026D8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, а затем были изменены данные рассылки, </w:t>
            </w:r>
            <w:r w:rsidR="00752D25" w:rsidRPr="005026D8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lastRenderedPageBreak/>
              <w:t xml:space="preserve">и нажата кнопка возобновить – рассылка будет </w:t>
            </w:r>
            <w:proofErr w:type="gramStart"/>
            <w:r w:rsidR="00752D25" w:rsidRPr="005026D8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иметь статус </w:t>
            </w:r>
            <w:r w:rsidR="00752D25" w:rsidRPr="005026D8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Возобновлена</w:t>
            </w:r>
            <w:proofErr w:type="gramEnd"/>
            <w:r w:rsidR="00752D25" w:rsidRPr="005026D8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(до тех пор, пока будет обрабатывать измененные данные). После обработки измененных данных  рассылка переходит в статус</w:t>
            </w:r>
            <w:proofErr w:type="gramStart"/>
            <w:r w:rsidR="00752D25" w:rsidRPr="005026D8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</w:t>
            </w:r>
            <w:r w:rsidR="00752D25" w:rsidRPr="005026D8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О</w:t>
            </w:r>
            <w:proofErr w:type="gramEnd"/>
            <w:r w:rsidR="00752D25" w:rsidRPr="005026D8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тправляется.</w:t>
            </w:r>
            <w:r w:rsidR="00752D25" w:rsidRPr="005026D8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</w:t>
            </w:r>
          </w:p>
        </w:tc>
      </w:tr>
      <w:tr w:rsidR="006B02EF" w:rsidRPr="00C40530" w:rsidTr="00AA0C3E">
        <w:trPr>
          <w:trHeight w:val="434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AA0C3E" w:rsidP="006B02EF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</w:pPr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lastRenderedPageBreak/>
              <w:t>Обрабатывается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B02EF" w:rsidRPr="006B02EF" w:rsidRDefault="005026D8" w:rsidP="005026D8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</w:pP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С</w:t>
            </w:r>
            <w:r w:rsidR="00AA0C3E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озданная </w:t>
            </w: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рассылка проходит предварительную обработку системой </w:t>
            </w:r>
            <w:r w:rsidR="00AA0C3E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перед ее </w:t>
            </w: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последующей </w:t>
            </w:r>
            <w:r w:rsidR="00AA0C3E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отправкой </w:t>
            </w:r>
          </w:p>
        </w:tc>
      </w:tr>
      <w:tr w:rsidR="006B02EF" w:rsidTr="00AA0C3E">
        <w:trPr>
          <w:trHeight w:val="434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AA0C3E" w:rsidP="006B02EF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</w:pPr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Системная ошибка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B02EF" w:rsidRPr="0075149C" w:rsidRDefault="0075149C" w:rsidP="00011041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</w:pPr>
            <w:r w:rsidRPr="0075149C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Во время создания информационной рассылки  внутри системы возникла ошибка</w:t>
            </w:r>
          </w:p>
        </w:tc>
      </w:tr>
      <w:tr w:rsidR="006B02EF" w:rsidRPr="00C40530" w:rsidTr="00AA0C3E">
        <w:trPr>
          <w:trHeight w:val="434"/>
        </w:trPr>
        <w:tc>
          <w:tcPr>
            <w:tcW w:w="147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B02EF" w:rsidRPr="00AA0C3E" w:rsidRDefault="00AA0C3E" w:rsidP="006B02EF">
            <w:pPr>
              <w:pStyle w:val="TableText"/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</w:pPr>
            <w:r w:rsidRPr="00AA0C3E">
              <w:rPr>
                <w:rStyle w:val="points0"/>
                <w:rFonts w:eastAsia="SimSun"/>
                <w:b/>
                <w:snapToGrid/>
                <w:sz w:val="22"/>
                <w:szCs w:val="22"/>
                <w:lang w:val="ru-RU" w:eastAsia="en-US"/>
              </w:rPr>
              <w:t>Неуспешно</w:t>
            </w:r>
          </w:p>
        </w:tc>
        <w:tc>
          <w:tcPr>
            <w:tcW w:w="3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B02EF" w:rsidRPr="00011041" w:rsidRDefault="00011041" w:rsidP="00E67AB2">
            <w:pPr>
              <w:pStyle w:val="TableText"/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</w:pP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При создании рассылки с</w:t>
            </w:r>
            <w:r w:rsidRPr="00011041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истеме не удалось выполнить</w:t>
            </w: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 корректную </w:t>
            </w:r>
            <w:r w:rsidRPr="00011041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фильтрацию черного </w:t>
            </w:r>
            <w:r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 xml:space="preserve">и белого списков </w:t>
            </w:r>
            <w:r w:rsidR="00E67AB2">
              <w:rPr>
                <w:rStyle w:val="points0"/>
                <w:rFonts w:eastAsia="SimSun"/>
                <w:snapToGrid/>
                <w:sz w:val="22"/>
                <w:szCs w:val="22"/>
                <w:lang w:val="ru-RU" w:eastAsia="en-US"/>
              </w:rPr>
              <w:t>после создания рассылки</w:t>
            </w:r>
          </w:p>
        </w:tc>
      </w:tr>
    </w:tbl>
    <w:p w:rsidR="001D35FA" w:rsidRPr="001D35FA" w:rsidRDefault="001D35FA" w:rsidP="001D35FA">
      <w:pPr>
        <w:pStyle w:val="1"/>
        <w:ind w:left="717" w:firstLine="0"/>
        <w:rPr>
          <w:rStyle w:val="points0"/>
          <w:rFonts w:eastAsiaTheme="majorEastAsia"/>
          <w:color w:val="auto"/>
          <w:sz w:val="32"/>
          <w:lang w:val="ru-RU"/>
        </w:rPr>
      </w:pPr>
    </w:p>
    <w:p w:rsidR="001E6CC6" w:rsidRDefault="001E6CC6" w:rsidP="00044A30">
      <w:pPr>
        <w:pStyle w:val="1"/>
        <w:numPr>
          <w:ilvl w:val="0"/>
          <w:numId w:val="42"/>
        </w:numPr>
        <w:rPr>
          <w:rStyle w:val="points0"/>
          <w:rFonts w:eastAsiaTheme="majorEastAsia"/>
          <w:color w:val="auto"/>
          <w:sz w:val="32"/>
          <w:lang w:val="ru-RU"/>
        </w:rPr>
      </w:pPr>
      <w:bookmarkStart w:id="13" w:name="_Toc419220929"/>
      <w:r w:rsidRPr="00044A30">
        <w:rPr>
          <w:rStyle w:val="points0"/>
          <w:rFonts w:eastAsiaTheme="majorEastAsia"/>
          <w:color w:val="auto"/>
          <w:sz w:val="32"/>
          <w:lang w:val="ru-RU"/>
        </w:rPr>
        <w:t>Создание шаблона сообщений для информационных рассылок</w:t>
      </w:r>
      <w:bookmarkEnd w:id="13"/>
      <w:r w:rsidRPr="00044A30">
        <w:rPr>
          <w:rStyle w:val="points0"/>
          <w:rFonts w:eastAsiaTheme="majorEastAsia"/>
          <w:color w:val="auto"/>
          <w:sz w:val="32"/>
          <w:lang w:val="ru-RU"/>
        </w:rPr>
        <w:t xml:space="preserve"> </w:t>
      </w:r>
    </w:p>
    <w:p w:rsidR="00B465EB" w:rsidRPr="00B465EB" w:rsidRDefault="00B465EB" w:rsidP="00B465EB">
      <w:pPr>
        <w:rPr>
          <w:lang w:val="ru-RU" w:bidi="he-IL"/>
        </w:rPr>
      </w:pPr>
    </w:p>
    <w:p w:rsidR="009F652D" w:rsidRPr="00B465EB" w:rsidRDefault="00B465EB" w:rsidP="009F652D">
      <w:pPr>
        <w:pStyle w:val="points"/>
        <w:numPr>
          <w:ilvl w:val="0"/>
          <w:numId w:val="0"/>
        </w:numPr>
        <w:ind w:left="567" w:right="-1"/>
        <w:rPr>
          <w:rStyle w:val="points0"/>
          <w:b/>
          <w:sz w:val="32"/>
          <w:lang w:val="ru-RU"/>
        </w:rPr>
      </w:pPr>
      <w:r w:rsidRPr="00B465EB">
        <w:rPr>
          <w:rStyle w:val="points0"/>
          <w:rFonts w:eastAsiaTheme="majorEastAsia"/>
          <w:b/>
          <w:bCs/>
          <w:color w:val="0070C0"/>
          <w:sz w:val="24"/>
          <w:szCs w:val="26"/>
          <w:lang w:val="ru-RU"/>
        </w:rPr>
        <w:t>Порядок создания шаблона информационных сообщений:</w:t>
      </w:r>
    </w:p>
    <w:p w:rsidR="009C3A54" w:rsidRDefault="00015BAD" w:rsidP="00B465EB">
      <w:pPr>
        <w:pStyle w:val="2"/>
        <w:rPr>
          <w:rStyle w:val="points0"/>
          <w:rFonts w:eastAsiaTheme="majorEastAsia"/>
          <w:b w:val="0"/>
          <w:color w:val="0070C0"/>
          <w:lang w:val="ru-RU"/>
        </w:rPr>
      </w:pPr>
      <w:r>
        <w:rPr>
          <w:rStyle w:val="points0"/>
          <w:rFonts w:eastAsiaTheme="majorEastAsia"/>
          <w:color w:val="0070C0"/>
          <w:sz w:val="24"/>
          <w:lang w:val="ru-RU"/>
        </w:rPr>
        <w:t xml:space="preserve">     </w:t>
      </w:r>
    </w:p>
    <w:p w:rsidR="009C3A54" w:rsidRDefault="00BA5EEB" w:rsidP="009C3A54">
      <w:pPr>
        <w:pStyle w:val="points"/>
        <w:numPr>
          <w:ilvl w:val="0"/>
          <w:numId w:val="2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Зайдите в систему</w:t>
      </w:r>
      <w:r w:rsidR="009C3A54" w:rsidRPr="00FA4989">
        <w:rPr>
          <w:rStyle w:val="points0"/>
          <w:lang w:val="ru-RU"/>
        </w:rPr>
        <w:t xml:space="preserve"> </w:t>
      </w:r>
      <w:r w:rsidRPr="00D73852">
        <w:rPr>
          <w:rStyle w:val="points0"/>
          <w:lang w:val="ru-RU"/>
        </w:rPr>
        <w:t>«</w:t>
      </w:r>
      <w:r>
        <w:rPr>
          <w:rStyle w:val="points0"/>
          <w:lang w:val="ru-RU"/>
        </w:rPr>
        <w:t>Бизнес рассылки</w:t>
      </w:r>
      <w:r w:rsidRPr="00D73852">
        <w:rPr>
          <w:rStyle w:val="points0"/>
          <w:lang w:val="ru-RU"/>
        </w:rPr>
        <w:t>»</w:t>
      </w:r>
    </w:p>
    <w:p w:rsidR="009C3A54" w:rsidRDefault="009C3A54" w:rsidP="009C3A54">
      <w:pPr>
        <w:pStyle w:val="points"/>
        <w:numPr>
          <w:ilvl w:val="0"/>
          <w:numId w:val="2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Выберите в меню раздел </w:t>
      </w:r>
      <w:r w:rsidRPr="00E878A3">
        <w:rPr>
          <w:rStyle w:val="points0"/>
          <w:b/>
          <w:lang w:val="ru-RU"/>
        </w:rPr>
        <w:t xml:space="preserve">Рассылки </w:t>
      </w:r>
      <w:r w:rsidRPr="00E878A3">
        <w:rPr>
          <w:rStyle w:val="points0"/>
          <w:b/>
        </w:rPr>
        <w:sym w:font="Wingdings" w:char="F0E0"/>
      </w:r>
      <w:r w:rsidRPr="00E878A3">
        <w:rPr>
          <w:rStyle w:val="points0"/>
          <w:b/>
          <w:lang w:val="ru-RU"/>
        </w:rPr>
        <w:t xml:space="preserve"> Массовые Рассылки </w:t>
      </w:r>
      <w:r w:rsidRPr="00E878A3">
        <w:rPr>
          <w:rStyle w:val="points0"/>
          <w:b/>
        </w:rPr>
        <w:sym w:font="Wingdings" w:char="F0E0"/>
      </w:r>
      <w:r w:rsidRPr="00E878A3">
        <w:rPr>
          <w:rStyle w:val="points0"/>
          <w:b/>
          <w:lang w:val="ru-RU"/>
        </w:rPr>
        <w:t xml:space="preserve"> </w:t>
      </w:r>
      <w:r>
        <w:rPr>
          <w:rStyle w:val="points0"/>
          <w:b/>
          <w:lang w:val="ru-RU"/>
        </w:rPr>
        <w:t>Информационные рассылки</w:t>
      </w:r>
      <w:r w:rsidRPr="00E878A3">
        <w:rPr>
          <w:rStyle w:val="points0"/>
          <w:b/>
          <w:lang w:val="ru-RU"/>
        </w:rPr>
        <w:t xml:space="preserve"> </w:t>
      </w:r>
      <w:r w:rsidRPr="00E878A3">
        <w:rPr>
          <w:rStyle w:val="points0"/>
          <w:b/>
        </w:rPr>
        <w:sym w:font="Wingdings" w:char="F0E0"/>
      </w:r>
      <w:r>
        <w:rPr>
          <w:rStyle w:val="points0"/>
          <w:b/>
          <w:lang w:val="ru-RU"/>
        </w:rPr>
        <w:t xml:space="preserve"> Шаблоны сообщений </w:t>
      </w:r>
    </w:p>
    <w:p w:rsidR="009C3A54" w:rsidRDefault="009C3A54" w:rsidP="009C3A54">
      <w:pPr>
        <w:pStyle w:val="points"/>
        <w:numPr>
          <w:ilvl w:val="0"/>
          <w:numId w:val="2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Нажмите кнопку</w:t>
      </w:r>
      <w:proofErr w:type="gramStart"/>
      <w:r>
        <w:rPr>
          <w:rStyle w:val="points0"/>
          <w:lang w:val="ru-RU"/>
        </w:rPr>
        <w:t xml:space="preserve"> </w:t>
      </w:r>
      <w:r>
        <w:rPr>
          <w:rStyle w:val="points0"/>
          <w:b/>
          <w:lang w:val="ru-RU"/>
        </w:rPr>
        <w:t>Д</w:t>
      </w:r>
      <w:proofErr w:type="gramEnd"/>
      <w:r>
        <w:rPr>
          <w:rStyle w:val="points0"/>
          <w:b/>
          <w:lang w:val="ru-RU"/>
        </w:rPr>
        <w:t xml:space="preserve">обавить </w:t>
      </w:r>
      <w:r w:rsidRPr="00E878A3">
        <w:rPr>
          <w:rStyle w:val="points0"/>
          <w:b/>
        </w:rPr>
        <w:sym w:font="Wingdings" w:char="F0E0"/>
      </w:r>
      <w:r>
        <w:rPr>
          <w:rStyle w:val="points0"/>
          <w:b/>
          <w:lang w:val="ru-RU"/>
        </w:rPr>
        <w:t xml:space="preserve"> </w:t>
      </w:r>
      <w:r>
        <w:rPr>
          <w:rStyle w:val="points0"/>
          <w:b/>
        </w:rPr>
        <w:t>SMS</w:t>
      </w:r>
      <w:r w:rsidRPr="00C73ADA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 xml:space="preserve">в правом верхнем углу страницы </w:t>
      </w:r>
      <w:r>
        <w:rPr>
          <w:rStyle w:val="points0"/>
          <w:b/>
          <w:lang w:val="ru-RU"/>
        </w:rPr>
        <w:t>Шаблоны сообщений</w:t>
      </w:r>
      <w:r>
        <w:rPr>
          <w:rStyle w:val="points0"/>
          <w:lang w:val="ru-RU"/>
        </w:rPr>
        <w:t xml:space="preserve"> </w:t>
      </w:r>
      <w:r w:rsidR="00C0151C" w:rsidRPr="0090629B">
        <w:rPr>
          <w:rStyle w:val="points0"/>
          <w:lang w:val="ru-RU"/>
        </w:rPr>
        <w:t xml:space="preserve">(обязательные для заполнения поля в WEB интерфейсе отмечены </w:t>
      </w:r>
      <w:r w:rsidR="00C0151C">
        <w:rPr>
          <w:rStyle w:val="points0"/>
          <w:lang w:val="ru-RU"/>
        </w:rPr>
        <w:t xml:space="preserve">символом </w:t>
      </w:r>
      <w:r w:rsidR="00C0151C" w:rsidRPr="000F1564">
        <w:rPr>
          <w:rStyle w:val="points0"/>
          <w:b/>
          <w:color w:val="FF0000"/>
          <w:sz w:val="24"/>
          <w:lang w:val="ru-RU"/>
        </w:rPr>
        <w:t>*</w:t>
      </w:r>
      <w:r w:rsidR="00C0151C" w:rsidRPr="0090629B">
        <w:rPr>
          <w:rStyle w:val="points0"/>
          <w:lang w:val="ru-RU"/>
        </w:rPr>
        <w:t>)</w:t>
      </w:r>
      <w:r w:rsidR="00C0151C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(см. рисунок 7-1)</w:t>
      </w:r>
    </w:p>
    <w:p w:rsidR="0084086A" w:rsidRPr="0090629B" w:rsidRDefault="0084086A" w:rsidP="0084086A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75149C" w:rsidRPr="00964009" w:rsidRDefault="0075149C" w:rsidP="0075149C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75149C">
        <w:rPr>
          <w:rStyle w:val="points0"/>
          <w:i/>
          <w:lang w:val="ru-RU"/>
        </w:rPr>
        <w:t>Рисунок 7-1</w:t>
      </w:r>
      <w:r w:rsidR="00964009">
        <w:rPr>
          <w:rStyle w:val="points0"/>
          <w:i/>
          <w:lang w:val="ru-RU"/>
        </w:rPr>
        <w:t xml:space="preserve"> Страница создания Шаблона сообщений</w:t>
      </w:r>
      <w:r w:rsidRPr="00964009">
        <w:rPr>
          <w:rStyle w:val="points0"/>
          <w:i/>
          <w:lang w:val="ru-RU"/>
        </w:rPr>
        <w:t>:</w:t>
      </w:r>
    </w:p>
    <w:p w:rsidR="009C3A54" w:rsidRDefault="0075149C" w:rsidP="0075149C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8EF947" wp14:editId="77FDDED9">
            <wp:extent cx="6367849" cy="1662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988" cy="16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54" w:rsidRDefault="009C3A54" w:rsidP="00FA4989">
      <w:pPr>
        <w:pStyle w:val="points"/>
        <w:numPr>
          <w:ilvl w:val="0"/>
          <w:numId w:val="0"/>
        </w:numPr>
        <w:ind w:left="720" w:right="-1"/>
        <w:rPr>
          <w:rStyle w:val="points0"/>
          <w:lang w:val="ru-RU"/>
        </w:rPr>
      </w:pPr>
    </w:p>
    <w:p w:rsidR="009C3A54" w:rsidRPr="00C5777E" w:rsidRDefault="0075149C" w:rsidP="0075149C">
      <w:pPr>
        <w:pStyle w:val="points"/>
        <w:numPr>
          <w:ilvl w:val="0"/>
          <w:numId w:val="2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Введите все необходимые данные для создания шаблона </w:t>
      </w:r>
      <w:r>
        <w:rPr>
          <w:rStyle w:val="points0"/>
        </w:rPr>
        <w:t>SMS</w:t>
      </w:r>
      <w:r w:rsidRPr="0075149C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сообщения</w:t>
      </w:r>
      <w:r w:rsidRPr="0075149C">
        <w:rPr>
          <w:rStyle w:val="points0"/>
          <w:lang w:val="ru-RU"/>
        </w:rPr>
        <w:t xml:space="preserve"> </w:t>
      </w:r>
      <w:r w:rsidR="00C0151C" w:rsidRPr="00C0151C">
        <w:rPr>
          <w:rStyle w:val="points0"/>
          <w:lang w:val="ru-RU"/>
        </w:rPr>
        <w:t xml:space="preserve">– </w:t>
      </w:r>
      <w:r w:rsidR="00C0151C">
        <w:rPr>
          <w:rStyle w:val="points0"/>
          <w:lang w:val="ru-RU"/>
        </w:rPr>
        <w:t xml:space="preserve">данные вносятся вручную </w:t>
      </w:r>
      <w:r w:rsidRPr="0075149C">
        <w:rPr>
          <w:rStyle w:val="points0"/>
          <w:lang w:val="ru-RU"/>
        </w:rPr>
        <w:t>(</w:t>
      </w:r>
      <w:r>
        <w:rPr>
          <w:rStyle w:val="points0"/>
          <w:lang w:val="ru-RU"/>
        </w:rPr>
        <w:t>см. рисунок 7-2</w:t>
      </w:r>
      <w:r w:rsidR="00CA13B6">
        <w:rPr>
          <w:rStyle w:val="points0"/>
          <w:lang w:val="ru-RU"/>
        </w:rPr>
        <w:t>)</w:t>
      </w:r>
    </w:p>
    <w:p w:rsidR="000A6A4A" w:rsidRDefault="000A6A4A" w:rsidP="0075149C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9C3A54" w:rsidRPr="00964009" w:rsidRDefault="0075149C" w:rsidP="0075149C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75149C">
        <w:rPr>
          <w:rStyle w:val="points0"/>
          <w:i/>
          <w:lang w:val="ru-RU"/>
        </w:rPr>
        <w:t>Рисунок 7-2</w:t>
      </w:r>
      <w:r w:rsidR="00964009">
        <w:rPr>
          <w:rStyle w:val="points0"/>
          <w:i/>
          <w:lang w:val="ru-RU"/>
        </w:rPr>
        <w:t xml:space="preserve"> Страница для добавления содержимого шаблона</w:t>
      </w:r>
      <w:r w:rsidRPr="00964009">
        <w:rPr>
          <w:rStyle w:val="points0"/>
          <w:i/>
          <w:lang w:val="ru-RU"/>
        </w:rPr>
        <w:t>:</w:t>
      </w:r>
      <w:r w:rsidR="00964009">
        <w:rPr>
          <w:rStyle w:val="points0"/>
          <w:i/>
        </w:rPr>
        <w:t>SMS</w:t>
      </w:r>
      <w:r w:rsidR="00964009" w:rsidRPr="00964009">
        <w:rPr>
          <w:rStyle w:val="points0"/>
          <w:i/>
          <w:lang w:val="ru-RU"/>
        </w:rPr>
        <w:t xml:space="preserve"> </w:t>
      </w:r>
      <w:r w:rsidR="00964009">
        <w:rPr>
          <w:rStyle w:val="points0"/>
          <w:i/>
          <w:lang w:val="ru-RU"/>
        </w:rPr>
        <w:t>сообщения</w:t>
      </w:r>
      <w:r w:rsidR="00964009" w:rsidRPr="00964009">
        <w:rPr>
          <w:rStyle w:val="points0"/>
          <w:i/>
          <w:lang w:val="ru-RU"/>
        </w:rPr>
        <w:t>:</w:t>
      </w:r>
    </w:p>
    <w:p w:rsidR="0075149C" w:rsidRDefault="00C0151C" w:rsidP="0075149C">
      <w:pPr>
        <w:pStyle w:val="points"/>
        <w:numPr>
          <w:ilvl w:val="0"/>
          <w:numId w:val="0"/>
        </w:numPr>
        <w:ind w:right="-1"/>
        <w:rPr>
          <w:noProof/>
          <w:lang w:eastAsia="uk-UA"/>
        </w:rPr>
      </w:pPr>
      <w:r>
        <w:rPr>
          <w:noProof/>
          <w:lang w:val="ru-RU" w:eastAsia="uk-UA"/>
        </w:rPr>
        <w:lastRenderedPageBreak/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615B24AA" wp14:editId="009A74F0">
            <wp:extent cx="6332855" cy="17303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22" w:rsidRDefault="00121822" w:rsidP="0075149C">
      <w:pPr>
        <w:pStyle w:val="points"/>
        <w:numPr>
          <w:ilvl w:val="0"/>
          <w:numId w:val="0"/>
        </w:numPr>
        <w:ind w:right="-1"/>
        <w:rPr>
          <w:noProof/>
          <w:lang w:eastAsia="uk-UA"/>
        </w:rPr>
      </w:pPr>
    </w:p>
    <w:p w:rsidR="000A6A4A" w:rsidRPr="009F652D" w:rsidRDefault="000A6A4A" w:rsidP="00B465EB">
      <w:pPr>
        <w:pStyle w:val="points"/>
        <w:numPr>
          <w:ilvl w:val="0"/>
          <w:numId w:val="48"/>
        </w:numPr>
        <w:ind w:left="567" w:right="-1" w:firstLine="0"/>
        <w:rPr>
          <w:lang w:val="ru-RU"/>
        </w:rPr>
      </w:pPr>
      <w:r w:rsidRPr="00F47F86">
        <w:rPr>
          <w:rStyle w:val="points0"/>
          <w:b/>
          <w:i/>
          <w:color w:val="FF0000"/>
          <w:sz w:val="24"/>
          <w:lang w:val="ru-RU"/>
        </w:rPr>
        <w:t>*</w:t>
      </w:r>
      <w:r w:rsidRPr="00F47F86">
        <w:rPr>
          <w:b/>
          <w:i/>
          <w:noProof/>
          <w:lang w:val="ru-RU" w:eastAsia="uk-UA"/>
        </w:rPr>
        <w:t>Название</w:t>
      </w:r>
      <w:r>
        <w:rPr>
          <w:noProof/>
          <w:lang w:val="ru-RU" w:eastAsia="uk-UA"/>
        </w:rPr>
        <w:t xml:space="preserve"> – введите имя создаваемого шаблона </w:t>
      </w:r>
      <w:r>
        <w:rPr>
          <w:noProof/>
          <w:lang w:eastAsia="uk-UA"/>
        </w:rPr>
        <w:t>SMS</w:t>
      </w:r>
      <w:r w:rsidRPr="009F652D">
        <w:rPr>
          <w:noProof/>
          <w:lang w:val="ru-RU" w:eastAsia="uk-UA"/>
        </w:rPr>
        <w:t xml:space="preserve"> </w:t>
      </w:r>
      <w:r>
        <w:rPr>
          <w:noProof/>
          <w:lang w:val="ru-RU" w:eastAsia="uk-UA"/>
        </w:rPr>
        <w:t>сообщения</w:t>
      </w:r>
    </w:p>
    <w:p w:rsidR="000A6A4A" w:rsidRPr="000A6A4A" w:rsidRDefault="000A6A4A" w:rsidP="00B465EB">
      <w:pPr>
        <w:pStyle w:val="points"/>
        <w:numPr>
          <w:ilvl w:val="0"/>
          <w:numId w:val="48"/>
        </w:numPr>
        <w:ind w:left="567" w:right="-1" w:firstLine="0"/>
        <w:rPr>
          <w:lang w:val="ru-RU"/>
        </w:rPr>
      </w:pPr>
      <w:r w:rsidRPr="00F47F86">
        <w:rPr>
          <w:b/>
          <w:i/>
          <w:noProof/>
          <w:lang w:val="ru-RU" w:eastAsia="uk-UA"/>
        </w:rPr>
        <w:t>Описание</w:t>
      </w:r>
      <w:r>
        <w:rPr>
          <w:b/>
          <w:noProof/>
          <w:lang w:val="ru-RU" w:eastAsia="uk-UA"/>
        </w:rPr>
        <w:t xml:space="preserve"> </w:t>
      </w:r>
      <w:r>
        <w:rPr>
          <w:noProof/>
          <w:lang w:val="ru-RU" w:eastAsia="uk-UA"/>
        </w:rPr>
        <w:t>– дополнительное описание шаблона</w:t>
      </w:r>
    </w:p>
    <w:p w:rsidR="000A6A4A" w:rsidRPr="00A909E5" w:rsidRDefault="000A6A4A" w:rsidP="00B465EB">
      <w:pPr>
        <w:pStyle w:val="points"/>
        <w:numPr>
          <w:ilvl w:val="0"/>
          <w:numId w:val="48"/>
        </w:numPr>
        <w:ind w:left="567" w:right="-1" w:firstLine="0"/>
        <w:rPr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F47F86">
        <w:rPr>
          <w:b/>
          <w:i/>
          <w:noProof/>
          <w:lang w:val="ru-RU" w:eastAsia="uk-UA"/>
        </w:rPr>
        <w:t xml:space="preserve">Добавить сообщение </w:t>
      </w:r>
      <w:r w:rsidRPr="00F47F86">
        <w:rPr>
          <w:b/>
          <w:i/>
          <w:noProof/>
          <w:lang w:eastAsia="uk-UA"/>
        </w:rPr>
        <w:t>SMS</w:t>
      </w:r>
      <w:r w:rsidRPr="00A909E5">
        <w:rPr>
          <w:b/>
          <w:noProof/>
          <w:lang w:val="ru-RU" w:eastAsia="uk-UA"/>
        </w:rPr>
        <w:t xml:space="preserve"> </w:t>
      </w:r>
      <w:r w:rsidRPr="00A909E5">
        <w:rPr>
          <w:noProof/>
          <w:lang w:val="ru-RU" w:eastAsia="uk-UA"/>
        </w:rPr>
        <w:t xml:space="preserve">– </w:t>
      </w:r>
      <w:r>
        <w:rPr>
          <w:noProof/>
          <w:lang w:val="ru-RU" w:eastAsia="uk-UA"/>
        </w:rPr>
        <w:t xml:space="preserve">область для добавления содержимого шаблона </w:t>
      </w:r>
      <w:r>
        <w:rPr>
          <w:noProof/>
          <w:lang w:eastAsia="uk-UA"/>
        </w:rPr>
        <w:t>SMS</w:t>
      </w:r>
      <w:r w:rsidRPr="00A909E5">
        <w:rPr>
          <w:noProof/>
          <w:lang w:val="ru-RU" w:eastAsia="uk-UA"/>
        </w:rPr>
        <w:t xml:space="preserve"> </w:t>
      </w:r>
      <w:r>
        <w:rPr>
          <w:noProof/>
          <w:lang w:val="ru-RU" w:eastAsia="uk-UA"/>
        </w:rPr>
        <w:t>сообщения</w:t>
      </w:r>
    </w:p>
    <w:p w:rsidR="000A6A4A" w:rsidRPr="000A6A4A" w:rsidRDefault="000A6A4A" w:rsidP="000A6A4A">
      <w:pPr>
        <w:pStyle w:val="points"/>
        <w:numPr>
          <w:ilvl w:val="0"/>
          <w:numId w:val="2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Чтобы добавить текст сообщения нажмите кнопку</w:t>
      </w:r>
      <w:proofErr w:type="gramStart"/>
      <w:r>
        <w:rPr>
          <w:rStyle w:val="points0"/>
          <w:lang w:val="ru-RU"/>
        </w:rPr>
        <w:t xml:space="preserve">  </w:t>
      </w:r>
      <w:r w:rsidRPr="00F47F86">
        <w:rPr>
          <w:b/>
          <w:i/>
          <w:noProof/>
          <w:lang w:val="ru-RU" w:eastAsia="uk-UA"/>
        </w:rPr>
        <w:t>Д</w:t>
      </w:r>
      <w:proofErr w:type="gramEnd"/>
      <w:r w:rsidRPr="00F47F86">
        <w:rPr>
          <w:b/>
          <w:i/>
          <w:noProof/>
          <w:lang w:val="ru-RU" w:eastAsia="uk-UA"/>
        </w:rPr>
        <w:t>обавить</w:t>
      </w:r>
      <w:r w:rsidRPr="000F1564">
        <w:rPr>
          <w:rStyle w:val="points0"/>
          <w:b/>
          <w:color w:val="FF0000"/>
          <w:sz w:val="24"/>
          <w:lang w:val="ru-RU"/>
        </w:rPr>
        <w:t xml:space="preserve"> </w:t>
      </w:r>
    </w:p>
    <w:p w:rsidR="000A6A4A" w:rsidRPr="00B465EB" w:rsidRDefault="000A6A4A" w:rsidP="000A6A4A">
      <w:pPr>
        <w:pStyle w:val="points"/>
        <w:numPr>
          <w:ilvl w:val="0"/>
          <w:numId w:val="2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Выберите   </w:t>
      </w: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F47F86">
        <w:rPr>
          <w:rStyle w:val="points0"/>
          <w:b/>
          <w:i/>
          <w:lang w:val="ru-RU"/>
        </w:rPr>
        <w:t>Режим ввода</w:t>
      </w:r>
      <w:r>
        <w:rPr>
          <w:rStyle w:val="points0"/>
          <w:b/>
          <w:i/>
          <w:lang w:val="ru-RU"/>
        </w:rPr>
        <w:t xml:space="preserve"> </w:t>
      </w:r>
    </w:p>
    <w:p w:rsidR="00B465EB" w:rsidRPr="00C5777E" w:rsidRDefault="00B465EB" w:rsidP="00B465E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0A6A4A" w:rsidRDefault="00B465EB" w:rsidP="00B465EB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B465EB">
        <w:rPr>
          <w:rStyle w:val="points0"/>
          <w:lang w:val="ru-RU"/>
        </w:rPr>
        <w:t>Опция</w:t>
      </w:r>
      <w:proofErr w:type="gramStart"/>
      <w:r w:rsidRPr="00B465EB">
        <w:rPr>
          <w:rStyle w:val="points0"/>
          <w:lang w:val="ru-RU"/>
        </w:rPr>
        <w:t xml:space="preserve"> </w:t>
      </w:r>
      <w:r w:rsidR="000A6A4A" w:rsidRPr="00F47F86">
        <w:rPr>
          <w:rStyle w:val="points0"/>
          <w:b/>
          <w:i/>
          <w:u w:val="single"/>
          <w:lang w:val="ru-RU"/>
        </w:rPr>
        <w:t>В</w:t>
      </w:r>
      <w:proofErr w:type="gramEnd"/>
      <w:r w:rsidR="000A6A4A" w:rsidRPr="00F47F86">
        <w:rPr>
          <w:rStyle w:val="points0"/>
          <w:b/>
          <w:i/>
          <w:u w:val="single"/>
          <w:lang w:val="ru-RU"/>
        </w:rPr>
        <w:t>вести вручную</w:t>
      </w:r>
      <w:r>
        <w:rPr>
          <w:rStyle w:val="points0"/>
          <w:b/>
          <w:i/>
          <w:lang w:val="ru-RU"/>
        </w:rPr>
        <w:t xml:space="preserve"> </w:t>
      </w:r>
      <w:r w:rsidRPr="00B465EB">
        <w:rPr>
          <w:rStyle w:val="points0"/>
          <w:lang w:val="ru-RU"/>
        </w:rPr>
        <w:t>предполагает</w:t>
      </w:r>
      <w:r>
        <w:rPr>
          <w:rStyle w:val="points0"/>
          <w:b/>
          <w:i/>
          <w:lang w:val="ru-RU"/>
        </w:rPr>
        <w:t xml:space="preserve"> </w:t>
      </w:r>
      <w:r w:rsidR="000A6A4A" w:rsidRPr="00F47F86">
        <w:rPr>
          <w:rStyle w:val="points0"/>
          <w:lang w:val="ru-RU"/>
        </w:rPr>
        <w:t xml:space="preserve">ввод текста </w:t>
      </w:r>
      <w:r w:rsidR="000A6A4A" w:rsidRPr="00F47F86">
        <w:rPr>
          <w:rStyle w:val="points0"/>
        </w:rPr>
        <w:t>SMS</w:t>
      </w:r>
      <w:r w:rsidR="000A6A4A" w:rsidRPr="00F47F86">
        <w:rPr>
          <w:rStyle w:val="points0"/>
          <w:lang w:val="ru-RU"/>
        </w:rPr>
        <w:t xml:space="preserve"> сообщения вручную</w:t>
      </w:r>
      <w:r w:rsidR="000A6A4A">
        <w:rPr>
          <w:rStyle w:val="points0"/>
          <w:lang w:val="ru-RU"/>
        </w:rPr>
        <w:t xml:space="preserve"> </w:t>
      </w:r>
      <w:r w:rsidR="000A6A4A" w:rsidRPr="0075149C">
        <w:rPr>
          <w:rStyle w:val="points0"/>
          <w:lang w:val="ru-RU"/>
        </w:rPr>
        <w:t>(</w:t>
      </w:r>
      <w:r w:rsidR="000A6A4A">
        <w:rPr>
          <w:rStyle w:val="points0"/>
          <w:lang w:val="ru-RU"/>
        </w:rPr>
        <w:t>см. рисунок 7-2)</w:t>
      </w:r>
    </w:p>
    <w:p w:rsidR="00CA13B6" w:rsidRPr="00C5777E" w:rsidRDefault="00CA13B6" w:rsidP="00CA13B6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C5777E">
        <w:rPr>
          <w:rStyle w:val="points0"/>
          <w:lang w:val="ru-RU"/>
        </w:rPr>
        <w:t>На</w:t>
      </w:r>
      <w:r w:rsidRPr="00C5777E">
        <w:rPr>
          <w:rStyle w:val="points0"/>
          <w:i/>
          <w:lang w:val="ru-RU"/>
        </w:rPr>
        <w:t xml:space="preserve"> </w:t>
      </w:r>
      <w:r w:rsidR="00C5777E">
        <w:rPr>
          <w:rStyle w:val="points0"/>
          <w:i/>
          <w:lang w:val="ru-RU"/>
        </w:rPr>
        <w:t>Р</w:t>
      </w:r>
      <w:r w:rsidRPr="00C5777E">
        <w:rPr>
          <w:rStyle w:val="points0"/>
          <w:i/>
          <w:lang w:val="ru-RU"/>
        </w:rPr>
        <w:t xml:space="preserve">исунке 7-3 </w:t>
      </w:r>
      <w:r w:rsidRPr="00C5777E">
        <w:rPr>
          <w:rStyle w:val="points0"/>
          <w:lang w:val="ru-RU"/>
        </w:rPr>
        <w:t xml:space="preserve">показан вариант выбора </w:t>
      </w:r>
      <w:r w:rsidR="00C23BE6" w:rsidRPr="00C5777E">
        <w:rPr>
          <w:rStyle w:val="points0"/>
          <w:lang w:val="ru-RU"/>
        </w:rPr>
        <w:t xml:space="preserve">режима ввода </w:t>
      </w:r>
      <w:r w:rsidRPr="00C5777E">
        <w:rPr>
          <w:rStyle w:val="points0"/>
          <w:lang w:val="ru-RU"/>
        </w:rPr>
        <w:t xml:space="preserve">содержимого </w:t>
      </w:r>
      <w:r w:rsidRPr="00C5777E">
        <w:rPr>
          <w:rStyle w:val="points0"/>
        </w:rPr>
        <w:t>SMS</w:t>
      </w:r>
      <w:r w:rsidRPr="00C5777E">
        <w:rPr>
          <w:rStyle w:val="points0"/>
          <w:lang w:val="ru-RU"/>
        </w:rPr>
        <w:t xml:space="preserve"> </w:t>
      </w:r>
      <w:r w:rsidR="00C23BE6" w:rsidRPr="00C5777E">
        <w:rPr>
          <w:rStyle w:val="points0"/>
          <w:lang w:val="ru-RU"/>
        </w:rPr>
        <w:t>сообщения</w:t>
      </w:r>
      <w:r w:rsidR="00C5777E" w:rsidRPr="00C5777E">
        <w:rPr>
          <w:rStyle w:val="points0"/>
          <w:lang w:val="ru-RU"/>
        </w:rPr>
        <w:t>:</w:t>
      </w:r>
    </w:p>
    <w:p w:rsidR="00C0151C" w:rsidRPr="00CA13B6" w:rsidRDefault="00121822" w:rsidP="0075149C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084D33C" wp14:editId="42A8798B">
            <wp:extent cx="6425738" cy="26185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28055" cy="26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4A" w:rsidRDefault="00A909E5" w:rsidP="00695847">
      <w:pPr>
        <w:pStyle w:val="points"/>
        <w:numPr>
          <w:ilvl w:val="0"/>
          <w:numId w:val="33"/>
        </w:numPr>
        <w:ind w:left="567" w:right="-1" w:firstLine="0"/>
        <w:rPr>
          <w:rStyle w:val="points0"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="00121822" w:rsidRPr="00F47F86">
        <w:rPr>
          <w:rStyle w:val="points0"/>
          <w:b/>
          <w:i/>
          <w:lang w:val="ru-RU"/>
        </w:rPr>
        <w:t>Текст</w:t>
      </w:r>
      <w:r w:rsidR="00121822">
        <w:rPr>
          <w:rStyle w:val="points0"/>
          <w:b/>
          <w:lang w:val="ru-RU"/>
        </w:rPr>
        <w:t xml:space="preserve"> </w:t>
      </w:r>
      <w:r w:rsidR="005F2979">
        <w:rPr>
          <w:rStyle w:val="points0"/>
          <w:lang w:val="ru-RU"/>
        </w:rPr>
        <w:t>–</w:t>
      </w:r>
      <w:r w:rsidR="00121822">
        <w:rPr>
          <w:rStyle w:val="points0"/>
          <w:lang w:val="ru-RU"/>
        </w:rPr>
        <w:t xml:space="preserve"> </w:t>
      </w:r>
      <w:r w:rsidR="004D1010">
        <w:rPr>
          <w:rStyle w:val="points0"/>
          <w:lang w:val="ru-RU"/>
        </w:rPr>
        <w:t xml:space="preserve">в данное поле вводится текст </w:t>
      </w:r>
      <w:r w:rsidR="004D1010">
        <w:rPr>
          <w:rStyle w:val="points0"/>
        </w:rPr>
        <w:t>SMS</w:t>
      </w:r>
      <w:r w:rsidR="004D1010" w:rsidRPr="004D1010">
        <w:rPr>
          <w:rStyle w:val="points0"/>
          <w:lang w:val="ru-RU"/>
        </w:rPr>
        <w:t xml:space="preserve"> </w:t>
      </w:r>
      <w:r w:rsidR="004D1010">
        <w:rPr>
          <w:rStyle w:val="points0"/>
          <w:lang w:val="ru-RU"/>
        </w:rPr>
        <w:t xml:space="preserve">сообщения, который может </w:t>
      </w:r>
      <w:r w:rsidR="005F2979">
        <w:rPr>
          <w:rStyle w:val="points0"/>
          <w:lang w:val="ru-RU"/>
        </w:rPr>
        <w:t xml:space="preserve">быть простым или </w:t>
      </w:r>
      <w:r w:rsidR="00CA13B6" w:rsidRPr="00F47F86">
        <w:rPr>
          <w:rStyle w:val="points0"/>
          <w:b/>
          <w:lang w:val="ru-RU"/>
        </w:rPr>
        <w:t>персонализированным.</w:t>
      </w:r>
      <w:r w:rsidR="004D1010" w:rsidRPr="00F47F86">
        <w:rPr>
          <w:rStyle w:val="points0"/>
          <w:lang w:val="ru-RU"/>
        </w:rPr>
        <w:t xml:space="preserve"> </w:t>
      </w:r>
    </w:p>
    <w:p w:rsidR="00121822" w:rsidRPr="000A6A4A" w:rsidRDefault="00CA13B6" w:rsidP="000A6A4A">
      <w:pPr>
        <w:pStyle w:val="points"/>
        <w:numPr>
          <w:ilvl w:val="0"/>
          <w:numId w:val="0"/>
        </w:numPr>
        <w:ind w:left="567" w:right="-1"/>
        <w:rPr>
          <w:rStyle w:val="points0"/>
          <w:lang w:val="ru-RU"/>
        </w:rPr>
      </w:pPr>
      <w:r w:rsidRPr="00F47F86">
        <w:rPr>
          <w:rStyle w:val="points0"/>
          <w:b/>
          <w:lang w:val="ru-RU"/>
        </w:rPr>
        <w:t>Персонализированн</w:t>
      </w:r>
      <w:r w:rsidR="000A6A4A">
        <w:rPr>
          <w:rStyle w:val="points0"/>
          <w:b/>
          <w:lang w:val="ru-RU"/>
        </w:rPr>
        <w:t>ое сообщение</w:t>
      </w:r>
      <w:r w:rsidR="000A6A4A">
        <w:rPr>
          <w:rStyle w:val="points0"/>
          <w:lang w:val="ru-RU"/>
        </w:rPr>
        <w:t xml:space="preserve"> – это тип сообщения</w:t>
      </w:r>
      <w:r w:rsidRPr="00CA13B6">
        <w:rPr>
          <w:rStyle w:val="points0"/>
          <w:lang w:val="ru-RU"/>
        </w:rPr>
        <w:t>, в содержимое котор</w:t>
      </w:r>
      <w:r w:rsidR="000A6A4A">
        <w:rPr>
          <w:rStyle w:val="points0"/>
          <w:lang w:val="ru-RU"/>
        </w:rPr>
        <w:t>ого</w:t>
      </w:r>
      <w:r w:rsidRPr="00CA13B6">
        <w:rPr>
          <w:rStyle w:val="points0"/>
          <w:lang w:val="ru-RU"/>
        </w:rPr>
        <w:t xml:space="preserve"> могут быть вставлены персональные данные</w:t>
      </w:r>
      <w:r w:rsidR="00D12CB6">
        <w:rPr>
          <w:rStyle w:val="points0"/>
          <w:lang w:val="ru-RU"/>
        </w:rPr>
        <w:t xml:space="preserve"> получателя/получателей информационных рассылок</w:t>
      </w:r>
      <w:r w:rsidRPr="00CA13B6">
        <w:rPr>
          <w:rStyle w:val="points0"/>
          <w:lang w:val="ru-RU"/>
        </w:rPr>
        <w:t xml:space="preserve">. Список получателей для данного типа сообщения </w:t>
      </w:r>
      <w:r w:rsidR="00D12CB6">
        <w:rPr>
          <w:rStyle w:val="points0"/>
          <w:lang w:val="ru-RU"/>
        </w:rPr>
        <w:t xml:space="preserve">может содержать в себе </w:t>
      </w:r>
      <w:r w:rsidRPr="00CA13B6">
        <w:rPr>
          <w:rStyle w:val="points0"/>
          <w:lang w:val="ru-RU"/>
        </w:rPr>
        <w:t>несколько</w:t>
      </w:r>
      <w:r>
        <w:rPr>
          <w:rStyle w:val="points0"/>
          <w:lang w:val="ru-RU"/>
        </w:rPr>
        <w:t xml:space="preserve"> столбцо</w:t>
      </w:r>
      <w:r w:rsidR="00D12CB6">
        <w:rPr>
          <w:rStyle w:val="points0"/>
          <w:lang w:val="ru-RU"/>
        </w:rPr>
        <w:t>в персональных данных абонента.</w:t>
      </w:r>
      <w:r w:rsidR="00552CB8">
        <w:rPr>
          <w:rStyle w:val="points0"/>
          <w:lang w:val="ru-RU"/>
        </w:rPr>
        <w:t xml:space="preserve"> </w:t>
      </w:r>
      <w:r w:rsidR="00D12CB6">
        <w:rPr>
          <w:rStyle w:val="points0"/>
          <w:lang w:val="ru-RU"/>
        </w:rPr>
        <w:t>В</w:t>
      </w:r>
      <w:r w:rsidR="00552CB8">
        <w:rPr>
          <w:rStyle w:val="points0"/>
          <w:lang w:val="ru-RU"/>
        </w:rPr>
        <w:t xml:space="preserve"> первой колонке списка получателей указывае</w:t>
      </w:r>
      <w:r w:rsidR="00D12CB6">
        <w:rPr>
          <w:rStyle w:val="points0"/>
          <w:lang w:val="ru-RU"/>
        </w:rPr>
        <w:t xml:space="preserve">тся номер телефона. Далее, в процессе </w:t>
      </w:r>
      <w:r>
        <w:rPr>
          <w:rStyle w:val="points0"/>
          <w:lang w:val="ru-RU"/>
        </w:rPr>
        <w:t>добавления в систему персонализ</w:t>
      </w:r>
      <w:r w:rsidR="00552CB8">
        <w:rPr>
          <w:rStyle w:val="points0"/>
          <w:lang w:val="ru-RU"/>
        </w:rPr>
        <w:t xml:space="preserve">ированных параметров необходимо </w:t>
      </w:r>
      <w:r>
        <w:rPr>
          <w:rStyle w:val="points0"/>
          <w:lang w:val="ru-RU"/>
        </w:rPr>
        <w:t xml:space="preserve">указать </w:t>
      </w:r>
      <w:r w:rsidRPr="00CA13B6">
        <w:rPr>
          <w:rStyle w:val="points0"/>
          <w:lang w:val="ru-RU"/>
        </w:rPr>
        <w:t xml:space="preserve">название столбца </w:t>
      </w:r>
      <w:r w:rsidR="00D12CB6">
        <w:rPr>
          <w:rStyle w:val="points0"/>
          <w:lang w:val="ru-RU"/>
        </w:rPr>
        <w:t xml:space="preserve">с персонализированными данными получателя </w:t>
      </w:r>
      <w:r w:rsidRPr="00CA13B6">
        <w:rPr>
          <w:rStyle w:val="points0"/>
          <w:lang w:val="ru-RU"/>
        </w:rPr>
        <w:t>в фигурных скобках</w:t>
      </w:r>
      <w:proofErr w:type="gramStart"/>
      <w:r w:rsidRPr="00CA13B6">
        <w:rPr>
          <w:rStyle w:val="points0"/>
          <w:lang w:val="ru-RU"/>
        </w:rPr>
        <w:t xml:space="preserve"> </w:t>
      </w:r>
      <w:r w:rsidRPr="00F47F86">
        <w:rPr>
          <w:rStyle w:val="points0"/>
          <w:b/>
          <w:color w:val="FF0000"/>
          <w:sz w:val="24"/>
          <w:lang w:val="ru-RU"/>
        </w:rPr>
        <w:t>{}</w:t>
      </w:r>
      <w:r w:rsidRPr="00CA13B6">
        <w:rPr>
          <w:rStyle w:val="points0"/>
          <w:lang w:val="ru-RU"/>
        </w:rPr>
        <w:t>.</w:t>
      </w:r>
      <w:r w:rsidR="00552CB8">
        <w:rPr>
          <w:rStyle w:val="points0"/>
          <w:lang w:val="ru-RU"/>
        </w:rPr>
        <w:t xml:space="preserve"> </w:t>
      </w:r>
      <w:proofErr w:type="gramEnd"/>
      <w:r w:rsidR="004D1010" w:rsidRPr="004D1010">
        <w:rPr>
          <w:rStyle w:val="points0"/>
          <w:lang w:val="ru-RU"/>
        </w:rPr>
        <w:t xml:space="preserve">Например, если в поле </w:t>
      </w:r>
      <w:r w:rsidR="004D1010" w:rsidRPr="00F47F86">
        <w:rPr>
          <w:rStyle w:val="points0"/>
          <w:b/>
          <w:i/>
          <w:lang w:val="ru-RU"/>
        </w:rPr>
        <w:t>Текст</w:t>
      </w:r>
      <w:r w:rsidR="004D1010" w:rsidRPr="00F47F86">
        <w:rPr>
          <w:rStyle w:val="points0"/>
          <w:i/>
          <w:lang w:val="ru-RU"/>
        </w:rPr>
        <w:t xml:space="preserve"> </w:t>
      </w:r>
      <w:r w:rsidR="004D1010" w:rsidRPr="004D1010">
        <w:rPr>
          <w:rStyle w:val="points0"/>
          <w:lang w:val="ru-RU"/>
        </w:rPr>
        <w:t xml:space="preserve">введено сообщение </w:t>
      </w:r>
      <w:r w:rsidR="00F47F86">
        <w:rPr>
          <w:rStyle w:val="points0"/>
          <w:lang w:val="ru-RU"/>
        </w:rPr>
        <w:t>«</w:t>
      </w:r>
      <w:r w:rsidR="004D1010" w:rsidRPr="00CA13B6">
        <w:rPr>
          <w:rStyle w:val="points0"/>
          <w:b/>
          <w:lang w:val="ru-RU"/>
        </w:rPr>
        <w:t>С Новым</w:t>
      </w:r>
      <w:r>
        <w:rPr>
          <w:rStyle w:val="points0"/>
          <w:b/>
          <w:lang w:val="ru-RU"/>
        </w:rPr>
        <w:t xml:space="preserve"> Годом, дорогая</w:t>
      </w:r>
      <w:r w:rsidRPr="00CA13B6">
        <w:rPr>
          <w:rStyle w:val="points0"/>
          <w:b/>
          <w:lang w:val="ru-RU"/>
        </w:rPr>
        <w:t xml:space="preserve"> {Имя}!</w:t>
      </w:r>
      <w:r w:rsidR="00F47F86">
        <w:rPr>
          <w:rStyle w:val="points0"/>
          <w:b/>
          <w:lang w:val="ru-RU"/>
        </w:rPr>
        <w:t>»</w:t>
      </w:r>
      <w:r w:rsidR="004D1010" w:rsidRPr="004D1010">
        <w:rPr>
          <w:rStyle w:val="points0"/>
          <w:lang w:val="ru-RU"/>
        </w:rPr>
        <w:t xml:space="preserve">, а в списке получателей значение для столбца </w:t>
      </w:r>
      <w:r w:rsidR="004D1010" w:rsidRPr="00F47F86">
        <w:rPr>
          <w:rStyle w:val="points0"/>
          <w:b/>
          <w:i/>
          <w:lang w:val="ru-RU"/>
        </w:rPr>
        <w:t>Имя</w:t>
      </w:r>
      <w:r w:rsidR="004D1010" w:rsidRPr="004D1010">
        <w:rPr>
          <w:rStyle w:val="points0"/>
          <w:lang w:val="ru-RU"/>
        </w:rPr>
        <w:t xml:space="preserve"> указано как </w:t>
      </w:r>
      <w:r>
        <w:rPr>
          <w:rStyle w:val="points0"/>
          <w:b/>
          <w:lang w:val="ru-RU"/>
        </w:rPr>
        <w:t>Ната</w:t>
      </w:r>
      <w:r w:rsidR="004D1010" w:rsidRPr="00CA13B6">
        <w:rPr>
          <w:rStyle w:val="points0"/>
          <w:b/>
          <w:lang w:val="ru-RU"/>
        </w:rPr>
        <w:t>ша</w:t>
      </w:r>
      <w:r w:rsidR="004D1010" w:rsidRPr="004D1010">
        <w:rPr>
          <w:rStyle w:val="points0"/>
          <w:lang w:val="ru-RU"/>
        </w:rPr>
        <w:t>, то система отправит</w:t>
      </w:r>
      <w:r>
        <w:rPr>
          <w:rStyle w:val="points0"/>
          <w:lang w:val="ru-RU"/>
        </w:rPr>
        <w:t xml:space="preserve"> следующее</w:t>
      </w:r>
      <w:r w:rsidR="004D1010" w:rsidRPr="004D1010">
        <w:rPr>
          <w:rStyle w:val="points0"/>
          <w:lang w:val="ru-RU"/>
        </w:rPr>
        <w:t xml:space="preserve"> сообщение: </w:t>
      </w:r>
      <w:r w:rsidR="00F47F86">
        <w:rPr>
          <w:rStyle w:val="points0"/>
          <w:lang w:val="ru-RU"/>
        </w:rPr>
        <w:t>«</w:t>
      </w:r>
      <w:r>
        <w:rPr>
          <w:rStyle w:val="points0"/>
          <w:b/>
          <w:lang w:val="ru-RU"/>
        </w:rPr>
        <w:t>С Новым годом, дорогая Наташа</w:t>
      </w:r>
      <w:r w:rsidR="00F47F86">
        <w:rPr>
          <w:rStyle w:val="points0"/>
          <w:b/>
          <w:lang w:val="ru-RU"/>
        </w:rPr>
        <w:t>!»</w:t>
      </w:r>
    </w:p>
    <w:p w:rsidR="000A6A4A" w:rsidRPr="00CA13B6" w:rsidRDefault="000A6A4A" w:rsidP="000A6A4A">
      <w:pPr>
        <w:pStyle w:val="points"/>
        <w:numPr>
          <w:ilvl w:val="0"/>
          <w:numId w:val="0"/>
        </w:numPr>
        <w:ind w:left="567" w:right="-1"/>
        <w:rPr>
          <w:rStyle w:val="points0"/>
          <w:lang w:val="ru-RU"/>
        </w:rPr>
      </w:pPr>
    </w:p>
    <w:p w:rsidR="000A6A4A" w:rsidRDefault="000A6A4A" w:rsidP="000A6A4A">
      <w:pPr>
        <w:pStyle w:val="points"/>
        <w:numPr>
          <w:ilvl w:val="0"/>
          <w:numId w:val="0"/>
        </w:numPr>
        <w:ind w:left="567" w:right="-1"/>
        <w:rPr>
          <w:rStyle w:val="points0"/>
          <w:i/>
          <w:lang w:val="ru-RU"/>
        </w:rPr>
      </w:pPr>
      <w:r w:rsidRPr="00F47F86">
        <w:rPr>
          <w:rStyle w:val="points0"/>
          <w:b/>
          <w:u w:val="single"/>
          <w:lang w:val="ru-RU"/>
        </w:rPr>
        <w:t>Импорт из файла</w:t>
      </w:r>
      <w:r w:rsidRPr="00F47F86">
        <w:rPr>
          <w:rStyle w:val="points0"/>
          <w:b/>
          <w:i/>
          <w:u w:val="single"/>
          <w:lang w:val="ru-RU"/>
        </w:rPr>
        <w:t>:</w:t>
      </w:r>
      <w:r w:rsidRPr="00A909E5">
        <w:rPr>
          <w:rStyle w:val="points0"/>
          <w:i/>
          <w:lang w:val="ru-RU"/>
        </w:rPr>
        <w:t xml:space="preserve"> </w:t>
      </w:r>
      <w:r w:rsidRPr="00F47F86">
        <w:rPr>
          <w:rStyle w:val="points0"/>
          <w:lang w:val="ru-RU"/>
        </w:rPr>
        <w:t xml:space="preserve">вы можете импортировать содержимое </w:t>
      </w:r>
      <w:r w:rsidRPr="00F47F86">
        <w:rPr>
          <w:rStyle w:val="points0"/>
        </w:rPr>
        <w:t>SMS</w:t>
      </w:r>
      <w:r w:rsidRPr="00F47F86">
        <w:rPr>
          <w:rStyle w:val="points0"/>
          <w:lang w:val="ru-RU"/>
        </w:rPr>
        <w:t xml:space="preserve"> из файла на локальном </w:t>
      </w:r>
      <w:r>
        <w:rPr>
          <w:rStyle w:val="points0"/>
          <w:lang w:val="ru-RU"/>
        </w:rPr>
        <w:t xml:space="preserve"> </w:t>
      </w:r>
      <w:r w:rsidRPr="00F47F86">
        <w:rPr>
          <w:rStyle w:val="points0"/>
          <w:lang w:val="ru-RU"/>
        </w:rPr>
        <w:t xml:space="preserve">компьютере. Импортируемый файл обязательно должен быть в формате </w:t>
      </w:r>
      <w:r w:rsidRPr="00F47F86">
        <w:rPr>
          <w:rStyle w:val="points0"/>
          <w:b/>
          <w:lang w:val="ru-RU"/>
        </w:rPr>
        <w:t>*.</w:t>
      </w:r>
      <w:r w:rsidRPr="00F47F86">
        <w:rPr>
          <w:rStyle w:val="points0"/>
          <w:b/>
        </w:rPr>
        <w:t>txt</w:t>
      </w:r>
      <w:r w:rsidRPr="00F47F86">
        <w:rPr>
          <w:rStyle w:val="points0"/>
          <w:lang w:val="ru-RU"/>
        </w:rPr>
        <w:t xml:space="preserve"> и в кодировке </w:t>
      </w:r>
      <w:r w:rsidRPr="00F47F86">
        <w:rPr>
          <w:rStyle w:val="points0"/>
        </w:rPr>
        <w:lastRenderedPageBreak/>
        <w:t>UTF</w:t>
      </w:r>
      <w:r w:rsidRPr="00F47F86">
        <w:rPr>
          <w:rStyle w:val="points0"/>
          <w:lang w:val="ru-RU"/>
        </w:rPr>
        <w:t>-8, при этом содержимое файла не ограниче</w:t>
      </w:r>
      <w:r>
        <w:rPr>
          <w:rStyle w:val="points0"/>
          <w:lang w:val="ru-RU"/>
        </w:rPr>
        <w:t xml:space="preserve">нно </w:t>
      </w:r>
      <w:r w:rsidRPr="00F47F86">
        <w:rPr>
          <w:rStyle w:val="points0"/>
          <w:lang w:val="ru-RU"/>
        </w:rPr>
        <w:t>и файл может содержать любые символы</w:t>
      </w:r>
      <w:r w:rsidR="00826D75">
        <w:rPr>
          <w:rStyle w:val="points0"/>
          <w:lang w:val="ru-RU"/>
        </w:rPr>
        <w:t xml:space="preserve"> </w:t>
      </w:r>
      <w:r w:rsidR="00826D75" w:rsidRPr="0075149C">
        <w:rPr>
          <w:rStyle w:val="points0"/>
          <w:lang w:val="ru-RU"/>
        </w:rPr>
        <w:t>(</w:t>
      </w:r>
      <w:r w:rsidR="00826D75">
        <w:rPr>
          <w:rStyle w:val="points0"/>
          <w:lang w:val="ru-RU"/>
        </w:rPr>
        <w:t>см. рисунок 7-4)</w:t>
      </w:r>
      <w:r>
        <w:rPr>
          <w:rStyle w:val="points0"/>
          <w:i/>
          <w:lang w:val="ru-RU"/>
        </w:rPr>
        <w:t xml:space="preserve"> </w:t>
      </w:r>
      <w:r w:rsidRPr="00A909E5">
        <w:rPr>
          <w:rStyle w:val="points0"/>
          <w:i/>
          <w:lang w:val="ru-RU"/>
        </w:rPr>
        <w:t xml:space="preserve"> </w:t>
      </w:r>
    </w:p>
    <w:p w:rsidR="000A6A4A" w:rsidRPr="00483482" w:rsidRDefault="000A6A4A" w:rsidP="000A6A4A">
      <w:pPr>
        <w:pStyle w:val="points"/>
        <w:numPr>
          <w:ilvl w:val="0"/>
          <w:numId w:val="33"/>
        </w:numPr>
        <w:ind w:left="567" w:right="-1" w:firstLine="0"/>
        <w:rPr>
          <w:rStyle w:val="points0"/>
          <w:lang w:val="ru-RU"/>
        </w:rPr>
      </w:pPr>
      <w:r w:rsidRPr="00483482">
        <w:rPr>
          <w:rStyle w:val="points0"/>
          <w:b/>
          <w:color w:val="FF0000"/>
          <w:sz w:val="24"/>
          <w:lang w:val="ru-RU"/>
        </w:rPr>
        <w:t>*</w:t>
      </w:r>
      <w:r w:rsidRPr="00F47F86">
        <w:rPr>
          <w:rStyle w:val="points0"/>
          <w:b/>
          <w:i/>
          <w:lang w:val="ru-RU"/>
        </w:rPr>
        <w:t>Выбрать файл</w:t>
      </w:r>
      <w:r w:rsidRPr="00483482">
        <w:rPr>
          <w:rStyle w:val="points0"/>
          <w:lang w:val="ru-RU"/>
        </w:rPr>
        <w:t xml:space="preserve"> – нажмите </w:t>
      </w:r>
      <w:r>
        <w:rPr>
          <w:rStyle w:val="points0"/>
          <w:lang w:val="ru-RU"/>
        </w:rPr>
        <w:t xml:space="preserve">на </w:t>
      </w:r>
      <w:r w:rsidRPr="00483482">
        <w:rPr>
          <w:rStyle w:val="points0"/>
          <w:lang w:val="ru-RU"/>
        </w:rPr>
        <w:t xml:space="preserve">кнопку  </w:t>
      </w:r>
      <w:r>
        <w:rPr>
          <w:noProof/>
          <w:lang w:val="ru-RU" w:eastAsia="ru-RU" w:bidi="ar-SA"/>
        </w:rPr>
        <w:drawing>
          <wp:inline distT="0" distB="0" distL="0" distR="0" wp14:anchorId="544B9925" wp14:editId="733EFD80">
            <wp:extent cx="172720" cy="16446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e18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482">
        <w:rPr>
          <w:rStyle w:val="points0"/>
          <w:lang w:val="ru-RU"/>
        </w:rPr>
        <w:t xml:space="preserve">  </w:t>
      </w:r>
      <w:r>
        <w:rPr>
          <w:rStyle w:val="points0"/>
          <w:lang w:val="ru-RU"/>
        </w:rPr>
        <w:t xml:space="preserve">и </w:t>
      </w:r>
      <w:r w:rsidR="00F14B80">
        <w:rPr>
          <w:rStyle w:val="points0"/>
          <w:lang w:val="ru-RU"/>
        </w:rPr>
        <w:t xml:space="preserve">затем </w:t>
      </w:r>
      <w:r>
        <w:rPr>
          <w:rStyle w:val="points0"/>
          <w:lang w:val="ru-RU"/>
        </w:rPr>
        <w:t xml:space="preserve">выберите </w:t>
      </w:r>
      <w:r w:rsidRPr="00483482">
        <w:rPr>
          <w:rStyle w:val="points0"/>
          <w:lang w:val="ru-RU"/>
        </w:rPr>
        <w:t>файл</w:t>
      </w:r>
      <w:r>
        <w:rPr>
          <w:rStyle w:val="points0"/>
          <w:lang w:val="ru-RU"/>
        </w:rPr>
        <w:t xml:space="preserve">, содержащий контент для </w:t>
      </w:r>
      <w:r>
        <w:rPr>
          <w:rStyle w:val="points0"/>
        </w:rPr>
        <w:t>SMS</w:t>
      </w:r>
      <w:r w:rsidRPr="00483482">
        <w:rPr>
          <w:rStyle w:val="points0"/>
          <w:lang w:val="ru-RU"/>
        </w:rPr>
        <w:t xml:space="preserve"> рассылок </w:t>
      </w:r>
      <w:r>
        <w:rPr>
          <w:rStyle w:val="points0"/>
          <w:lang w:val="ru-RU"/>
        </w:rPr>
        <w:t xml:space="preserve">на локальном компьютере. </w:t>
      </w:r>
      <w:r w:rsidRPr="00483482">
        <w:rPr>
          <w:rStyle w:val="points0"/>
          <w:lang w:val="ru-RU"/>
        </w:rPr>
        <w:t>Импортируемый фа</w:t>
      </w:r>
      <w:r>
        <w:rPr>
          <w:rStyle w:val="points0"/>
          <w:lang w:val="ru-RU"/>
        </w:rPr>
        <w:t>йл должен иметь кодировку UTF-8</w:t>
      </w:r>
    </w:p>
    <w:p w:rsidR="00360CD0" w:rsidRDefault="00360CD0" w:rsidP="00C0151C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C0151C" w:rsidRPr="006C4ED4" w:rsidRDefault="00C0151C" w:rsidP="00C0151C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rStyle w:val="points0"/>
          <w:i/>
          <w:lang w:val="ru-RU"/>
        </w:rPr>
        <w:t>Рисунок 7-4</w:t>
      </w:r>
      <w:r w:rsidR="00964009">
        <w:rPr>
          <w:rStyle w:val="points0"/>
          <w:i/>
          <w:lang w:val="ru-RU"/>
        </w:rPr>
        <w:t xml:space="preserve"> Выбор режима импорта из файла </w:t>
      </w:r>
      <w:r w:rsidR="006C4ED4">
        <w:rPr>
          <w:rStyle w:val="points0"/>
          <w:i/>
          <w:lang w:val="ru-RU"/>
        </w:rPr>
        <w:t xml:space="preserve">шаблона </w:t>
      </w:r>
      <w:r w:rsidR="006C4ED4">
        <w:rPr>
          <w:rStyle w:val="points0"/>
          <w:i/>
        </w:rPr>
        <w:t>SMS</w:t>
      </w:r>
      <w:r w:rsidR="006C4ED4" w:rsidRPr="006C4ED4">
        <w:rPr>
          <w:rStyle w:val="points0"/>
          <w:i/>
          <w:lang w:val="ru-RU"/>
        </w:rPr>
        <w:t xml:space="preserve"> </w:t>
      </w:r>
      <w:r w:rsidR="006C4ED4">
        <w:rPr>
          <w:rStyle w:val="points0"/>
          <w:i/>
          <w:lang w:val="ru-RU"/>
        </w:rPr>
        <w:t>сообщения</w:t>
      </w:r>
      <w:r w:rsidRPr="006C4ED4">
        <w:rPr>
          <w:rStyle w:val="points0"/>
          <w:i/>
          <w:lang w:val="ru-RU"/>
        </w:rPr>
        <w:t>:</w:t>
      </w:r>
    </w:p>
    <w:p w:rsidR="00C0151C" w:rsidRDefault="009F652D" w:rsidP="00C0151C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2900844" wp14:editId="7A9A00C6">
            <wp:extent cx="5719157" cy="2036619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14" cy="204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82" w:rsidRPr="00483482" w:rsidRDefault="00F47F86" w:rsidP="000A6A4A">
      <w:pPr>
        <w:pStyle w:val="points"/>
        <w:numPr>
          <w:ilvl w:val="0"/>
          <w:numId w:val="0"/>
        </w:numPr>
        <w:ind w:left="567" w:right="-1"/>
        <w:rPr>
          <w:rStyle w:val="points0"/>
          <w:lang w:val="ru-RU"/>
        </w:rPr>
      </w:pPr>
      <w:r w:rsidRPr="00F47F86">
        <w:rPr>
          <w:rStyle w:val="points0"/>
          <w:b/>
          <w:lang w:val="ru-RU"/>
        </w:rPr>
        <w:t xml:space="preserve">       </w:t>
      </w:r>
    </w:p>
    <w:p w:rsidR="00C23BE6" w:rsidRPr="00483482" w:rsidRDefault="00483482" w:rsidP="00483482">
      <w:pPr>
        <w:pStyle w:val="points"/>
        <w:numPr>
          <w:ilvl w:val="0"/>
          <w:numId w:val="2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Для подтверждения сохранения шаблона </w:t>
      </w:r>
      <w:r>
        <w:rPr>
          <w:rStyle w:val="points0"/>
        </w:rPr>
        <w:t>SMS</w:t>
      </w:r>
      <w:r w:rsidRPr="00483482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 xml:space="preserve">нажмите кнопку </w:t>
      </w:r>
      <w:proofErr w:type="gramStart"/>
      <w:r w:rsidRPr="00483482">
        <w:rPr>
          <w:rStyle w:val="points0"/>
          <w:b/>
          <w:lang w:val="ru-RU"/>
        </w:rPr>
        <w:t>ОК</w:t>
      </w:r>
      <w:proofErr w:type="gramEnd"/>
    </w:p>
    <w:p w:rsidR="00483482" w:rsidRPr="00C5777E" w:rsidRDefault="00011041" w:rsidP="00483482">
      <w:pPr>
        <w:pStyle w:val="points"/>
        <w:numPr>
          <w:ilvl w:val="0"/>
          <w:numId w:val="2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Созданный вами ш</w:t>
      </w:r>
      <w:r w:rsidR="00483482">
        <w:rPr>
          <w:rStyle w:val="points0"/>
          <w:lang w:val="ru-RU"/>
        </w:rPr>
        <w:t xml:space="preserve">аблон нового сообщения будет отображен на странице </w:t>
      </w:r>
      <w:r w:rsidR="00483482" w:rsidRPr="005804CD">
        <w:rPr>
          <w:rStyle w:val="points0"/>
          <w:b/>
          <w:lang w:val="ru-RU"/>
        </w:rPr>
        <w:t xml:space="preserve">Шаблоны </w:t>
      </w:r>
      <w:r w:rsidR="005804CD" w:rsidRPr="005804CD">
        <w:rPr>
          <w:rStyle w:val="points0"/>
          <w:b/>
          <w:lang w:val="ru-RU"/>
        </w:rPr>
        <w:t>сообщений</w:t>
      </w:r>
      <w:r w:rsidR="004821AD">
        <w:rPr>
          <w:rStyle w:val="points0"/>
          <w:b/>
          <w:lang w:val="ru-RU"/>
        </w:rPr>
        <w:t xml:space="preserve"> </w:t>
      </w:r>
      <w:r w:rsidR="004821AD" w:rsidRPr="004821AD">
        <w:rPr>
          <w:rStyle w:val="points0"/>
          <w:lang w:val="ru-RU"/>
        </w:rPr>
        <w:t>(см. рисунок 7-5)</w:t>
      </w:r>
    </w:p>
    <w:p w:rsidR="00C5777E" w:rsidRPr="004821AD" w:rsidRDefault="00C5777E" w:rsidP="00C5777E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4821AD" w:rsidRPr="006C4ED4" w:rsidRDefault="004821AD" w:rsidP="004821AD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rStyle w:val="points0"/>
          <w:i/>
          <w:lang w:val="ru-RU"/>
        </w:rPr>
        <w:t>Рисунок 7-5</w:t>
      </w:r>
      <w:r w:rsidR="006C4ED4">
        <w:rPr>
          <w:rStyle w:val="points0"/>
          <w:i/>
          <w:lang w:val="ru-RU"/>
        </w:rPr>
        <w:t xml:space="preserve"> Отображение шаблонов сообщений информационных рассылок</w:t>
      </w:r>
      <w:r w:rsidRPr="006C4ED4">
        <w:rPr>
          <w:rStyle w:val="points0"/>
          <w:i/>
          <w:lang w:val="ru-RU"/>
        </w:rPr>
        <w:t>:</w:t>
      </w:r>
    </w:p>
    <w:p w:rsidR="004821AD" w:rsidRPr="004821AD" w:rsidRDefault="004821AD" w:rsidP="004821AD">
      <w:pPr>
        <w:pStyle w:val="points"/>
        <w:numPr>
          <w:ilvl w:val="0"/>
          <w:numId w:val="0"/>
        </w:numPr>
        <w:ind w:right="-1"/>
        <w:rPr>
          <w:rStyle w:val="points0"/>
          <w:i/>
        </w:rPr>
      </w:pPr>
      <w:r>
        <w:rPr>
          <w:noProof/>
          <w:lang w:val="ru-RU" w:eastAsia="ru-RU" w:bidi="ar-SA"/>
        </w:rPr>
        <w:drawing>
          <wp:inline distT="0" distB="0" distL="0" distR="0" wp14:anchorId="011CB79A" wp14:editId="45BC323D">
            <wp:extent cx="6664411" cy="1859727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80693" cy="18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54" w:rsidRDefault="009C3A54" w:rsidP="00FA4989">
      <w:pPr>
        <w:pStyle w:val="points"/>
        <w:numPr>
          <w:ilvl w:val="0"/>
          <w:numId w:val="0"/>
        </w:numPr>
        <w:ind w:left="720" w:right="-1"/>
        <w:rPr>
          <w:rStyle w:val="points0"/>
          <w:lang w:val="ru-RU"/>
        </w:rPr>
      </w:pPr>
    </w:p>
    <w:p w:rsidR="009F1CEE" w:rsidRDefault="009F1CEE" w:rsidP="00FA4989">
      <w:pPr>
        <w:pStyle w:val="points"/>
        <w:numPr>
          <w:ilvl w:val="0"/>
          <w:numId w:val="0"/>
        </w:numPr>
        <w:ind w:left="720" w:right="-1"/>
        <w:rPr>
          <w:rStyle w:val="points0"/>
          <w:lang w:val="ru-RU"/>
        </w:rPr>
      </w:pPr>
    </w:p>
    <w:p w:rsidR="009F1CEE" w:rsidRDefault="009F1CEE" w:rsidP="00FA4989">
      <w:pPr>
        <w:pStyle w:val="points"/>
        <w:numPr>
          <w:ilvl w:val="0"/>
          <w:numId w:val="0"/>
        </w:numPr>
        <w:ind w:left="720" w:right="-1"/>
        <w:rPr>
          <w:rStyle w:val="points0"/>
          <w:lang w:val="ru-RU"/>
        </w:rPr>
      </w:pPr>
    </w:p>
    <w:p w:rsidR="00FA4989" w:rsidRPr="00044A30" w:rsidRDefault="00FA4989" w:rsidP="00360CD0">
      <w:pPr>
        <w:pStyle w:val="1"/>
        <w:numPr>
          <w:ilvl w:val="0"/>
          <w:numId w:val="42"/>
        </w:numPr>
        <w:rPr>
          <w:rStyle w:val="points0"/>
          <w:rFonts w:eastAsiaTheme="majorEastAsia"/>
          <w:color w:val="auto"/>
          <w:sz w:val="32"/>
          <w:lang w:val="ru-RU"/>
        </w:rPr>
      </w:pPr>
      <w:bookmarkStart w:id="14" w:name="_Toc419220930"/>
      <w:r w:rsidRPr="00044A30">
        <w:rPr>
          <w:rStyle w:val="points0"/>
          <w:rFonts w:eastAsiaTheme="majorEastAsia"/>
          <w:color w:val="auto"/>
          <w:sz w:val="32"/>
        </w:rPr>
        <w:t>C</w:t>
      </w:r>
      <w:proofErr w:type="spellStart"/>
      <w:r w:rsidRPr="00044A30">
        <w:rPr>
          <w:rStyle w:val="points0"/>
          <w:rFonts w:eastAsiaTheme="majorEastAsia"/>
          <w:color w:val="auto"/>
          <w:sz w:val="32"/>
          <w:lang w:val="ru-RU"/>
        </w:rPr>
        <w:t>оздание</w:t>
      </w:r>
      <w:proofErr w:type="spellEnd"/>
      <w:r w:rsidRPr="00044A30">
        <w:rPr>
          <w:rStyle w:val="points0"/>
          <w:rFonts w:eastAsiaTheme="majorEastAsia"/>
          <w:color w:val="auto"/>
          <w:sz w:val="32"/>
          <w:lang w:val="ru-RU"/>
        </w:rPr>
        <w:t xml:space="preserve"> шаблона расписания информационных рассылок</w:t>
      </w:r>
      <w:bookmarkEnd w:id="14"/>
    </w:p>
    <w:p w:rsidR="002E18D7" w:rsidRDefault="002E18D7" w:rsidP="00044A30">
      <w:pPr>
        <w:pStyle w:val="2"/>
        <w:rPr>
          <w:rStyle w:val="points0"/>
          <w:rFonts w:eastAsiaTheme="majorEastAsia"/>
          <w:color w:val="0070C0"/>
          <w:sz w:val="24"/>
          <w:lang w:val="ru-RU"/>
        </w:rPr>
      </w:pPr>
      <w:bookmarkStart w:id="15" w:name="_8.1_Порядок_создания"/>
      <w:bookmarkEnd w:id="15"/>
    </w:p>
    <w:p w:rsidR="00360CD0" w:rsidRPr="00360CD0" w:rsidRDefault="00360CD0" w:rsidP="00360CD0">
      <w:pPr>
        <w:rPr>
          <w:rStyle w:val="points0"/>
          <w:rFonts w:eastAsiaTheme="majorEastAsia"/>
          <w:b/>
          <w:bCs/>
          <w:color w:val="0070C0"/>
          <w:sz w:val="24"/>
          <w:szCs w:val="26"/>
          <w:lang w:val="ru-RU"/>
        </w:rPr>
      </w:pPr>
      <w:r>
        <w:rPr>
          <w:rStyle w:val="points0"/>
          <w:rFonts w:eastAsiaTheme="majorEastAsia"/>
          <w:b/>
          <w:bCs/>
          <w:color w:val="0070C0"/>
          <w:sz w:val="24"/>
          <w:szCs w:val="26"/>
          <w:lang w:val="ru-RU"/>
        </w:rPr>
        <w:t xml:space="preserve">     </w:t>
      </w:r>
      <w:r w:rsidR="00F14B80">
        <w:rPr>
          <w:rStyle w:val="points0"/>
          <w:rFonts w:eastAsiaTheme="majorEastAsia"/>
          <w:b/>
          <w:bCs/>
          <w:color w:val="0070C0"/>
          <w:sz w:val="24"/>
          <w:szCs w:val="26"/>
          <w:lang w:val="ru-RU"/>
        </w:rPr>
        <w:t xml:space="preserve"> </w:t>
      </w:r>
      <w:r w:rsidRPr="00360CD0">
        <w:rPr>
          <w:rStyle w:val="points0"/>
          <w:rFonts w:eastAsiaTheme="majorEastAsia"/>
          <w:b/>
          <w:bCs/>
          <w:color w:val="0070C0"/>
          <w:sz w:val="24"/>
          <w:szCs w:val="26"/>
          <w:lang w:val="ru-RU"/>
        </w:rPr>
        <w:t>Порядок создания шаблона расписания информационных рассылок:</w:t>
      </w:r>
    </w:p>
    <w:p w:rsidR="00FA4989" w:rsidRDefault="00015BAD" w:rsidP="00360CD0">
      <w:pPr>
        <w:pStyle w:val="2"/>
        <w:rPr>
          <w:rStyle w:val="points0"/>
          <w:rFonts w:eastAsiaTheme="majorEastAsia"/>
          <w:b w:val="0"/>
          <w:color w:val="0070C0"/>
          <w:lang w:val="ru-RU"/>
        </w:rPr>
      </w:pPr>
      <w:r>
        <w:rPr>
          <w:rStyle w:val="points0"/>
          <w:rFonts w:eastAsiaTheme="majorEastAsia"/>
          <w:color w:val="0070C0"/>
          <w:sz w:val="24"/>
          <w:lang w:val="ru-RU"/>
        </w:rPr>
        <w:t xml:space="preserve">     </w:t>
      </w:r>
    </w:p>
    <w:p w:rsidR="00FA4989" w:rsidRDefault="00D12CB6" w:rsidP="009C3A54">
      <w:pPr>
        <w:pStyle w:val="points"/>
        <w:numPr>
          <w:ilvl w:val="0"/>
          <w:numId w:val="31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Зайдите в систему</w:t>
      </w:r>
      <w:r w:rsidR="00FA4989" w:rsidRPr="00FA4989">
        <w:rPr>
          <w:rStyle w:val="points0"/>
          <w:lang w:val="ru-RU"/>
        </w:rPr>
        <w:t xml:space="preserve"> </w:t>
      </w:r>
      <w:r w:rsidR="00BA5EEB" w:rsidRPr="00D73852">
        <w:rPr>
          <w:rStyle w:val="points0"/>
          <w:lang w:val="ru-RU"/>
        </w:rPr>
        <w:t>«</w:t>
      </w:r>
      <w:r w:rsidR="00BA5EEB">
        <w:rPr>
          <w:rStyle w:val="points0"/>
          <w:lang w:val="ru-RU"/>
        </w:rPr>
        <w:t>Бизнес рассылки</w:t>
      </w:r>
      <w:r w:rsidR="00BA5EEB" w:rsidRPr="00D73852">
        <w:rPr>
          <w:rStyle w:val="points0"/>
          <w:lang w:val="ru-RU"/>
        </w:rPr>
        <w:t>»</w:t>
      </w:r>
    </w:p>
    <w:p w:rsidR="00FA4989" w:rsidRDefault="00FA4989" w:rsidP="009C3A54">
      <w:pPr>
        <w:pStyle w:val="points"/>
        <w:numPr>
          <w:ilvl w:val="0"/>
          <w:numId w:val="31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lastRenderedPageBreak/>
        <w:t xml:space="preserve">Выберите в меню раздел </w:t>
      </w:r>
      <w:r w:rsidRPr="00E878A3">
        <w:rPr>
          <w:rStyle w:val="points0"/>
          <w:b/>
          <w:lang w:val="ru-RU"/>
        </w:rPr>
        <w:t xml:space="preserve">Рассылки </w:t>
      </w:r>
      <w:r w:rsidRPr="00E878A3">
        <w:rPr>
          <w:rStyle w:val="points0"/>
          <w:b/>
        </w:rPr>
        <w:sym w:font="Wingdings" w:char="F0E0"/>
      </w:r>
      <w:r w:rsidRPr="00E878A3">
        <w:rPr>
          <w:rStyle w:val="points0"/>
          <w:b/>
          <w:lang w:val="ru-RU"/>
        </w:rPr>
        <w:t xml:space="preserve"> Массовые Рассылки </w:t>
      </w:r>
      <w:r w:rsidRPr="00E878A3">
        <w:rPr>
          <w:rStyle w:val="points0"/>
          <w:b/>
        </w:rPr>
        <w:sym w:font="Wingdings" w:char="F0E0"/>
      </w:r>
      <w:r w:rsidRPr="00E878A3">
        <w:rPr>
          <w:rStyle w:val="points0"/>
          <w:b/>
          <w:lang w:val="ru-RU"/>
        </w:rPr>
        <w:t xml:space="preserve"> </w:t>
      </w:r>
      <w:r>
        <w:rPr>
          <w:rStyle w:val="points0"/>
          <w:b/>
          <w:lang w:val="ru-RU"/>
        </w:rPr>
        <w:t>Информационные рассылки</w:t>
      </w:r>
      <w:r w:rsidRPr="00E878A3">
        <w:rPr>
          <w:rStyle w:val="points0"/>
          <w:b/>
          <w:lang w:val="ru-RU"/>
        </w:rPr>
        <w:t xml:space="preserve"> </w:t>
      </w:r>
      <w:r w:rsidRPr="00E878A3">
        <w:rPr>
          <w:rStyle w:val="points0"/>
          <w:b/>
        </w:rPr>
        <w:sym w:font="Wingdings" w:char="F0E0"/>
      </w:r>
      <w:r>
        <w:rPr>
          <w:rStyle w:val="points0"/>
          <w:b/>
          <w:lang w:val="ru-RU"/>
        </w:rPr>
        <w:t xml:space="preserve"> Шаблоны расписания </w:t>
      </w:r>
    </w:p>
    <w:p w:rsidR="00FA4989" w:rsidRPr="00C5777E" w:rsidRDefault="00FA4989" w:rsidP="009C3A54">
      <w:pPr>
        <w:pStyle w:val="points"/>
        <w:numPr>
          <w:ilvl w:val="0"/>
          <w:numId w:val="31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Нажмите кнопку</w:t>
      </w:r>
      <w:proofErr w:type="gramStart"/>
      <w:r>
        <w:rPr>
          <w:rStyle w:val="points0"/>
          <w:lang w:val="ru-RU"/>
        </w:rPr>
        <w:t xml:space="preserve"> </w:t>
      </w:r>
      <w:r w:rsidR="000F1E6B">
        <w:rPr>
          <w:rStyle w:val="points0"/>
          <w:b/>
          <w:lang w:val="ru-RU"/>
        </w:rPr>
        <w:t>Д</w:t>
      </w:r>
      <w:proofErr w:type="gramEnd"/>
      <w:r w:rsidR="000F1E6B">
        <w:rPr>
          <w:rStyle w:val="points0"/>
          <w:b/>
          <w:lang w:val="ru-RU"/>
        </w:rPr>
        <w:t>обавить</w:t>
      </w:r>
      <w:r w:rsidRPr="00C73ADA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 xml:space="preserve">в правом верхнем углу страницы </w:t>
      </w:r>
      <w:r w:rsidRPr="000F1E6B">
        <w:rPr>
          <w:rStyle w:val="points0"/>
          <w:b/>
          <w:lang w:val="ru-RU"/>
        </w:rPr>
        <w:t>Шаблоны расписания</w:t>
      </w:r>
      <w:r>
        <w:rPr>
          <w:rStyle w:val="points0"/>
          <w:lang w:val="ru-RU"/>
        </w:rPr>
        <w:t xml:space="preserve"> для добавления шаблона расписания, затем добавьте информацию, необходимую для создания шаблона расписания</w:t>
      </w:r>
      <w:r w:rsidR="005C36D6">
        <w:rPr>
          <w:rStyle w:val="points0"/>
          <w:lang w:val="ru-RU"/>
        </w:rPr>
        <w:t xml:space="preserve"> (см. рисунок 8</w:t>
      </w:r>
      <w:r>
        <w:rPr>
          <w:rStyle w:val="points0"/>
          <w:lang w:val="ru-RU"/>
        </w:rPr>
        <w:t>-1)</w:t>
      </w:r>
    </w:p>
    <w:p w:rsidR="002E18D7" w:rsidRDefault="002E18D7" w:rsidP="00FA4989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FA4989" w:rsidRDefault="00FA4989" w:rsidP="00FA4989">
      <w:pPr>
        <w:pStyle w:val="points"/>
        <w:numPr>
          <w:ilvl w:val="0"/>
          <w:numId w:val="0"/>
        </w:numPr>
        <w:ind w:right="-1"/>
        <w:rPr>
          <w:rStyle w:val="points0"/>
          <w:b/>
          <w:sz w:val="32"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 w:rsidR="005C36D6">
        <w:rPr>
          <w:rStyle w:val="points0"/>
          <w:i/>
          <w:lang w:val="ru-RU"/>
        </w:rPr>
        <w:t>8</w:t>
      </w:r>
      <w:r>
        <w:rPr>
          <w:rStyle w:val="points0"/>
          <w:i/>
          <w:lang w:val="ru-RU"/>
        </w:rPr>
        <w:t>-1</w:t>
      </w:r>
      <w:r w:rsidR="00E6202C">
        <w:rPr>
          <w:rStyle w:val="points0"/>
          <w:i/>
          <w:lang w:val="ru-RU"/>
        </w:rPr>
        <w:t xml:space="preserve"> Страница </w:t>
      </w:r>
      <w:r w:rsidR="0084086A">
        <w:rPr>
          <w:rStyle w:val="points0"/>
          <w:i/>
          <w:lang w:val="ru-RU"/>
        </w:rPr>
        <w:t xml:space="preserve">для </w:t>
      </w:r>
      <w:r w:rsidR="00E6202C">
        <w:rPr>
          <w:rStyle w:val="points0"/>
          <w:i/>
          <w:lang w:val="ru-RU"/>
        </w:rPr>
        <w:t>добавления расписания рассылок</w:t>
      </w:r>
      <w:r w:rsidRPr="00E6202C">
        <w:rPr>
          <w:rStyle w:val="points0"/>
          <w:i/>
          <w:lang w:val="ru-RU"/>
        </w:rPr>
        <w:t>:</w:t>
      </w:r>
      <w:r w:rsidR="00403342">
        <w:rPr>
          <w:noProof/>
          <w:lang w:val="ru-RU" w:eastAsia="ru-RU" w:bidi="ar-SA"/>
        </w:rPr>
        <w:drawing>
          <wp:inline distT="0" distB="0" distL="0" distR="0" wp14:anchorId="444C8D90" wp14:editId="47DFAECB">
            <wp:extent cx="6332855" cy="225869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89" w:rsidRDefault="00FA4989" w:rsidP="00FA4989">
      <w:pPr>
        <w:pStyle w:val="points"/>
        <w:numPr>
          <w:ilvl w:val="0"/>
          <w:numId w:val="0"/>
        </w:numPr>
        <w:ind w:right="-1"/>
        <w:rPr>
          <w:rStyle w:val="points0"/>
          <w:b/>
          <w:sz w:val="32"/>
          <w:lang w:val="ru-RU"/>
        </w:rPr>
      </w:pPr>
    </w:p>
    <w:p w:rsidR="000F1E6B" w:rsidRDefault="000F1E6B" w:rsidP="00FA4989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8B7B91">
        <w:rPr>
          <w:rStyle w:val="points0"/>
          <w:lang w:val="ru-RU"/>
        </w:rPr>
        <w:t xml:space="preserve">Область ввода </w:t>
      </w:r>
      <w:r>
        <w:rPr>
          <w:rStyle w:val="points0"/>
          <w:b/>
          <w:lang w:val="ru-RU"/>
        </w:rPr>
        <w:t xml:space="preserve">Добавление шаблона расписания </w:t>
      </w:r>
      <w:r>
        <w:rPr>
          <w:rStyle w:val="points0"/>
          <w:lang w:val="ru-RU"/>
        </w:rPr>
        <w:t xml:space="preserve">включает в себя следующие поля </w:t>
      </w:r>
      <w:r w:rsidRPr="0090629B">
        <w:rPr>
          <w:rStyle w:val="points0"/>
          <w:lang w:val="ru-RU"/>
        </w:rPr>
        <w:t>(обязате</w:t>
      </w:r>
      <w:r>
        <w:rPr>
          <w:rStyle w:val="points0"/>
          <w:lang w:val="ru-RU"/>
        </w:rPr>
        <w:t>льные для заполнения поля</w:t>
      </w:r>
      <w:r w:rsidRPr="0090629B">
        <w:rPr>
          <w:rStyle w:val="points0"/>
          <w:lang w:val="ru-RU"/>
        </w:rPr>
        <w:t xml:space="preserve"> отмечены </w:t>
      </w:r>
      <w:r>
        <w:rPr>
          <w:rStyle w:val="points0"/>
          <w:lang w:val="ru-RU"/>
        </w:rPr>
        <w:t xml:space="preserve">символом </w:t>
      </w: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90629B">
        <w:rPr>
          <w:rStyle w:val="points0"/>
          <w:lang w:val="ru-RU"/>
        </w:rPr>
        <w:t>)</w:t>
      </w:r>
      <w:r w:rsidRPr="000F1E6B">
        <w:rPr>
          <w:rStyle w:val="points0"/>
          <w:lang w:val="ru-RU"/>
        </w:rPr>
        <w:t xml:space="preserve">: </w:t>
      </w:r>
    </w:p>
    <w:p w:rsidR="000F1E6B" w:rsidRDefault="000F1E6B" w:rsidP="00FA4989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0F1E6B" w:rsidRPr="00C33819" w:rsidRDefault="000F1E6B" w:rsidP="000F1E6B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F47F86">
        <w:rPr>
          <w:rStyle w:val="points0"/>
          <w:b/>
          <w:i/>
          <w:lang w:val="ru-RU"/>
        </w:rPr>
        <w:t>Название</w:t>
      </w:r>
      <w:r>
        <w:rPr>
          <w:rStyle w:val="points0"/>
          <w:b/>
          <w:lang w:val="ru-RU"/>
        </w:rPr>
        <w:t xml:space="preserve"> </w:t>
      </w:r>
      <w:r w:rsidRPr="00C41FE3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–</w:t>
      </w:r>
      <w:r w:rsidRPr="00C41FE3">
        <w:rPr>
          <w:rStyle w:val="points0"/>
          <w:lang w:val="ru-RU"/>
        </w:rPr>
        <w:t xml:space="preserve"> </w:t>
      </w:r>
      <w:r w:rsidR="00944FF5">
        <w:rPr>
          <w:rStyle w:val="points0"/>
          <w:lang w:val="ru-RU"/>
        </w:rPr>
        <w:t>поле обязательное для заполнения</w:t>
      </w:r>
      <w:r w:rsidR="00552CB8">
        <w:rPr>
          <w:rStyle w:val="points0"/>
          <w:lang w:val="ru-RU"/>
        </w:rPr>
        <w:t xml:space="preserve">, </w:t>
      </w:r>
      <w:r w:rsidR="00403342">
        <w:rPr>
          <w:rStyle w:val="points0"/>
          <w:lang w:val="ru-RU"/>
        </w:rPr>
        <w:t>в котором указывается название создаваемого шаблона</w:t>
      </w:r>
    </w:p>
    <w:p w:rsidR="000F1E6B" w:rsidRPr="00403342" w:rsidRDefault="00403342" w:rsidP="000F1E6B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F47F86">
        <w:rPr>
          <w:rStyle w:val="points0"/>
          <w:b/>
          <w:i/>
          <w:lang w:val="ru-RU"/>
        </w:rPr>
        <w:t>Описание</w:t>
      </w:r>
      <w:r w:rsidR="000F1E6B" w:rsidRPr="00C33819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–</w:t>
      </w:r>
      <w:r w:rsidR="000F1E6B" w:rsidRPr="00C33819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здесь можно добавить дополнительное описание создаваемого шаблона расписания</w:t>
      </w:r>
    </w:p>
    <w:p w:rsidR="00403342" w:rsidRPr="00403342" w:rsidRDefault="00403342" w:rsidP="00403342">
      <w:pPr>
        <w:pStyle w:val="points"/>
        <w:numPr>
          <w:ilvl w:val="0"/>
          <w:numId w:val="18"/>
        </w:numPr>
        <w:ind w:left="567" w:right="-1" w:firstLine="0"/>
        <w:rPr>
          <w:rStyle w:val="points0"/>
          <w:b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F47F86">
        <w:rPr>
          <w:rStyle w:val="points0"/>
          <w:b/>
          <w:i/>
          <w:lang w:val="ru-RU"/>
        </w:rPr>
        <w:t>Тип</w:t>
      </w:r>
      <w:r>
        <w:rPr>
          <w:rStyle w:val="points0"/>
          <w:lang w:val="ru-RU"/>
        </w:rPr>
        <w:t xml:space="preserve"> – обязательный для заполнения параметр</w:t>
      </w:r>
      <w:r w:rsidR="00944FF5">
        <w:rPr>
          <w:rStyle w:val="points0"/>
          <w:lang w:val="ru-RU"/>
        </w:rPr>
        <w:t>,</w:t>
      </w:r>
      <w:r>
        <w:rPr>
          <w:rStyle w:val="points0"/>
          <w:lang w:val="ru-RU"/>
        </w:rPr>
        <w:t xml:space="preserve"> в котором вы можете выбрать </w:t>
      </w:r>
      <w:r w:rsidR="00944FF5">
        <w:rPr>
          <w:rStyle w:val="points0"/>
          <w:lang w:val="ru-RU"/>
        </w:rPr>
        <w:t xml:space="preserve">тип </w:t>
      </w:r>
      <w:r>
        <w:rPr>
          <w:rStyle w:val="points0"/>
          <w:lang w:val="ru-RU"/>
        </w:rPr>
        <w:t>график</w:t>
      </w:r>
      <w:r w:rsidR="00944FF5">
        <w:rPr>
          <w:rStyle w:val="points0"/>
          <w:lang w:val="ru-RU"/>
        </w:rPr>
        <w:t>а</w:t>
      </w:r>
      <w:r>
        <w:rPr>
          <w:rStyle w:val="points0"/>
          <w:lang w:val="ru-RU"/>
        </w:rPr>
        <w:t xml:space="preserve"> отправки информационных рассылок</w:t>
      </w:r>
      <w:r w:rsidRPr="00403342">
        <w:rPr>
          <w:rStyle w:val="points0"/>
          <w:lang w:val="ru-RU"/>
        </w:rPr>
        <w:t>:</w:t>
      </w:r>
    </w:p>
    <w:p w:rsidR="00403342" w:rsidRPr="00422D3D" w:rsidRDefault="00403342" w:rsidP="00403342">
      <w:pPr>
        <w:pStyle w:val="points"/>
        <w:numPr>
          <w:ilvl w:val="0"/>
          <w:numId w:val="0"/>
        </w:numPr>
        <w:ind w:left="567" w:right="-1"/>
        <w:rPr>
          <w:rStyle w:val="points0"/>
          <w:b/>
          <w:lang w:val="ru-RU"/>
        </w:rPr>
      </w:pPr>
      <w:r w:rsidRPr="00403342">
        <w:rPr>
          <w:rStyle w:val="points0"/>
          <w:b/>
          <w:i/>
          <w:lang w:val="ru-RU"/>
        </w:rPr>
        <w:t xml:space="preserve">             </w:t>
      </w:r>
      <w:r w:rsidR="00422D3D" w:rsidRPr="00F47F86">
        <w:rPr>
          <w:rStyle w:val="points0"/>
          <w:b/>
          <w:u w:val="single"/>
          <w:lang w:val="ru-RU"/>
        </w:rPr>
        <w:t>По дню недели:</w:t>
      </w:r>
      <w:r w:rsidR="00422D3D" w:rsidRPr="00422D3D">
        <w:rPr>
          <w:rStyle w:val="points0"/>
          <w:b/>
          <w:i/>
          <w:lang w:val="ru-RU"/>
        </w:rPr>
        <w:t xml:space="preserve">  </w:t>
      </w:r>
      <w:r w:rsidR="00422D3D" w:rsidRPr="00F47F86">
        <w:rPr>
          <w:rStyle w:val="points0"/>
          <w:lang w:val="ru-RU"/>
        </w:rPr>
        <w:t xml:space="preserve">информационная рассылка осуществляется еженедельно в </w:t>
      </w:r>
      <w:r w:rsidR="005F2979" w:rsidRPr="00F47F86">
        <w:rPr>
          <w:rStyle w:val="points0"/>
          <w:lang w:val="ru-RU"/>
        </w:rPr>
        <w:t xml:space="preserve"> </w:t>
      </w:r>
      <w:r w:rsidR="00422D3D" w:rsidRPr="00F47F86">
        <w:rPr>
          <w:rStyle w:val="points0"/>
          <w:lang w:val="ru-RU"/>
        </w:rPr>
        <w:t>определенный день. Например, если вы зададите параметру</w:t>
      </w:r>
      <w:proofErr w:type="gramStart"/>
      <w:r w:rsidR="00422D3D" w:rsidRPr="00F47F86">
        <w:rPr>
          <w:rStyle w:val="points0"/>
          <w:lang w:val="ru-RU"/>
        </w:rPr>
        <w:t xml:space="preserve"> </w:t>
      </w:r>
      <w:r w:rsidR="00422D3D" w:rsidRPr="00F47F86">
        <w:rPr>
          <w:rStyle w:val="points0"/>
          <w:b/>
          <w:i/>
          <w:lang w:val="ru-RU"/>
        </w:rPr>
        <w:t>П</w:t>
      </w:r>
      <w:proofErr w:type="gramEnd"/>
      <w:r w:rsidR="00422D3D" w:rsidRPr="00F47F86">
        <w:rPr>
          <w:rStyle w:val="points0"/>
          <w:b/>
          <w:i/>
          <w:lang w:val="ru-RU"/>
        </w:rPr>
        <w:t>о дню недели</w:t>
      </w:r>
      <w:r w:rsidR="00422D3D" w:rsidRPr="00F47F86">
        <w:rPr>
          <w:rStyle w:val="points0"/>
          <w:lang w:val="ru-RU"/>
        </w:rPr>
        <w:t xml:space="preserve"> значение </w:t>
      </w:r>
      <w:r w:rsidR="00F47F86" w:rsidRPr="001D3D7F">
        <w:rPr>
          <w:rStyle w:val="points0"/>
          <w:b/>
          <w:color w:val="0070C0"/>
          <w:lang w:val="ru-RU"/>
        </w:rPr>
        <w:t>Понедельник</w:t>
      </w:r>
      <w:r w:rsidR="00422D3D" w:rsidRPr="00F47F86">
        <w:rPr>
          <w:rStyle w:val="points0"/>
          <w:lang w:val="ru-RU"/>
        </w:rPr>
        <w:t xml:space="preserve">, параметру </w:t>
      </w:r>
      <w:r w:rsidR="00422D3D" w:rsidRPr="00F47F86">
        <w:rPr>
          <w:rStyle w:val="points0"/>
          <w:b/>
          <w:i/>
          <w:lang w:val="ru-RU"/>
        </w:rPr>
        <w:t>Время с</w:t>
      </w:r>
      <w:r w:rsidR="00422D3D" w:rsidRPr="00F47F86">
        <w:rPr>
          <w:rStyle w:val="points0"/>
          <w:lang w:val="ru-RU"/>
        </w:rPr>
        <w:t xml:space="preserve"> значение </w:t>
      </w:r>
      <w:r w:rsidR="00422D3D" w:rsidRPr="001D3D7F">
        <w:rPr>
          <w:rStyle w:val="points0"/>
          <w:b/>
          <w:color w:val="0070C0"/>
          <w:lang w:val="ru-RU"/>
        </w:rPr>
        <w:t>08:00</w:t>
      </w:r>
      <w:r w:rsidR="00422D3D" w:rsidRPr="00F47F86">
        <w:rPr>
          <w:rStyle w:val="points0"/>
          <w:lang w:val="ru-RU"/>
        </w:rPr>
        <w:t xml:space="preserve">, а параметру </w:t>
      </w:r>
      <w:r w:rsidR="00422D3D" w:rsidRPr="00F47F86">
        <w:rPr>
          <w:rStyle w:val="points0"/>
          <w:b/>
          <w:i/>
          <w:lang w:val="ru-RU"/>
        </w:rPr>
        <w:t>Время по</w:t>
      </w:r>
      <w:r w:rsidR="00422D3D" w:rsidRPr="00F47F86">
        <w:rPr>
          <w:rStyle w:val="points0"/>
          <w:lang w:val="ru-RU"/>
        </w:rPr>
        <w:t xml:space="preserve"> значение </w:t>
      </w:r>
      <w:r w:rsidR="00422D3D" w:rsidRPr="001D3D7F">
        <w:rPr>
          <w:rStyle w:val="points0"/>
          <w:b/>
          <w:color w:val="0070C0"/>
          <w:lang w:val="ru-RU"/>
        </w:rPr>
        <w:t>10:00</w:t>
      </w:r>
      <w:r w:rsidR="00422D3D" w:rsidRPr="00F47F86">
        <w:rPr>
          <w:rStyle w:val="points0"/>
          <w:lang w:val="ru-RU"/>
        </w:rPr>
        <w:t>, то рассылка будет осуществля</w:t>
      </w:r>
      <w:r w:rsidR="001D3D7F">
        <w:rPr>
          <w:rStyle w:val="points0"/>
          <w:lang w:val="ru-RU"/>
        </w:rPr>
        <w:t xml:space="preserve">ться каждый </w:t>
      </w:r>
      <w:r w:rsidR="001D3D7F" w:rsidRPr="001D3D7F">
        <w:rPr>
          <w:rStyle w:val="points0"/>
          <w:b/>
          <w:color w:val="0070C0"/>
          <w:lang w:val="ru-RU"/>
        </w:rPr>
        <w:t>П</w:t>
      </w:r>
      <w:r w:rsidR="00422D3D" w:rsidRPr="001D3D7F">
        <w:rPr>
          <w:rStyle w:val="points0"/>
          <w:b/>
          <w:color w:val="0070C0"/>
          <w:lang w:val="ru-RU"/>
        </w:rPr>
        <w:t>онедельник</w:t>
      </w:r>
      <w:r w:rsidR="00422D3D" w:rsidRPr="00F47F86">
        <w:rPr>
          <w:rStyle w:val="points0"/>
          <w:lang w:val="ru-RU"/>
        </w:rPr>
        <w:t xml:space="preserve"> с </w:t>
      </w:r>
      <w:r w:rsidR="00422D3D" w:rsidRPr="001D3D7F">
        <w:rPr>
          <w:rStyle w:val="points0"/>
          <w:b/>
          <w:color w:val="0070C0"/>
          <w:lang w:val="ru-RU"/>
        </w:rPr>
        <w:t>08:00</w:t>
      </w:r>
      <w:r w:rsidR="00422D3D" w:rsidRPr="001D3D7F">
        <w:rPr>
          <w:rStyle w:val="points0"/>
          <w:color w:val="0070C0"/>
          <w:lang w:val="ru-RU"/>
        </w:rPr>
        <w:t xml:space="preserve"> </w:t>
      </w:r>
      <w:r w:rsidR="00422D3D" w:rsidRPr="00F47F86">
        <w:rPr>
          <w:rStyle w:val="points0"/>
          <w:lang w:val="ru-RU"/>
        </w:rPr>
        <w:t xml:space="preserve">до </w:t>
      </w:r>
      <w:r w:rsidR="00422D3D" w:rsidRPr="001D3D7F">
        <w:rPr>
          <w:rStyle w:val="points0"/>
          <w:b/>
          <w:color w:val="0070C0"/>
          <w:lang w:val="ru-RU"/>
        </w:rPr>
        <w:t>10:00</w:t>
      </w:r>
    </w:p>
    <w:p w:rsidR="00403342" w:rsidRPr="00F47F86" w:rsidRDefault="00403342" w:rsidP="005F2979">
      <w:pPr>
        <w:pStyle w:val="points"/>
        <w:numPr>
          <w:ilvl w:val="0"/>
          <w:numId w:val="0"/>
        </w:numPr>
        <w:ind w:left="567" w:right="-1"/>
        <w:rPr>
          <w:rStyle w:val="points0"/>
          <w:lang w:val="ru-RU"/>
        </w:rPr>
      </w:pPr>
      <w:r w:rsidRPr="00403342">
        <w:rPr>
          <w:rStyle w:val="points0"/>
          <w:b/>
          <w:i/>
          <w:lang w:val="ru-RU"/>
        </w:rPr>
        <w:t xml:space="preserve">                </w:t>
      </w:r>
      <w:r w:rsidRPr="00F47F86">
        <w:rPr>
          <w:rStyle w:val="points0"/>
          <w:b/>
          <w:u w:val="single"/>
          <w:lang w:val="ru-RU"/>
        </w:rPr>
        <w:t>По дате</w:t>
      </w:r>
      <w:r w:rsidR="00422D3D" w:rsidRPr="00F47F86">
        <w:rPr>
          <w:rStyle w:val="points0"/>
          <w:b/>
          <w:u w:val="single"/>
          <w:lang w:val="ru-RU"/>
        </w:rPr>
        <w:t>:</w:t>
      </w:r>
      <w:r w:rsidR="00422D3D" w:rsidRPr="00422D3D">
        <w:rPr>
          <w:rStyle w:val="points0"/>
          <w:b/>
          <w:i/>
          <w:lang w:val="ru-RU"/>
        </w:rPr>
        <w:t xml:space="preserve">  </w:t>
      </w:r>
      <w:r w:rsidR="00422D3D" w:rsidRPr="00F47F86">
        <w:rPr>
          <w:rStyle w:val="points0"/>
          <w:lang w:val="ru-RU"/>
        </w:rPr>
        <w:t>информационная рассылка, отправка кот</w:t>
      </w:r>
      <w:r w:rsidR="005F2979" w:rsidRPr="00F47F86">
        <w:rPr>
          <w:rStyle w:val="points0"/>
          <w:lang w:val="ru-RU"/>
        </w:rPr>
        <w:t xml:space="preserve">орой выполняется в определенную </w:t>
      </w:r>
      <w:r w:rsidR="00422D3D" w:rsidRPr="00F47F86">
        <w:rPr>
          <w:rStyle w:val="points0"/>
          <w:lang w:val="ru-RU"/>
        </w:rPr>
        <w:t xml:space="preserve">дату. Например, если вы выберете значение даты </w:t>
      </w:r>
      <w:r w:rsidR="00422D3D" w:rsidRPr="001D3D7F">
        <w:rPr>
          <w:rStyle w:val="points0"/>
          <w:b/>
          <w:lang w:val="ru-RU"/>
        </w:rPr>
        <w:t>2015-04-10</w:t>
      </w:r>
      <w:r w:rsidR="00422D3D" w:rsidRPr="00F47F86">
        <w:rPr>
          <w:rStyle w:val="points0"/>
          <w:lang w:val="ru-RU"/>
        </w:rPr>
        <w:t xml:space="preserve">, </w:t>
      </w:r>
      <w:r w:rsidR="00422D3D" w:rsidRPr="00F47F86">
        <w:rPr>
          <w:rStyle w:val="points0"/>
          <w:b/>
          <w:i/>
          <w:lang w:val="ru-RU"/>
        </w:rPr>
        <w:t>Время с</w:t>
      </w:r>
      <w:r w:rsidR="00422D3D" w:rsidRPr="00F47F86">
        <w:rPr>
          <w:rStyle w:val="points0"/>
          <w:lang w:val="ru-RU"/>
        </w:rPr>
        <w:t xml:space="preserve"> </w:t>
      </w:r>
      <w:r w:rsidR="00422D3D" w:rsidRPr="001D3D7F">
        <w:rPr>
          <w:rStyle w:val="points0"/>
          <w:b/>
          <w:color w:val="0070C0"/>
          <w:lang w:val="ru-RU"/>
        </w:rPr>
        <w:t>8:00</w:t>
      </w:r>
      <w:r w:rsidR="00422D3D" w:rsidRPr="00F47F86">
        <w:rPr>
          <w:rStyle w:val="points0"/>
          <w:lang w:val="ru-RU"/>
        </w:rPr>
        <w:t xml:space="preserve">, </w:t>
      </w:r>
      <w:r w:rsidR="00422D3D" w:rsidRPr="00F47F86">
        <w:rPr>
          <w:rStyle w:val="points0"/>
          <w:b/>
          <w:i/>
          <w:lang w:val="ru-RU"/>
        </w:rPr>
        <w:t>Время по</w:t>
      </w:r>
      <w:r w:rsidR="00422D3D" w:rsidRPr="00F47F86">
        <w:rPr>
          <w:rStyle w:val="points0"/>
          <w:lang w:val="ru-RU"/>
        </w:rPr>
        <w:t xml:space="preserve"> </w:t>
      </w:r>
      <w:r w:rsidR="00422D3D" w:rsidRPr="001D3D7F">
        <w:rPr>
          <w:rStyle w:val="points0"/>
          <w:b/>
          <w:color w:val="0070C0"/>
          <w:lang w:val="ru-RU"/>
        </w:rPr>
        <w:t>10:00</w:t>
      </w:r>
      <w:r w:rsidR="00422D3D" w:rsidRPr="00F47F86">
        <w:rPr>
          <w:rStyle w:val="points0"/>
          <w:lang w:val="ru-RU"/>
        </w:rPr>
        <w:t xml:space="preserve">, то рассылка начнется </w:t>
      </w:r>
      <w:r w:rsidR="00422D3D" w:rsidRPr="001D3D7F">
        <w:rPr>
          <w:rStyle w:val="points0"/>
          <w:b/>
          <w:color w:val="0070C0"/>
          <w:lang w:val="ru-RU"/>
        </w:rPr>
        <w:t>10 апреля 2015 года</w:t>
      </w:r>
      <w:r w:rsidR="00422D3D" w:rsidRPr="00F47F86">
        <w:rPr>
          <w:rStyle w:val="points0"/>
          <w:lang w:val="ru-RU"/>
        </w:rPr>
        <w:t xml:space="preserve"> в </w:t>
      </w:r>
      <w:r w:rsidR="00422D3D" w:rsidRPr="001D3D7F">
        <w:rPr>
          <w:rStyle w:val="points0"/>
          <w:b/>
          <w:color w:val="0070C0"/>
          <w:lang w:val="ru-RU"/>
        </w:rPr>
        <w:t>08:00</w:t>
      </w:r>
      <w:r w:rsidR="00422D3D" w:rsidRPr="001D3D7F">
        <w:rPr>
          <w:rStyle w:val="points0"/>
          <w:color w:val="0070C0"/>
          <w:lang w:val="ru-RU"/>
        </w:rPr>
        <w:t xml:space="preserve"> </w:t>
      </w:r>
      <w:r w:rsidR="00422D3D" w:rsidRPr="00F47F86">
        <w:rPr>
          <w:rStyle w:val="points0"/>
          <w:lang w:val="ru-RU"/>
        </w:rPr>
        <w:t xml:space="preserve">и закончится в </w:t>
      </w:r>
      <w:r w:rsidR="00422D3D" w:rsidRPr="001D3D7F">
        <w:rPr>
          <w:rStyle w:val="points0"/>
          <w:b/>
          <w:color w:val="0070C0"/>
          <w:lang w:val="ru-RU"/>
        </w:rPr>
        <w:t>10:00</w:t>
      </w:r>
    </w:p>
    <w:p w:rsidR="001D3D7F" w:rsidRPr="001D3D7F" w:rsidRDefault="00532010" w:rsidP="001D3D7F">
      <w:pPr>
        <w:pStyle w:val="points"/>
        <w:numPr>
          <w:ilvl w:val="0"/>
          <w:numId w:val="26"/>
        </w:numPr>
        <w:ind w:left="567" w:right="-1" w:firstLine="0"/>
        <w:rPr>
          <w:rStyle w:val="points0"/>
          <w:b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1D3D7F">
        <w:rPr>
          <w:rStyle w:val="points0"/>
          <w:b/>
          <w:i/>
          <w:lang w:val="ru-RU"/>
        </w:rPr>
        <w:t>Время с</w:t>
      </w:r>
      <w:r>
        <w:rPr>
          <w:rStyle w:val="points0"/>
          <w:b/>
          <w:lang w:val="ru-RU"/>
        </w:rPr>
        <w:t xml:space="preserve"> </w:t>
      </w:r>
      <w:r>
        <w:rPr>
          <w:rStyle w:val="points0"/>
          <w:lang w:val="ru-RU"/>
        </w:rPr>
        <w:t>– обязательный параметр</w:t>
      </w:r>
      <w:r w:rsidR="00944FF5">
        <w:rPr>
          <w:rStyle w:val="points0"/>
          <w:lang w:val="ru-RU"/>
        </w:rPr>
        <w:t>,</w:t>
      </w:r>
      <w:r>
        <w:rPr>
          <w:rStyle w:val="points0"/>
          <w:lang w:val="ru-RU"/>
        </w:rPr>
        <w:t xml:space="preserve"> в котором указывается время старта информационной рассылки</w:t>
      </w:r>
      <w:r w:rsidR="00552CB8">
        <w:rPr>
          <w:rStyle w:val="points0"/>
          <w:lang w:val="ru-RU"/>
        </w:rPr>
        <w:t xml:space="preserve">. Системное время, отображаемое в поле </w:t>
      </w:r>
      <w:r w:rsidR="00552CB8" w:rsidRPr="001D3D7F">
        <w:rPr>
          <w:rStyle w:val="points0"/>
          <w:b/>
          <w:i/>
          <w:color w:val="FF0000"/>
          <w:sz w:val="24"/>
          <w:lang w:val="ru-RU"/>
        </w:rPr>
        <w:t>*</w:t>
      </w:r>
      <w:r w:rsidR="00552CB8" w:rsidRPr="001D3D7F">
        <w:rPr>
          <w:rStyle w:val="points0"/>
          <w:b/>
          <w:i/>
          <w:lang w:val="ru-RU"/>
        </w:rPr>
        <w:t>Время с</w:t>
      </w:r>
      <w:r w:rsidR="00552CB8">
        <w:rPr>
          <w:rStyle w:val="points0"/>
          <w:b/>
          <w:lang w:val="ru-RU"/>
        </w:rPr>
        <w:t xml:space="preserve"> </w:t>
      </w:r>
      <w:r w:rsidR="00552CB8">
        <w:rPr>
          <w:rStyle w:val="points0"/>
          <w:lang w:val="ru-RU"/>
        </w:rPr>
        <w:t>шаблона расписания</w:t>
      </w:r>
      <w:r w:rsidR="001D3D7F">
        <w:rPr>
          <w:rStyle w:val="points0"/>
          <w:lang w:val="ru-RU"/>
        </w:rPr>
        <w:t xml:space="preserve">, </w:t>
      </w:r>
      <w:r w:rsidR="00552CB8">
        <w:rPr>
          <w:rStyle w:val="points0"/>
          <w:lang w:val="ru-RU"/>
        </w:rPr>
        <w:t xml:space="preserve">в процессе создания самого шаблона </w:t>
      </w:r>
      <w:r w:rsidR="001D3D7F">
        <w:rPr>
          <w:rStyle w:val="points0"/>
          <w:lang w:val="ru-RU"/>
        </w:rPr>
        <w:t>является текущим системным временем.</w:t>
      </w:r>
      <w:r w:rsidR="001D3D7F">
        <w:rPr>
          <w:rStyle w:val="points0"/>
          <w:b/>
          <w:lang w:val="ru-RU"/>
        </w:rPr>
        <w:t xml:space="preserve"> </w:t>
      </w:r>
      <w:r w:rsidR="001D3D7F" w:rsidRPr="001D3D7F">
        <w:rPr>
          <w:rStyle w:val="points0"/>
          <w:lang w:val="ru-RU"/>
        </w:rPr>
        <w:t xml:space="preserve">Параметр </w:t>
      </w:r>
      <w:r w:rsidR="001D3D7F" w:rsidRPr="001D3D7F">
        <w:rPr>
          <w:rStyle w:val="points0"/>
          <w:b/>
          <w:i/>
          <w:lang w:val="ru-RU"/>
        </w:rPr>
        <w:t xml:space="preserve">Время с </w:t>
      </w:r>
      <w:r w:rsidR="001D3D7F" w:rsidRPr="001D3D7F">
        <w:rPr>
          <w:rStyle w:val="points0"/>
          <w:lang w:val="ru-RU"/>
        </w:rPr>
        <w:t xml:space="preserve">не может быть установлен на более позднее время, чем параметр </w:t>
      </w:r>
      <w:r w:rsidR="001D3D7F" w:rsidRPr="001D3D7F">
        <w:rPr>
          <w:rStyle w:val="points0"/>
          <w:b/>
          <w:i/>
          <w:lang w:val="ru-RU"/>
        </w:rPr>
        <w:t xml:space="preserve">Время </w:t>
      </w:r>
      <w:proofErr w:type="gramStart"/>
      <w:r w:rsidR="001D3D7F" w:rsidRPr="001D3D7F">
        <w:rPr>
          <w:rStyle w:val="points0"/>
          <w:b/>
          <w:i/>
          <w:lang w:val="ru-RU"/>
        </w:rPr>
        <w:t>по</w:t>
      </w:r>
      <w:proofErr w:type="gramEnd"/>
    </w:p>
    <w:p w:rsidR="00532010" w:rsidRPr="00532010" w:rsidRDefault="00532010" w:rsidP="00532010">
      <w:pPr>
        <w:pStyle w:val="points"/>
        <w:numPr>
          <w:ilvl w:val="0"/>
          <w:numId w:val="26"/>
        </w:numPr>
        <w:ind w:left="567" w:right="-1" w:firstLine="0"/>
        <w:rPr>
          <w:rStyle w:val="points0"/>
          <w:b/>
          <w:lang w:val="ru-RU"/>
        </w:rPr>
      </w:pPr>
      <w:r w:rsidRPr="001D3D7F">
        <w:rPr>
          <w:rStyle w:val="points0"/>
          <w:b/>
          <w:i/>
          <w:color w:val="FF0000"/>
          <w:sz w:val="24"/>
          <w:lang w:val="ru-RU"/>
        </w:rPr>
        <w:t>*</w:t>
      </w:r>
      <w:r w:rsidRPr="001D3D7F">
        <w:rPr>
          <w:rStyle w:val="points0"/>
          <w:b/>
          <w:i/>
          <w:lang w:val="ru-RU"/>
        </w:rPr>
        <w:t>Время по</w:t>
      </w:r>
      <w:r>
        <w:rPr>
          <w:rStyle w:val="points0"/>
          <w:b/>
          <w:lang w:val="ru-RU"/>
        </w:rPr>
        <w:t xml:space="preserve"> </w:t>
      </w:r>
      <w:r>
        <w:rPr>
          <w:rStyle w:val="points0"/>
          <w:lang w:val="ru-RU"/>
        </w:rPr>
        <w:t>– обязательный параметр, в котором указывается время окончания информационной рассылки</w:t>
      </w:r>
    </w:p>
    <w:p w:rsidR="00A2517E" w:rsidRPr="001D3D7F" w:rsidRDefault="00532010" w:rsidP="00532010">
      <w:pPr>
        <w:pStyle w:val="points"/>
        <w:numPr>
          <w:ilvl w:val="0"/>
          <w:numId w:val="26"/>
        </w:numPr>
        <w:ind w:left="567" w:right="-1" w:firstLine="0"/>
        <w:rPr>
          <w:rStyle w:val="points0"/>
          <w:i/>
          <w:lang w:val="ru-RU"/>
        </w:rPr>
      </w:pPr>
      <w:r w:rsidRPr="000F1564">
        <w:rPr>
          <w:rStyle w:val="points0"/>
          <w:b/>
          <w:color w:val="FF0000"/>
          <w:sz w:val="24"/>
          <w:lang w:val="ru-RU"/>
        </w:rPr>
        <w:t>*</w:t>
      </w:r>
      <w:r w:rsidRPr="001D3D7F">
        <w:rPr>
          <w:rStyle w:val="points0"/>
          <w:b/>
          <w:i/>
          <w:lang w:val="ru-RU"/>
        </w:rPr>
        <w:t>Новое расписание</w:t>
      </w:r>
      <w:r>
        <w:rPr>
          <w:rStyle w:val="points0"/>
          <w:b/>
          <w:lang w:val="ru-RU"/>
        </w:rPr>
        <w:t xml:space="preserve"> </w:t>
      </w:r>
      <w:r>
        <w:rPr>
          <w:rStyle w:val="points0"/>
          <w:lang w:val="ru-RU"/>
        </w:rPr>
        <w:t xml:space="preserve">– </w:t>
      </w:r>
      <w:r w:rsidR="006201B7">
        <w:rPr>
          <w:rStyle w:val="points0"/>
          <w:lang w:val="ru-RU"/>
        </w:rPr>
        <w:t>п</w:t>
      </w:r>
      <w:r>
        <w:rPr>
          <w:rStyle w:val="points0"/>
          <w:lang w:val="ru-RU"/>
        </w:rPr>
        <w:t>ри нажатии на кнопку</w:t>
      </w:r>
      <w:proofErr w:type="gramStart"/>
      <w:r>
        <w:rPr>
          <w:rStyle w:val="points0"/>
          <w:lang w:val="ru-RU"/>
        </w:rPr>
        <w:t xml:space="preserve"> </w:t>
      </w:r>
      <w:r w:rsidRPr="00C9034A">
        <w:rPr>
          <w:rStyle w:val="points0"/>
          <w:b/>
          <w:lang w:val="ru-RU"/>
        </w:rPr>
        <w:t>Д</w:t>
      </w:r>
      <w:proofErr w:type="gramEnd"/>
      <w:r w:rsidRPr="00C9034A">
        <w:rPr>
          <w:rStyle w:val="points0"/>
          <w:b/>
          <w:lang w:val="ru-RU"/>
        </w:rPr>
        <w:t>обавить</w:t>
      </w:r>
      <w:r>
        <w:rPr>
          <w:rStyle w:val="points0"/>
          <w:lang w:val="ru-RU"/>
        </w:rPr>
        <w:t xml:space="preserve"> </w:t>
      </w:r>
      <w:r w:rsidR="006201B7">
        <w:rPr>
          <w:rStyle w:val="points0"/>
          <w:lang w:val="ru-RU"/>
        </w:rPr>
        <w:t>вы можете начать создание нового шаблона расписания для информационной рассылки</w:t>
      </w:r>
    </w:p>
    <w:p w:rsidR="00E6202C" w:rsidRPr="001D3D7F" w:rsidRDefault="00E6202C" w:rsidP="00E6202C">
      <w:pPr>
        <w:pStyle w:val="points"/>
        <w:numPr>
          <w:ilvl w:val="0"/>
          <w:numId w:val="0"/>
        </w:numPr>
        <w:ind w:left="720" w:right="-1" w:hanging="360"/>
        <w:rPr>
          <w:rStyle w:val="points0"/>
          <w:i/>
          <w:lang w:val="ru-RU"/>
        </w:rPr>
      </w:pPr>
    </w:p>
    <w:p w:rsidR="00E00EAB" w:rsidRPr="00E00EAB" w:rsidRDefault="00E00EAB" w:rsidP="00E6202C">
      <w:pPr>
        <w:pStyle w:val="points"/>
        <w:numPr>
          <w:ilvl w:val="0"/>
          <w:numId w:val="0"/>
        </w:numPr>
        <w:ind w:right="-1"/>
        <w:rPr>
          <w:b/>
          <w:bCs/>
          <w:sz w:val="20"/>
          <w:szCs w:val="20"/>
          <w:lang w:val="ru-RU" w:eastAsia="uk-UA"/>
        </w:rPr>
      </w:pPr>
      <w:r>
        <w:rPr>
          <w:noProof/>
          <w:lang w:val="ru-RU" w:eastAsia="ru-RU" w:bidi="ar-SA"/>
        </w:rPr>
        <w:drawing>
          <wp:inline distT="0" distB="0" distL="0" distR="0" wp14:anchorId="6B4187A5" wp14:editId="4BFDC658">
            <wp:extent cx="257810" cy="207645"/>
            <wp:effectExtent l="0" t="0" r="8890" b="1905"/>
            <wp:docPr id="59" name="Рисунок 59" descr="https://mm.mts.com.ua:6502/bme/help/zh/mdsp_opg_forsp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.mts.com.ua:6502/bme/help/zh/mdsp_opg_forsp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9E">
        <w:rPr>
          <w:b/>
          <w:bCs/>
          <w:color w:val="FF0000"/>
          <w:sz w:val="20"/>
          <w:szCs w:val="20"/>
          <w:lang w:val="ru-RU" w:eastAsia="uk-UA"/>
        </w:rPr>
        <w:t>ПРИМЕЧАНИЕ:</w:t>
      </w:r>
    </w:p>
    <w:p w:rsidR="00532010" w:rsidRDefault="00BB6B9E" w:rsidP="00E00EAB">
      <w:pPr>
        <w:pStyle w:val="points"/>
        <w:numPr>
          <w:ilvl w:val="0"/>
          <w:numId w:val="0"/>
        </w:numPr>
        <w:ind w:right="-1"/>
        <w:rPr>
          <w:rStyle w:val="points0"/>
          <w:b/>
          <w:i/>
          <w:lang w:val="ru-RU"/>
        </w:rPr>
      </w:pPr>
      <w:r>
        <w:rPr>
          <w:rStyle w:val="points0"/>
          <w:lang w:val="ru-RU"/>
        </w:rPr>
        <w:lastRenderedPageBreak/>
        <w:t>По</w:t>
      </w:r>
      <w:r w:rsidR="00532010" w:rsidRPr="00532010">
        <w:rPr>
          <w:rStyle w:val="points0"/>
          <w:lang w:val="ru-RU"/>
        </w:rPr>
        <w:t xml:space="preserve"> каждой информационной рассылке все созданные ш</w:t>
      </w:r>
      <w:r w:rsidR="00532010">
        <w:rPr>
          <w:rStyle w:val="points0"/>
          <w:lang w:val="ru-RU"/>
        </w:rPr>
        <w:t xml:space="preserve">аблоны должны быть </w:t>
      </w:r>
      <w:r>
        <w:rPr>
          <w:rStyle w:val="points0"/>
          <w:lang w:val="ru-RU"/>
        </w:rPr>
        <w:t xml:space="preserve">только </w:t>
      </w:r>
      <w:r w:rsidR="00532010">
        <w:rPr>
          <w:rStyle w:val="points0"/>
          <w:lang w:val="ru-RU"/>
        </w:rPr>
        <w:t>одного типа.</w:t>
      </w:r>
      <w:r w:rsidR="00C9034A">
        <w:rPr>
          <w:rStyle w:val="points0"/>
          <w:lang w:val="ru-RU"/>
        </w:rPr>
        <w:t xml:space="preserve"> </w:t>
      </w:r>
      <w:r w:rsidR="00532010" w:rsidRPr="00532010">
        <w:rPr>
          <w:rStyle w:val="points0"/>
          <w:lang w:val="ru-RU"/>
        </w:rPr>
        <w:t>Например, после создания шаблона с типом</w:t>
      </w:r>
      <w:proofErr w:type="gramStart"/>
      <w:r w:rsidR="00532010" w:rsidRPr="00532010">
        <w:rPr>
          <w:rStyle w:val="points0"/>
          <w:lang w:val="ru-RU"/>
        </w:rPr>
        <w:t xml:space="preserve"> </w:t>
      </w:r>
      <w:r w:rsidR="00532010" w:rsidRPr="001D3D7F">
        <w:rPr>
          <w:rStyle w:val="points0"/>
          <w:b/>
          <w:i/>
          <w:lang w:val="ru-RU"/>
        </w:rPr>
        <w:t>П</w:t>
      </w:r>
      <w:proofErr w:type="gramEnd"/>
      <w:r w:rsidR="00532010" w:rsidRPr="001D3D7F">
        <w:rPr>
          <w:rStyle w:val="points0"/>
          <w:b/>
          <w:i/>
          <w:lang w:val="ru-RU"/>
        </w:rPr>
        <w:t>о дню недели</w:t>
      </w:r>
      <w:r w:rsidR="00532010" w:rsidRPr="00532010">
        <w:rPr>
          <w:rStyle w:val="points0"/>
          <w:lang w:val="ru-RU"/>
        </w:rPr>
        <w:t xml:space="preserve"> пользователь не сможет создавать шаблоны с ти</w:t>
      </w:r>
      <w:r w:rsidR="00532010">
        <w:rPr>
          <w:rStyle w:val="points0"/>
          <w:lang w:val="ru-RU"/>
        </w:rPr>
        <w:t xml:space="preserve">пом </w:t>
      </w:r>
      <w:r w:rsidR="00532010" w:rsidRPr="001D3D7F">
        <w:rPr>
          <w:rStyle w:val="points0"/>
          <w:b/>
          <w:i/>
          <w:lang w:val="ru-RU"/>
        </w:rPr>
        <w:t>По дате</w:t>
      </w:r>
    </w:p>
    <w:p w:rsidR="00360CD0" w:rsidRPr="00532010" w:rsidRDefault="00360CD0" w:rsidP="00E00EA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9E3EDC" w:rsidRPr="00044A30" w:rsidRDefault="009E3EDC" w:rsidP="00360CD0">
      <w:pPr>
        <w:pStyle w:val="1"/>
        <w:numPr>
          <w:ilvl w:val="0"/>
          <w:numId w:val="42"/>
        </w:numPr>
        <w:rPr>
          <w:rStyle w:val="points0"/>
          <w:rFonts w:eastAsiaTheme="majorEastAsia"/>
          <w:color w:val="auto"/>
          <w:sz w:val="32"/>
          <w:lang w:val="ru-RU"/>
        </w:rPr>
      </w:pPr>
      <w:bookmarkStart w:id="16" w:name="_Toc419220931"/>
      <w:r w:rsidRPr="00044A30">
        <w:rPr>
          <w:rStyle w:val="points0"/>
          <w:rFonts w:eastAsiaTheme="majorEastAsia"/>
          <w:color w:val="auto"/>
          <w:sz w:val="32"/>
        </w:rPr>
        <w:t>C</w:t>
      </w:r>
      <w:proofErr w:type="spellStart"/>
      <w:r w:rsidRPr="00044A30">
        <w:rPr>
          <w:rStyle w:val="points0"/>
          <w:rFonts w:eastAsiaTheme="majorEastAsia"/>
          <w:color w:val="auto"/>
          <w:sz w:val="32"/>
          <w:lang w:val="ru-RU"/>
        </w:rPr>
        <w:t>истема</w:t>
      </w:r>
      <w:proofErr w:type="spellEnd"/>
      <w:r w:rsidRPr="00044A30">
        <w:rPr>
          <w:rStyle w:val="points0"/>
          <w:rFonts w:eastAsiaTheme="majorEastAsia"/>
          <w:color w:val="auto"/>
          <w:sz w:val="32"/>
          <w:lang w:val="ru-RU"/>
        </w:rPr>
        <w:t xml:space="preserve"> отчетов</w:t>
      </w:r>
      <w:bookmarkEnd w:id="16"/>
      <w:r w:rsidR="00E2364A" w:rsidRPr="00044A30">
        <w:rPr>
          <w:rStyle w:val="points0"/>
          <w:rFonts w:eastAsiaTheme="majorEastAsia"/>
          <w:color w:val="auto"/>
          <w:sz w:val="32"/>
          <w:lang w:val="ru-RU"/>
        </w:rPr>
        <w:t xml:space="preserve"> </w:t>
      </w:r>
    </w:p>
    <w:p w:rsidR="00695847" w:rsidRDefault="00695847" w:rsidP="00695847">
      <w:pPr>
        <w:pStyle w:val="points"/>
        <w:numPr>
          <w:ilvl w:val="0"/>
          <w:numId w:val="0"/>
        </w:numPr>
        <w:ind w:right="-1"/>
        <w:rPr>
          <w:rStyle w:val="points0"/>
          <w:b/>
          <w:color w:val="0070C0"/>
        </w:rPr>
      </w:pPr>
    </w:p>
    <w:p w:rsidR="006201B7" w:rsidRDefault="006201B7" w:rsidP="006201B7">
      <w:pPr>
        <w:spacing w:line="360" w:lineRule="auto"/>
        <w:ind w:left="0" w:firstLine="0"/>
        <w:rPr>
          <w:rFonts w:ascii="Arial" w:hAnsi="Arial" w:cs="Arial"/>
          <w:lang w:val="ru-RU"/>
        </w:rPr>
      </w:pPr>
      <w:r w:rsidRPr="006E1C57">
        <w:rPr>
          <w:rFonts w:ascii="Arial" w:hAnsi="Arial" w:cs="Arial"/>
          <w:lang w:val="ru-RU"/>
        </w:rPr>
        <w:t xml:space="preserve">Система может формировать отчеты по выполнению кампаний. Отчеты создаются по имени кампании или по менеджеру кампании за определенный период времени. Отчеты можно вывести на экран, распечатать или сохранить в файле </w:t>
      </w:r>
      <w:r w:rsidRPr="005A6281">
        <w:rPr>
          <w:rFonts w:ascii="Arial" w:hAnsi="Arial" w:cs="Arial"/>
        </w:rPr>
        <w:t>Excel</w:t>
      </w:r>
      <w:r w:rsidRPr="006E1C57">
        <w:rPr>
          <w:rFonts w:ascii="Arial" w:hAnsi="Arial" w:cs="Arial"/>
          <w:lang w:val="ru-RU"/>
        </w:rPr>
        <w:t>.</w:t>
      </w:r>
    </w:p>
    <w:p w:rsidR="001D35FA" w:rsidRPr="006E1C57" w:rsidRDefault="001D35FA" w:rsidP="006201B7">
      <w:pPr>
        <w:spacing w:line="360" w:lineRule="auto"/>
        <w:ind w:left="0" w:firstLine="0"/>
        <w:rPr>
          <w:rFonts w:ascii="Arial" w:hAnsi="Arial" w:cs="Arial"/>
          <w:lang w:val="ru-RU"/>
        </w:rPr>
      </w:pPr>
    </w:p>
    <w:p w:rsidR="006201B7" w:rsidRPr="001D35FA" w:rsidRDefault="00BA1D89" w:rsidP="00BA1D89">
      <w:pPr>
        <w:pStyle w:val="points"/>
        <w:numPr>
          <w:ilvl w:val="0"/>
          <w:numId w:val="0"/>
        </w:numPr>
        <w:ind w:left="709" w:right="-1" w:hanging="283"/>
        <w:outlineLvl w:val="1"/>
        <w:rPr>
          <w:rStyle w:val="points0"/>
          <w:rFonts w:eastAsiaTheme="majorEastAsia"/>
          <w:b/>
          <w:bCs/>
          <w:color w:val="0070C0"/>
          <w:sz w:val="24"/>
          <w:szCs w:val="26"/>
        </w:rPr>
      </w:pPr>
      <w:bookmarkStart w:id="17" w:name="_Toc419220932"/>
      <w:r>
        <w:rPr>
          <w:rStyle w:val="points0"/>
          <w:rFonts w:eastAsiaTheme="majorEastAsia"/>
          <w:b/>
          <w:bCs/>
          <w:color w:val="0070C0"/>
          <w:sz w:val="24"/>
          <w:szCs w:val="26"/>
          <w:lang w:val="ru-RU"/>
        </w:rPr>
        <w:t xml:space="preserve">9.1 </w:t>
      </w:r>
      <w:r w:rsidR="001D35FA" w:rsidRPr="001D35FA">
        <w:rPr>
          <w:rStyle w:val="points0"/>
          <w:rFonts w:eastAsiaTheme="majorEastAsia"/>
          <w:b/>
          <w:bCs/>
          <w:color w:val="0070C0"/>
          <w:sz w:val="24"/>
          <w:szCs w:val="26"/>
          <w:lang w:val="ru-RU"/>
        </w:rPr>
        <w:t>Формирование и создание отчетов</w:t>
      </w:r>
      <w:bookmarkEnd w:id="17"/>
    </w:p>
    <w:p w:rsidR="001D35FA" w:rsidRPr="00071AC8" w:rsidRDefault="001D35FA" w:rsidP="00695847">
      <w:pPr>
        <w:pStyle w:val="points"/>
        <w:numPr>
          <w:ilvl w:val="0"/>
          <w:numId w:val="0"/>
        </w:numPr>
        <w:ind w:right="-1"/>
        <w:rPr>
          <w:rStyle w:val="points0"/>
          <w:b/>
          <w:color w:val="0070C0"/>
          <w:lang w:val="ru-RU"/>
        </w:rPr>
      </w:pPr>
    </w:p>
    <w:p w:rsidR="003851E1" w:rsidRDefault="007C03ED" w:rsidP="00A2517E">
      <w:pPr>
        <w:pStyle w:val="points"/>
        <w:numPr>
          <w:ilvl w:val="0"/>
          <w:numId w:val="29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Зайдите в систему</w:t>
      </w:r>
      <w:r w:rsidRPr="00FA4989">
        <w:rPr>
          <w:rStyle w:val="points0"/>
          <w:lang w:val="ru-RU"/>
        </w:rPr>
        <w:t xml:space="preserve"> </w:t>
      </w:r>
      <w:r w:rsidRPr="00D73852">
        <w:rPr>
          <w:rStyle w:val="points0"/>
          <w:lang w:val="ru-RU"/>
        </w:rPr>
        <w:t>«</w:t>
      </w:r>
      <w:r>
        <w:rPr>
          <w:rStyle w:val="points0"/>
          <w:lang w:val="ru-RU"/>
        </w:rPr>
        <w:t>Бизнес рассылки</w:t>
      </w:r>
      <w:r w:rsidRPr="00D73852">
        <w:rPr>
          <w:rStyle w:val="points0"/>
          <w:lang w:val="ru-RU"/>
        </w:rPr>
        <w:t>»</w:t>
      </w:r>
      <w:r w:rsidR="00D12CB6" w:rsidRPr="007C03ED">
        <w:rPr>
          <w:rStyle w:val="points0"/>
          <w:lang w:val="ru-RU"/>
        </w:rPr>
        <w:t xml:space="preserve"> </w:t>
      </w:r>
      <w:r w:rsidR="003851E1" w:rsidRPr="007C03ED">
        <w:rPr>
          <w:rStyle w:val="points0"/>
          <w:lang w:val="ru-RU"/>
        </w:rPr>
        <w:t xml:space="preserve">и </w:t>
      </w:r>
      <w:r>
        <w:rPr>
          <w:rStyle w:val="points0"/>
          <w:lang w:val="ru-RU"/>
        </w:rPr>
        <w:t xml:space="preserve">затем </w:t>
      </w:r>
      <w:r w:rsidR="001D3D7F">
        <w:rPr>
          <w:rStyle w:val="points0"/>
          <w:lang w:val="ru-RU"/>
        </w:rPr>
        <w:t xml:space="preserve">выберите в верхнем углу меню раздел </w:t>
      </w:r>
      <w:r w:rsidR="003851E1" w:rsidRPr="005162F4">
        <w:rPr>
          <w:rStyle w:val="points0"/>
          <w:b/>
          <w:lang w:val="ru-RU"/>
        </w:rPr>
        <w:t>Отчеты</w:t>
      </w:r>
      <w:r w:rsidR="003851E1" w:rsidRPr="007C03ED">
        <w:rPr>
          <w:rStyle w:val="points0"/>
          <w:lang w:val="ru-RU"/>
        </w:rPr>
        <w:t xml:space="preserve"> (см. рисунок </w:t>
      </w:r>
      <w:r w:rsidR="005C36D6" w:rsidRPr="007C03ED">
        <w:rPr>
          <w:rStyle w:val="points0"/>
          <w:lang w:val="ru-RU"/>
        </w:rPr>
        <w:t>9</w:t>
      </w:r>
      <w:r w:rsidR="003851E1" w:rsidRPr="007C03ED">
        <w:rPr>
          <w:rStyle w:val="points0"/>
          <w:lang w:val="ru-RU"/>
        </w:rPr>
        <w:t>-1)</w:t>
      </w:r>
    </w:p>
    <w:p w:rsidR="00015BAD" w:rsidRPr="007C03ED" w:rsidRDefault="00015BAD" w:rsidP="00015BAD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3851E1" w:rsidRDefault="003851E1" w:rsidP="003851E1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662413">
        <w:rPr>
          <w:rStyle w:val="points0"/>
          <w:i/>
          <w:lang w:val="ru-RU"/>
        </w:rPr>
        <w:t xml:space="preserve">Рисунок </w:t>
      </w:r>
      <w:r w:rsidR="005C36D6">
        <w:rPr>
          <w:rStyle w:val="points0"/>
          <w:i/>
          <w:lang w:val="ru-RU"/>
        </w:rPr>
        <w:t>9</w:t>
      </w:r>
      <w:r>
        <w:rPr>
          <w:rStyle w:val="points0"/>
          <w:i/>
          <w:lang w:val="ru-RU"/>
        </w:rPr>
        <w:t>-1</w:t>
      </w:r>
      <w:r w:rsidR="0084086A">
        <w:rPr>
          <w:rStyle w:val="points0"/>
          <w:i/>
          <w:lang w:val="ru-RU"/>
        </w:rPr>
        <w:t xml:space="preserve"> Выбор опции </w:t>
      </w:r>
      <w:r w:rsidR="00E6202C">
        <w:rPr>
          <w:rStyle w:val="points0"/>
          <w:i/>
          <w:lang w:val="ru-RU"/>
        </w:rPr>
        <w:t xml:space="preserve">Отчеты на главной странице </w:t>
      </w:r>
      <w:r w:rsidR="00E6202C">
        <w:rPr>
          <w:rStyle w:val="points0"/>
          <w:i/>
        </w:rPr>
        <w:t>WEB</w:t>
      </w:r>
      <w:r w:rsidR="00E6202C" w:rsidRPr="00E6202C">
        <w:rPr>
          <w:rStyle w:val="points0"/>
          <w:i/>
          <w:lang w:val="ru-RU"/>
        </w:rPr>
        <w:t xml:space="preserve"> </w:t>
      </w:r>
      <w:r w:rsidR="00E6202C">
        <w:rPr>
          <w:rStyle w:val="points0"/>
          <w:i/>
          <w:lang w:val="ru-RU"/>
        </w:rPr>
        <w:t>интерфейса</w:t>
      </w:r>
      <w:r w:rsidRPr="00E6202C">
        <w:rPr>
          <w:rStyle w:val="points0"/>
          <w:i/>
          <w:lang w:val="ru-RU"/>
        </w:rPr>
        <w:t>:</w:t>
      </w:r>
    </w:p>
    <w:p w:rsidR="000F1E6B" w:rsidRDefault="003851E1" w:rsidP="00FA4989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1AEEC1E" wp14:editId="0EA5260D">
            <wp:extent cx="6334897" cy="513881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71722" cy="5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74" w:rsidRDefault="000F4F74" w:rsidP="00FA4989">
      <w:pPr>
        <w:pStyle w:val="points"/>
        <w:numPr>
          <w:ilvl w:val="0"/>
          <w:numId w:val="0"/>
        </w:numPr>
        <w:ind w:right="-1"/>
        <w:rPr>
          <w:rStyle w:val="points0"/>
        </w:rPr>
      </w:pPr>
      <w:r w:rsidRPr="000F4F74">
        <w:rPr>
          <w:rStyle w:val="points0"/>
        </w:rPr>
        <w:t xml:space="preserve"> </w:t>
      </w:r>
    </w:p>
    <w:p w:rsidR="00011041" w:rsidRDefault="005C36D6" w:rsidP="005A5080">
      <w:pPr>
        <w:pStyle w:val="points"/>
        <w:numPr>
          <w:ilvl w:val="0"/>
          <w:numId w:val="29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После </w:t>
      </w:r>
      <w:r w:rsidR="000F4F74">
        <w:rPr>
          <w:rStyle w:val="points0"/>
          <w:lang w:val="ru-RU"/>
        </w:rPr>
        <w:t xml:space="preserve">успешного </w:t>
      </w:r>
      <w:r>
        <w:rPr>
          <w:rStyle w:val="points0"/>
          <w:lang w:val="ru-RU"/>
        </w:rPr>
        <w:t xml:space="preserve">входа в систему отчетов </w:t>
      </w:r>
      <w:r w:rsidR="005B7893">
        <w:rPr>
          <w:rStyle w:val="points0"/>
          <w:lang w:val="ru-RU"/>
        </w:rPr>
        <w:t xml:space="preserve">и выбора опции </w:t>
      </w:r>
      <w:r w:rsidR="00C4199B" w:rsidRPr="005162F4">
        <w:rPr>
          <w:rStyle w:val="points0"/>
          <w:b/>
          <w:lang w:val="ru-RU"/>
        </w:rPr>
        <w:t>Отчеты</w:t>
      </w:r>
      <w:r w:rsidR="005B7893" w:rsidRPr="005B7893">
        <w:rPr>
          <w:rStyle w:val="points0"/>
          <w:lang w:val="ru-RU"/>
        </w:rPr>
        <w:t xml:space="preserve"> </w:t>
      </w:r>
      <w:r w:rsidR="000F4F74">
        <w:rPr>
          <w:rStyle w:val="points0"/>
          <w:lang w:val="ru-RU"/>
        </w:rPr>
        <w:t>пере</w:t>
      </w:r>
      <w:r w:rsidR="005B7893">
        <w:rPr>
          <w:rStyle w:val="points0"/>
          <w:lang w:val="ru-RU"/>
        </w:rPr>
        <w:t>д вами будет отображено</w:t>
      </w:r>
      <w:r w:rsidR="000F4F74">
        <w:rPr>
          <w:rStyle w:val="points0"/>
          <w:lang w:val="ru-RU"/>
        </w:rPr>
        <w:t xml:space="preserve"> окно</w:t>
      </w:r>
      <w:r w:rsidR="005B7893">
        <w:rPr>
          <w:rStyle w:val="points0"/>
          <w:lang w:val="ru-RU"/>
        </w:rPr>
        <w:t xml:space="preserve"> со списком доступных отчетов</w:t>
      </w:r>
      <w:r w:rsidR="000F4F74" w:rsidRPr="000F4F74">
        <w:rPr>
          <w:rStyle w:val="points0"/>
          <w:lang w:val="ru-RU"/>
        </w:rPr>
        <w:t xml:space="preserve"> </w:t>
      </w:r>
      <w:r w:rsidR="005B7893">
        <w:rPr>
          <w:rStyle w:val="points0"/>
          <w:lang w:val="ru-RU"/>
        </w:rPr>
        <w:t>(см. рисунок 9-</w:t>
      </w:r>
      <w:r w:rsidR="001D3D7F">
        <w:rPr>
          <w:rStyle w:val="points0"/>
          <w:lang w:val="ru-RU"/>
        </w:rPr>
        <w:t>2</w:t>
      </w:r>
      <w:r w:rsidRPr="005C36D6">
        <w:rPr>
          <w:rStyle w:val="points0"/>
          <w:lang w:val="ru-RU"/>
        </w:rPr>
        <w:t>)</w:t>
      </w:r>
    </w:p>
    <w:p w:rsidR="00015BAD" w:rsidRPr="005C36D6" w:rsidRDefault="00015BAD" w:rsidP="00015BAD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5C36D6" w:rsidRPr="000801A5" w:rsidRDefault="005C36D6" w:rsidP="005C36D6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5C36D6">
        <w:rPr>
          <w:rStyle w:val="points0"/>
          <w:i/>
          <w:lang w:val="ru-RU"/>
        </w:rPr>
        <w:t>Рисунок 9-</w:t>
      </w:r>
      <w:r w:rsidR="001D3D7F">
        <w:rPr>
          <w:rStyle w:val="points0"/>
          <w:i/>
          <w:lang w:val="ru-RU"/>
        </w:rPr>
        <w:t>2</w:t>
      </w:r>
      <w:r w:rsidR="00E6202C">
        <w:rPr>
          <w:rStyle w:val="points0"/>
          <w:i/>
          <w:lang w:val="ru-RU"/>
        </w:rPr>
        <w:t xml:space="preserve"> Страница с отображением </w:t>
      </w:r>
      <w:r w:rsidR="00C4199B">
        <w:rPr>
          <w:rStyle w:val="points0"/>
          <w:i/>
          <w:lang w:val="ru-RU"/>
        </w:rPr>
        <w:t xml:space="preserve">списка </w:t>
      </w:r>
      <w:r w:rsidR="00E6202C">
        <w:rPr>
          <w:rStyle w:val="points0"/>
          <w:i/>
          <w:lang w:val="ru-RU"/>
        </w:rPr>
        <w:t>доступных отчетов</w:t>
      </w:r>
      <w:r w:rsidRPr="00E6202C">
        <w:rPr>
          <w:rStyle w:val="points0"/>
          <w:i/>
          <w:lang w:val="ru-RU"/>
        </w:rPr>
        <w:t>:</w:t>
      </w:r>
    </w:p>
    <w:p w:rsidR="005B7893" w:rsidRDefault="00BA1D89" w:rsidP="005C36D6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999ED6C" wp14:editId="60BE1300">
            <wp:extent cx="6332855" cy="12433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9E" w:rsidRDefault="000F399E" w:rsidP="005C36D6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0F399E" w:rsidRDefault="001D3D7F" w:rsidP="000F399E">
      <w:pPr>
        <w:pStyle w:val="points"/>
        <w:numPr>
          <w:ilvl w:val="0"/>
          <w:numId w:val="29"/>
        </w:numPr>
        <w:ind w:left="0" w:right="-1" w:firstLine="0"/>
        <w:rPr>
          <w:rStyle w:val="points0"/>
          <w:lang w:val="ru-RU"/>
        </w:rPr>
      </w:pPr>
      <w:proofErr w:type="gramStart"/>
      <w:r>
        <w:rPr>
          <w:rStyle w:val="points0"/>
          <w:lang w:val="ru-RU"/>
        </w:rPr>
        <w:t xml:space="preserve">Из списка отчетов выберите интересующий вас отчет и разрешите запуск приложения, поставив отметку в соответствующем </w:t>
      </w:r>
      <w:proofErr w:type="spellStart"/>
      <w:r>
        <w:rPr>
          <w:rStyle w:val="points0"/>
          <w:lang w:val="ru-RU"/>
        </w:rPr>
        <w:t>чекбоксе</w:t>
      </w:r>
      <w:proofErr w:type="spellEnd"/>
      <w:r>
        <w:rPr>
          <w:rStyle w:val="points0"/>
          <w:lang w:val="ru-RU"/>
        </w:rPr>
        <w:t xml:space="preserve"> и нажав кнопку </w:t>
      </w:r>
      <w:r w:rsidR="000F72F6" w:rsidRPr="005162F4">
        <w:rPr>
          <w:rStyle w:val="points0"/>
          <w:b/>
          <w:i/>
        </w:rPr>
        <w:t>Run</w:t>
      </w:r>
      <w:r w:rsidR="000F399E">
        <w:rPr>
          <w:rStyle w:val="points0"/>
          <w:lang w:val="ru-RU"/>
        </w:rPr>
        <w:t xml:space="preserve"> (см. рисунок 9-</w:t>
      </w:r>
      <w:r>
        <w:rPr>
          <w:rStyle w:val="points0"/>
          <w:lang w:val="ru-RU"/>
        </w:rPr>
        <w:t>3</w:t>
      </w:r>
      <w:r w:rsidR="000F399E">
        <w:rPr>
          <w:rStyle w:val="points0"/>
          <w:lang w:val="ru-RU"/>
        </w:rPr>
        <w:t>)</w:t>
      </w:r>
      <w:proofErr w:type="gramEnd"/>
    </w:p>
    <w:p w:rsidR="00015BAD" w:rsidRDefault="00015BAD" w:rsidP="000F399E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</w:p>
    <w:p w:rsidR="000F399E" w:rsidRDefault="000F399E" w:rsidP="000F399E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 w:rsidRPr="000F399E">
        <w:rPr>
          <w:rStyle w:val="points0"/>
          <w:i/>
          <w:lang w:val="ru-RU"/>
        </w:rPr>
        <w:t>Рисунок 9-</w:t>
      </w:r>
      <w:r w:rsidR="001D3D7F">
        <w:rPr>
          <w:rStyle w:val="points0"/>
          <w:i/>
          <w:lang w:val="ru-RU"/>
        </w:rPr>
        <w:t>3</w:t>
      </w:r>
      <w:r w:rsidR="00AF269A">
        <w:rPr>
          <w:rStyle w:val="points0"/>
          <w:i/>
          <w:lang w:val="ru-RU"/>
        </w:rPr>
        <w:t xml:space="preserve"> Окно для разрешения запуска приложения формирования отчетов</w:t>
      </w:r>
      <w:r w:rsidRPr="00AF269A">
        <w:rPr>
          <w:rStyle w:val="points0"/>
          <w:i/>
          <w:lang w:val="ru-RU"/>
        </w:rPr>
        <w:t>:</w:t>
      </w:r>
    </w:p>
    <w:p w:rsidR="00147D31" w:rsidRDefault="00147D31" w:rsidP="000F399E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53DAA22" wp14:editId="29B49E3D">
            <wp:extent cx="4613744" cy="2394065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8334" cy="24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67" w:rsidRDefault="00732867" w:rsidP="00044A30">
      <w:pPr>
        <w:pStyle w:val="2"/>
        <w:rPr>
          <w:rStyle w:val="points0"/>
          <w:rFonts w:eastAsiaTheme="majorEastAsia"/>
          <w:color w:val="0070C0"/>
          <w:sz w:val="24"/>
          <w:lang w:val="ru-RU"/>
        </w:rPr>
      </w:pPr>
    </w:p>
    <w:p w:rsidR="000F399E" w:rsidRPr="00044A30" w:rsidRDefault="00CB7C75" w:rsidP="00CB7C75">
      <w:pPr>
        <w:pStyle w:val="2"/>
        <w:rPr>
          <w:rStyle w:val="points0"/>
          <w:rFonts w:eastAsiaTheme="majorEastAsia"/>
          <w:color w:val="0070C0"/>
          <w:sz w:val="24"/>
          <w:lang w:val="ru-RU"/>
        </w:rPr>
      </w:pPr>
      <w:bookmarkStart w:id="18" w:name="_Toc419220933"/>
      <w:r>
        <w:rPr>
          <w:rStyle w:val="points0"/>
          <w:rFonts w:eastAsiaTheme="majorEastAsia"/>
          <w:color w:val="0070C0"/>
          <w:sz w:val="24"/>
          <w:lang w:val="ru-RU"/>
        </w:rPr>
        <w:t xml:space="preserve">9.2 </w:t>
      </w:r>
      <w:r w:rsidR="000F399E" w:rsidRPr="00044A30">
        <w:rPr>
          <w:rStyle w:val="points0"/>
          <w:rFonts w:eastAsiaTheme="majorEastAsia"/>
          <w:color w:val="0070C0"/>
          <w:sz w:val="24"/>
          <w:lang w:val="ru-RU"/>
        </w:rPr>
        <w:t>Экспорт отчетов</w:t>
      </w:r>
      <w:bookmarkEnd w:id="18"/>
    </w:p>
    <w:p w:rsidR="000F399E" w:rsidRDefault="000F399E" w:rsidP="000F399E">
      <w:pPr>
        <w:pStyle w:val="points"/>
        <w:numPr>
          <w:ilvl w:val="0"/>
          <w:numId w:val="0"/>
        </w:numPr>
        <w:ind w:left="360" w:right="-1"/>
        <w:rPr>
          <w:rStyle w:val="points0"/>
          <w:b/>
          <w:color w:val="0070C0"/>
          <w:lang w:val="ru-RU"/>
        </w:rPr>
      </w:pPr>
    </w:p>
    <w:p w:rsidR="005162F4" w:rsidRDefault="000F399E" w:rsidP="000F399E">
      <w:pPr>
        <w:pStyle w:val="points"/>
        <w:numPr>
          <w:ilvl w:val="0"/>
          <w:numId w:val="3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Войдите в систему отчетов</w:t>
      </w:r>
      <w:r w:rsidR="00EC272E">
        <w:rPr>
          <w:rStyle w:val="points0"/>
          <w:lang w:val="ru-RU"/>
        </w:rPr>
        <w:t xml:space="preserve"> </w:t>
      </w:r>
      <w:r w:rsidR="005162F4">
        <w:rPr>
          <w:rStyle w:val="points0"/>
          <w:lang w:val="ru-RU"/>
        </w:rPr>
        <w:t>согласно описанным выше действиям в п. 9.1.</w:t>
      </w:r>
    </w:p>
    <w:p w:rsidR="000F399E" w:rsidRDefault="005162F4" w:rsidP="000F399E">
      <w:pPr>
        <w:pStyle w:val="points"/>
        <w:numPr>
          <w:ilvl w:val="0"/>
          <w:numId w:val="3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>Д</w:t>
      </w:r>
      <w:r w:rsidR="00EC272E">
        <w:rPr>
          <w:rStyle w:val="points0"/>
          <w:lang w:val="ru-RU"/>
        </w:rPr>
        <w:t xml:space="preserve">алее мы рассмотрим экспорт отчетов на примере </w:t>
      </w:r>
      <w:r w:rsidR="00EC272E" w:rsidRPr="00EC272E">
        <w:rPr>
          <w:rStyle w:val="points0"/>
          <w:b/>
          <w:lang w:val="ru-RU"/>
        </w:rPr>
        <w:t>Финансового отчета</w:t>
      </w:r>
    </w:p>
    <w:p w:rsidR="000F399E" w:rsidRDefault="000F399E" w:rsidP="00CE74CB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 w:rsidRPr="00CE74CB">
        <w:rPr>
          <w:rStyle w:val="points0"/>
          <w:lang w:val="ru-RU"/>
        </w:rPr>
        <w:t xml:space="preserve">Выберите </w:t>
      </w:r>
      <w:r w:rsidRPr="00CE74CB">
        <w:rPr>
          <w:rStyle w:val="points0"/>
          <w:b/>
          <w:lang w:val="ru-RU"/>
        </w:rPr>
        <w:t xml:space="preserve">Список отчетов </w:t>
      </w:r>
      <w:r w:rsidRPr="00E878A3">
        <w:rPr>
          <w:rStyle w:val="points0"/>
          <w:b/>
        </w:rPr>
        <w:sym w:font="Wingdings" w:char="F0E0"/>
      </w:r>
      <w:r w:rsidRPr="00CE74CB">
        <w:rPr>
          <w:rStyle w:val="points0"/>
          <w:b/>
          <w:lang w:val="ru-RU"/>
        </w:rPr>
        <w:t xml:space="preserve"> </w:t>
      </w:r>
      <w:r w:rsidR="00EC272E" w:rsidRPr="00CE74CB">
        <w:rPr>
          <w:rStyle w:val="points0"/>
          <w:b/>
          <w:lang w:val="ru-RU"/>
        </w:rPr>
        <w:t>Финансовый отчет</w:t>
      </w:r>
      <w:r w:rsidR="00EC272E" w:rsidRPr="00CE74CB">
        <w:rPr>
          <w:rStyle w:val="points0"/>
          <w:lang w:val="ru-RU"/>
        </w:rPr>
        <w:t>.</w:t>
      </w:r>
      <w:r w:rsidR="00EC272E" w:rsidRPr="00CE74CB">
        <w:rPr>
          <w:rStyle w:val="points0"/>
          <w:b/>
          <w:lang w:val="ru-RU"/>
        </w:rPr>
        <w:t xml:space="preserve"> </w:t>
      </w:r>
      <w:r w:rsidR="00CE74CB" w:rsidRPr="00CE74CB">
        <w:rPr>
          <w:rStyle w:val="points0"/>
          <w:lang w:val="ru-RU"/>
        </w:rPr>
        <w:t>Далее у</w:t>
      </w:r>
      <w:r w:rsidR="00BE4870" w:rsidRPr="00CE74CB">
        <w:rPr>
          <w:rStyle w:val="points0"/>
          <w:lang w:val="ru-RU"/>
        </w:rPr>
        <w:t>становите</w:t>
      </w:r>
      <w:r w:rsidR="00BE4870" w:rsidRPr="00BE4870">
        <w:rPr>
          <w:rStyle w:val="points0"/>
          <w:lang w:val="ru-RU"/>
        </w:rPr>
        <w:t xml:space="preserve"> необходимые параметры</w:t>
      </w:r>
      <w:r w:rsidR="00BE4870">
        <w:rPr>
          <w:rStyle w:val="points0"/>
          <w:lang w:val="ru-RU"/>
        </w:rPr>
        <w:t>, необходимые</w:t>
      </w:r>
      <w:r w:rsidR="00147D31">
        <w:rPr>
          <w:rStyle w:val="points0"/>
          <w:lang w:val="ru-RU"/>
        </w:rPr>
        <w:t xml:space="preserve"> для генерации </w:t>
      </w:r>
      <w:r w:rsidR="00147D31" w:rsidRPr="00147D31">
        <w:rPr>
          <w:rStyle w:val="points0"/>
          <w:b/>
          <w:lang w:val="ru-RU"/>
        </w:rPr>
        <w:t>Финансового отчета</w:t>
      </w:r>
      <w:r w:rsidR="00BE4870">
        <w:rPr>
          <w:rStyle w:val="points0"/>
          <w:b/>
          <w:lang w:val="ru-RU"/>
        </w:rPr>
        <w:t xml:space="preserve"> </w:t>
      </w:r>
      <w:r w:rsidR="00BE4870" w:rsidRPr="00BE4870">
        <w:rPr>
          <w:rStyle w:val="points0"/>
          <w:lang w:val="ru-RU"/>
        </w:rPr>
        <w:t xml:space="preserve">и </w:t>
      </w:r>
      <w:r w:rsidR="00147D31">
        <w:rPr>
          <w:rStyle w:val="points0"/>
          <w:lang w:val="ru-RU"/>
        </w:rPr>
        <w:t>нажмите кнопку</w:t>
      </w:r>
      <w:proofErr w:type="gramStart"/>
      <w:r w:rsidR="00147D31">
        <w:rPr>
          <w:rStyle w:val="points0"/>
          <w:lang w:val="ru-RU"/>
        </w:rPr>
        <w:t xml:space="preserve"> </w:t>
      </w:r>
      <w:r w:rsidR="00147D31" w:rsidRPr="005162F4">
        <w:rPr>
          <w:rStyle w:val="points0"/>
          <w:b/>
          <w:i/>
          <w:lang w:val="ru-RU"/>
        </w:rPr>
        <w:t>С</w:t>
      </w:r>
      <w:proofErr w:type="gramEnd"/>
      <w:r w:rsidR="00147D31" w:rsidRPr="005162F4">
        <w:rPr>
          <w:rStyle w:val="points0"/>
          <w:b/>
          <w:i/>
          <w:lang w:val="ru-RU"/>
        </w:rPr>
        <w:t>оздать</w:t>
      </w:r>
      <w:r w:rsidR="00147D31">
        <w:rPr>
          <w:rStyle w:val="points0"/>
          <w:lang w:val="ru-RU"/>
        </w:rPr>
        <w:t xml:space="preserve"> (см. рисунок</w:t>
      </w:r>
      <w:r w:rsidR="00BE4870">
        <w:rPr>
          <w:rStyle w:val="points0"/>
          <w:lang w:val="ru-RU"/>
        </w:rPr>
        <w:t xml:space="preserve"> 9-</w:t>
      </w:r>
      <w:r w:rsidR="00F14B80">
        <w:rPr>
          <w:rStyle w:val="points0"/>
          <w:lang w:val="ru-RU"/>
        </w:rPr>
        <w:t>4</w:t>
      </w:r>
      <w:r w:rsidR="00147D31">
        <w:rPr>
          <w:rStyle w:val="points0"/>
          <w:lang w:val="ru-RU"/>
        </w:rPr>
        <w:t>)</w:t>
      </w:r>
    </w:p>
    <w:p w:rsidR="00EC272E" w:rsidRDefault="00EC272E" w:rsidP="00EC272E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rStyle w:val="points0"/>
          <w:i/>
          <w:lang w:val="ru-RU"/>
        </w:rPr>
        <w:t>Рисунок 9-</w:t>
      </w:r>
      <w:r w:rsidR="00F14B80">
        <w:rPr>
          <w:rStyle w:val="points0"/>
          <w:i/>
          <w:lang w:val="ru-RU"/>
        </w:rPr>
        <w:t xml:space="preserve">4 Пример </w:t>
      </w:r>
      <w:r w:rsidR="00CE74CB">
        <w:rPr>
          <w:rStyle w:val="points0"/>
          <w:i/>
          <w:lang w:val="ru-RU"/>
        </w:rPr>
        <w:t>формирования</w:t>
      </w:r>
      <w:r w:rsidR="00AF269A">
        <w:rPr>
          <w:rStyle w:val="points0"/>
          <w:i/>
          <w:lang w:val="ru-RU"/>
        </w:rPr>
        <w:t xml:space="preserve"> финансового отчета</w:t>
      </w:r>
      <w:r w:rsidRPr="00FC4D24">
        <w:rPr>
          <w:rStyle w:val="points0"/>
          <w:i/>
          <w:lang w:val="ru-RU"/>
        </w:rPr>
        <w:t>:</w:t>
      </w:r>
    </w:p>
    <w:p w:rsidR="00EC272E" w:rsidRDefault="00F14B80" w:rsidP="00EC272E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C263966" wp14:editId="5480E2F3">
            <wp:extent cx="6708371" cy="45553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722002" cy="45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F4" w:rsidRPr="00E00EAB" w:rsidRDefault="005162F4" w:rsidP="005162F4">
      <w:pPr>
        <w:spacing w:after="160"/>
        <w:ind w:left="0" w:firstLine="0"/>
        <w:rPr>
          <w:rFonts w:ascii="Arial" w:eastAsia="Times New Roman" w:hAnsi="Arial" w:cs="Arial"/>
          <w:b/>
          <w:bCs/>
          <w:sz w:val="20"/>
          <w:szCs w:val="20"/>
          <w:lang w:val="ru-RU" w:eastAsia="uk-UA"/>
        </w:rPr>
      </w:pPr>
      <w:r>
        <w:rPr>
          <w:noProof/>
          <w:lang w:val="ru-RU" w:eastAsia="ru-RU"/>
        </w:rPr>
        <w:drawing>
          <wp:inline distT="0" distB="0" distL="0" distR="0" wp14:anchorId="5D863D25" wp14:editId="01E4A297">
            <wp:extent cx="257810" cy="207645"/>
            <wp:effectExtent l="0" t="0" r="8890" b="1905"/>
            <wp:docPr id="43" name="Рисунок 43" descr="https://mm.mts.com.ua:6502/bme/help/zh/mdsp_opg_forsp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.mts.com.ua:6502/bme/help/zh/mdsp_opg_forsp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B9E">
        <w:rPr>
          <w:rFonts w:ascii="Arial" w:eastAsia="Times New Roman" w:hAnsi="Arial" w:cs="Arial"/>
          <w:b/>
          <w:bCs/>
          <w:color w:val="FF0000"/>
          <w:sz w:val="20"/>
          <w:szCs w:val="20"/>
          <w:lang w:val="ru-RU" w:eastAsia="uk-UA"/>
        </w:rPr>
        <w:t>ПРИМЕЧАНИЕ:</w:t>
      </w:r>
    </w:p>
    <w:p w:rsidR="005162F4" w:rsidRPr="005162F4" w:rsidRDefault="005162F4" w:rsidP="00EC272E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  <w:r>
        <w:rPr>
          <w:rStyle w:val="points0"/>
          <w:lang w:val="ru-RU"/>
        </w:rPr>
        <w:lastRenderedPageBreak/>
        <w:t xml:space="preserve">Перед созданием отчета вы можете выбрать соответствующий формат/тип файла для </w:t>
      </w:r>
      <w:r w:rsidR="00F14B80">
        <w:rPr>
          <w:rStyle w:val="points0"/>
          <w:lang w:val="ru-RU"/>
        </w:rPr>
        <w:t xml:space="preserve">сохранения формируемого </w:t>
      </w:r>
      <w:r>
        <w:rPr>
          <w:rStyle w:val="points0"/>
          <w:lang w:val="ru-RU"/>
        </w:rPr>
        <w:t xml:space="preserve">отчета. </w:t>
      </w:r>
      <w:r w:rsidR="00F14B80">
        <w:rPr>
          <w:rStyle w:val="points0"/>
          <w:lang w:val="ru-RU"/>
        </w:rPr>
        <w:t>Для этого н</w:t>
      </w:r>
      <w:r>
        <w:rPr>
          <w:rStyle w:val="points0"/>
          <w:lang w:val="ru-RU"/>
        </w:rPr>
        <w:t xml:space="preserve">ажмите кнопку </w:t>
      </w:r>
      <w:r w:rsidRPr="005162F4">
        <w:rPr>
          <w:rStyle w:val="points0"/>
          <w:b/>
          <w:i/>
          <w:lang w:val="ru-RU"/>
        </w:rPr>
        <w:t>Формат отчета</w:t>
      </w:r>
      <w:r>
        <w:rPr>
          <w:rStyle w:val="points0"/>
          <w:lang w:val="ru-RU"/>
        </w:rPr>
        <w:t xml:space="preserve"> в левом нижнем углу страницы и с помощью выпадающего списка выберите интересующий вас формат файла (в нашем примере предустановлен отчет в формате </w:t>
      </w:r>
      <w:r w:rsidRPr="005162F4">
        <w:rPr>
          <w:rStyle w:val="points0"/>
          <w:b/>
          <w:color w:val="0070C0"/>
        </w:rPr>
        <w:t>HTML</w:t>
      </w:r>
      <w:r>
        <w:rPr>
          <w:rStyle w:val="points0"/>
          <w:lang w:val="ru-RU"/>
        </w:rPr>
        <w:t>)</w:t>
      </w:r>
    </w:p>
    <w:p w:rsidR="00FC4D24" w:rsidRDefault="00FC4D24" w:rsidP="00EC272E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0F399E" w:rsidRDefault="004F3E90" w:rsidP="000F399E">
      <w:pPr>
        <w:pStyle w:val="points"/>
        <w:numPr>
          <w:ilvl w:val="0"/>
          <w:numId w:val="35"/>
        </w:numPr>
        <w:ind w:left="0" w:right="-1" w:firstLine="0"/>
        <w:rPr>
          <w:rStyle w:val="points0"/>
          <w:lang w:val="ru-RU"/>
        </w:rPr>
      </w:pPr>
      <w:r w:rsidRPr="004F3E90">
        <w:rPr>
          <w:rStyle w:val="points0"/>
          <w:lang w:val="ru-RU"/>
        </w:rPr>
        <w:t>После</w:t>
      </w:r>
      <w:r>
        <w:rPr>
          <w:rStyle w:val="points0"/>
          <w:b/>
          <w:lang w:val="ru-RU"/>
        </w:rPr>
        <w:t xml:space="preserve"> </w:t>
      </w:r>
      <w:r w:rsidR="00FC4D24">
        <w:rPr>
          <w:rStyle w:val="points0"/>
          <w:lang w:val="ru-RU"/>
        </w:rPr>
        <w:t>нажатия кнопки</w:t>
      </w:r>
      <w:proofErr w:type="gramStart"/>
      <w:r w:rsidR="00FC4D24">
        <w:rPr>
          <w:rStyle w:val="points0"/>
          <w:lang w:val="ru-RU"/>
        </w:rPr>
        <w:t xml:space="preserve"> </w:t>
      </w:r>
      <w:r w:rsidR="00FC4D24" w:rsidRPr="005162F4">
        <w:rPr>
          <w:rStyle w:val="points0"/>
          <w:b/>
          <w:i/>
          <w:lang w:val="ru-RU"/>
        </w:rPr>
        <w:t>С</w:t>
      </w:r>
      <w:proofErr w:type="gramEnd"/>
      <w:r w:rsidR="00FC4D24" w:rsidRPr="005162F4">
        <w:rPr>
          <w:rStyle w:val="points0"/>
          <w:b/>
          <w:i/>
          <w:lang w:val="ru-RU"/>
        </w:rPr>
        <w:t>оздать</w:t>
      </w:r>
      <w:r w:rsidR="00FC4D24">
        <w:rPr>
          <w:rStyle w:val="points0"/>
          <w:lang w:val="ru-RU"/>
        </w:rPr>
        <w:t xml:space="preserve"> в новом окне отобразится </w:t>
      </w:r>
      <w:r w:rsidR="00FC4D24" w:rsidRPr="00FC4D24">
        <w:rPr>
          <w:rStyle w:val="points0"/>
          <w:b/>
          <w:lang w:val="ru-RU"/>
        </w:rPr>
        <w:t>Финансовый отчет</w:t>
      </w:r>
      <w:r w:rsidR="00015BAD">
        <w:rPr>
          <w:rStyle w:val="points0"/>
          <w:b/>
          <w:lang w:val="ru-RU"/>
        </w:rPr>
        <w:t>.</w:t>
      </w:r>
    </w:p>
    <w:p w:rsidR="007D169A" w:rsidRDefault="00015820" w:rsidP="007D169A">
      <w:pPr>
        <w:pStyle w:val="points"/>
        <w:numPr>
          <w:ilvl w:val="0"/>
          <w:numId w:val="35"/>
        </w:numPr>
        <w:ind w:left="0" w:right="-1" w:firstLine="0"/>
        <w:rPr>
          <w:rStyle w:val="points0"/>
          <w:lang w:val="ru-RU"/>
        </w:rPr>
      </w:pPr>
      <w:r>
        <w:rPr>
          <w:rStyle w:val="points0"/>
          <w:lang w:val="ru-RU"/>
        </w:rPr>
        <w:t xml:space="preserve">Нажмите </w:t>
      </w:r>
      <w:r w:rsidRPr="005162F4">
        <w:rPr>
          <w:rStyle w:val="points0"/>
          <w:b/>
          <w:i/>
          <w:lang w:val="ru-RU"/>
        </w:rPr>
        <w:t>Экспорт</w:t>
      </w:r>
      <w:r w:rsidR="007D169A">
        <w:rPr>
          <w:rStyle w:val="points0"/>
          <w:lang w:val="ru-RU"/>
        </w:rPr>
        <w:t xml:space="preserve"> и затем выберите формат экспортируемого файла из выпадающего списка</w:t>
      </w:r>
      <w:r>
        <w:rPr>
          <w:rStyle w:val="points0"/>
          <w:lang w:val="ru-RU"/>
        </w:rPr>
        <w:t>.</w:t>
      </w:r>
      <w:r w:rsidRPr="00015820">
        <w:rPr>
          <w:rStyle w:val="points0"/>
          <w:lang w:val="ru-RU"/>
        </w:rPr>
        <w:t xml:space="preserve"> </w:t>
      </w:r>
      <w:r>
        <w:rPr>
          <w:rStyle w:val="points0"/>
          <w:lang w:val="ru-RU"/>
        </w:rPr>
        <w:t>После этого нажмите кнопку</w:t>
      </w:r>
      <w:proofErr w:type="gramStart"/>
      <w:r>
        <w:rPr>
          <w:rStyle w:val="points0"/>
          <w:lang w:val="ru-RU"/>
        </w:rPr>
        <w:t xml:space="preserve"> </w:t>
      </w:r>
      <w:r w:rsidRPr="005162F4">
        <w:rPr>
          <w:rStyle w:val="points0"/>
          <w:b/>
          <w:i/>
          <w:lang w:val="ru-RU"/>
        </w:rPr>
        <w:t>О</w:t>
      </w:r>
      <w:proofErr w:type="gramEnd"/>
      <w:r w:rsidRPr="005162F4">
        <w:rPr>
          <w:rStyle w:val="points0"/>
          <w:b/>
          <w:i/>
          <w:lang w:val="ru-RU"/>
        </w:rPr>
        <w:t>бновить</w:t>
      </w:r>
      <w:r w:rsidR="007D169A" w:rsidRPr="003F5171">
        <w:rPr>
          <w:rStyle w:val="points0"/>
          <w:b/>
          <w:lang w:val="ru-RU"/>
        </w:rPr>
        <w:t xml:space="preserve"> </w:t>
      </w:r>
      <w:r>
        <w:rPr>
          <w:rStyle w:val="points0"/>
          <w:lang w:val="ru-RU"/>
        </w:rPr>
        <w:t xml:space="preserve">для старта экспорта отчета на локальный компьютер </w:t>
      </w:r>
      <w:r w:rsidR="00F14B80">
        <w:rPr>
          <w:rStyle w:val="points0"/>
          <w:lang w:val="ru-RU"/>
        </w:rPr>
        <w:t>(см. рисунок 9-5</w:t>
      </w:r>
      <w:r w:rsidR="007D169A">
        <w:rPr>
          <w:rStyle w:val="points0"/>
          <w:lang w:val="ru-RU"/>
        </w:rPr>
        <w:t>)</w:t>
      </w:r>
    </w:p>
    <w:p w:rsidR="003F5171" w:rsidRPr="00015820" w:rsidRDefault="003F5171" w:rsidP="003F5171">
      <w:pPr>
        <w:pStyle w:val="points"/>
        <w:numPr>
          <w:ilvl w:val="0"/>
          <w:numId w:val="0"/>
        </w:numPr>
        <w:ind w:right="-1"/>
        <w:rPr>
          <w:rStyle w:val="points0"/>
          <w:i/>
          <w:lang w:val="ru-RU"/>
        </w:rPr>
      </w:pPr>
      <w:r>
        <w:rPr>
          <w:rStyle w:val="points0"/>
          <w:i/>
          <w:lang w:val="ru-RU"/>
        </w:rPr>
        <w:t>Рисунок 9-</w:t>
      </w:r>
      <w:r w:rsidR="00F14B80">
        <w:rPr>
          <w:rStyle w:val="points0"/>
          <w:i/>
          <w:lang w:val="ru-RU"/>
        </w:rPr>
        <w:t>5</w:t>
      </w:r>
      <w:r w:rsidR="00AF269A">
        <w:rPr>
          <w:rStyle w:val="points0"/>
          <w:i/>
          <w:lang w:val="ru-RU"/>
        </w:rPr>
        <w:t xml:space="preserve"> Порядок </w:t>
      </w:r>
      <w:r w:rsidR="0084086A">
        <w:rPr>
          <w:rStyle w:val="points0"/>
          <w:i/>
          <w:lang w:val="ru-RU"/>
        </w:rPr>
        <w:t xml:space="preserve">формирования </w:t>
      </w:r>
      <w:r w:rsidR="00AF269A">
        <w:rPr>
          <w:rStyle w:val="points0"/>
          <w:i/>
          <w:lang w:val="ru-RU"/>
        </w:rPr>
        <w:t>экспорта отчетов</w:t>
      </w:r>
      <w:r w:rsidR="0084086A">
        <w:rPr>
          <w:rStyle w:val="points0"/>
          <w:i/>
          <w:lang w:val="ru-RU"/>
        </w:rPr>
        <w:t xml:space="preserve"> на локальный компьютер</w:t>
      </w:r>
      <w:r w:rsidRPr="00015820">
        <w:rPr>
          <w:rStyle w:val="points0"/>
          <w:i/>
          <w:lang w:val="ru-RU"/>
        </w:rPr>
        <w:t>:</w:t>
      </w:r>
    </w:p>
    <w:p w:rsidR="000F399E" w:rsidRDefault="00C8238D" w:rsidP="000F399E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B3E2EC8" wp14:editId="5B9583C7">
            <wp:extent cx="6517178" cy="240957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32367" cy="241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20" w:rsidRPr="00044A30" w:rsidRDefault="00815619" w:rsidP="00815619">
      <w:pPr>
        <w:pStyle w:val="2"/>
        <w:rPr>
          <w:rStyle w:val="points0"/>
          <w:rFonts w:eastAsiaTheme="majorEastAsia"/>
          <w:color w:val="0070C0"/>
          <w:sz w:val="24"/>
          <w:lang w:val="ru-RU"/>
        </w:rPr>
      </w:pPr>
      <w:bookmarkStart w:id="19" w:name="_Toc419220934"/>
      <w:r>
        <w:rPr>
          <w:rStyle w:val="points0"/>
          <w:rFonts w:eastAsiaTheme="majorEastAsia"/>
          <w:color w:val="0070C0"/>
          <w:sz w:val="24"/>
          <w:lang w:val="ru-RU"/>
        </w:rPr>
        <w:t xml:space="preserve">9.3 </w:t>
      </w:r>
      <w:r w:rsidR="00315FAF" w:rsidRPr="00044A30">
        <w:rPr>
          <w:rStyle w:val="points0"/>
          <w:rFonts w:eastAsiaTheme="majorEastAsia"/>
          <w:color w:val="0070C0"/>
          <w:sz w:val="24"/>
          <w:lang w:val="ru-RU"/>
        </w:rPr>
        <w:t>В</w:t>
      </w:r>
      <w:r w:rsidR="00015820" w:rsidRPr="00044A30">
        <w:rPr>
          <w:rStyle w:val="points0"/>
          <w:rFonts w:eastAsiaTheme="majorEastAsia"/>
          <w:color w:val="0070C0"/>
          <w:sz w:val="24"/>
          <w:lang w:val="ru-RU"/>
        </w:rPr>
        <w:t>иды отчетов</w:t>
      </w:r>
      <w:bookmarkEnd w:id="19"/>
    </w:p>
    <w:p w:rsidR="001D35FA" w:rsidRDefault="001D35FA" w:rsidP="004A7F1F">
      <w:pPr>
        <w:pStyle w:val="points"/>
        <w:numPr>
          <w:ilvl w:val="0"/>
          <w:numId w:val="0"/>
        </w:numPr>
        <w:ind w:left="567" w:right="-1"/>
        <w:rPr>
          <w:rStyle w:val="points0"/>
          <w:b/>
          <w:color w:val="000000" w:themeColor="text1"/>
          <w:lang w:val="ru-RU"/>
        </w:rPr>
      </w:pPr>
    </w:p>
    <w:p w:rsidR="00B760BA" w:rsidRPr="00815619" w:rsidRDefault="00B760BA" w:rsidP="00EE44A9">
      <w:pPr>
        <w:pStyle w:val="points"/>
        <w:numPr>
          <w:ilvl w:val="0"/>
          <w:numId w:val="41"/>
        </w:numPr>
        <w:ind w:left="567" w:right="-1" w:firstLine="0"/>
        <w:rPr>
          <w:rStyle w:val="points0"/>
          <w:b/>
          <w:color w:val="000000" w:themeColor="text1"/>
          <w:lang w:val="ru-RU"/>
        </w:rPr>
      </w:pPr>
      <w:r w:rsidRPr="00B760BA">
        <w:rPr>
          <w:rStyle w:val="points0"/>
          <w:b/>
          <w:color w:val="000000" w:themeColor="text1"/>
          <w:lang w:val="ru-RU"/>
        </w:rPr>
        <w:t xml:space="preserve">Финансовый отчет </w:t>
      </w:r>
      <w:r>
        <w:rPr>
          <w:rStyle w:val="points0"/>
          <w:b/>
          <w:color w:val="000000" w:themeColor="text1"/>
          <w:lang w:val="ru-RU"/>
        </w:rPr>
        <w:t xml:space="preserve"> </w:t>
      </w:r>
      <w:r>
        <w:rPr>
          <w:rStyle w:val="points0"/>
          <w:color w:val="000000" w:themeColor="text1"/>
          <w:lang w:val="ru-RU"/>
        </w:rPr>
        <w:t>– данный отчет содержит статистические данные о доходах от услуги по номеру отправителя.</w:t>
      </w:r>
      <w:r w:rsidR="00815619">
        <w:rPr>
          <w:rStyle w:val="points0"/>
          <w:color w:val="000000" w:themeColor="text1"/>
          <w:lang w:val="ru-RU"/>
        </w:rPr>
        <w:t xml:space="preserve"> После формирования финансового отчета за определенный период времени доступны для отображения следующие поля</w:t>
      </w:r>
      <w:r w:rsidR="00815619" w:rsidRPr="00815619">
        <w:rPr>
          <w:rStyle w:val="points0"/>
          <w:color w:val="000000" w:themeColor="text1"/>
          <w:lang w:val="ru-RU"/>
        </w:rPr>
        <w:t>:</w:t>
      </w:r>
    </w:p>
    <w:tbl>
      <w:tblPr>
        <w:tblW w:w="8793" w:type="dxa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560"/>
        <w:gridCol w:w="1970"/>
        <w:gridCol w:w="4697"/>
      </w:tblGrid>
      <w:tr w:rsidR="00815619" w:rsidRPr="00075176" w:rsidTr="00C0470C">
        <w:trPr>
          <w:tblHeader/>
        </w:trPr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15619" w:rsidRPr="00075176" w:rsidRDefault="00815619" w:rsidP="0081561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075176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2007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15619" w:rsidRPr="00075176" w:rsidRDefault="00815619" w:rsidP="0081561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75176">
              <w:rPr>
                <w:rFonts w:ascii="Arial" w:hAnsi="Arial" w:cs="Arial"/>
                <w:sz w:val="22"/>
                <w:szCs w:val="22"/>
              </w:rPr>
              <w:t>Поле</w:t>
            </w:r>
            <w:proofErr w:type="spellEnd"/>
          </w:p>
        </w:tc>
        <w:tc>
          <w:tcPr>
            <w:tcW w:w="26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15619" w:rsidRPr="00075176" w:rsidRDefault="00815619" w:rsidP="0081561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75176">
              <w:rPr>
                <w:rFonts w:ascii="Arial" w:hAnsi="Arial" w:cs="Arial"/>
                <w:sz w:val="22"/>
                <w:szCs w:val="22"/>
              </w:rPr>
              <w:t>Описание</w:t>
            </w:r>
            <w:proofErr w:type="spellEnd"/>
          </w:p>
        </w:tc>
      </w:tr>
      <w:tr w:rsidR="00815619" w:rsidRPr="00075176" w:rsidTr="00C0470C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075176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2007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075176">
              <w:rPr>
                <w:rFonts w:ascii="Arial" w:hAnsi="Arial"/>
                <w:sz w:val="22"/>
                <w:szCs w:val="22"/>
              </w:rPr>
              <w:t>Название</w:t>
            </w:r>
            <w:proofErr w:type="spellEnd"/>
            <w:r w:rsidRPr="00075176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75176">
              <w:rPr>
                <w:rFonts w:ascii="Arial" w:hAnsi="Arial"/>
                <w:sz w:val="22"/>
                <w:szCs w:val="22"/>
              </w:rPr>
              <w:t>организации</w:t>
            </w:r>
            <w:proofErr w:type="spellEnd"/>
          </w:p>
        </w:tc>
        <w:tc>
          <w:tcPr>
            <w:tcW w:w="26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Название </w:t>
            </w:r>
            <w:r w:rsidR="00AA0890" w:rsidRPr="00075176">
              <w:rPr>
                <w:rFonts w:ascii="Arial" w:hAnsi="Arial"/>
                <w:sz w:val="22"/>
                <w:szCs w:val="22"/>
                <w:lang w:val="ru-RU"/>
              </w:rPr>
              <w:t>компании/организации</w:t>
            </w:r>
            <w:r w:rsidR="00F4756F"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 заказчика информационной рассылки</w:t>
            </w:r>
          </w:p>
        </w:tc>
      </w:tr>
      <w:tr w:rsidR="00815619" w:rsidRPr="00075176" w:rsidTr="00C0470C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075176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2007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075176">
              <w:rPr>
                <w:rFonts w:ascii="Arial" w:hAnsi="Arial"/>
                <w:sz w:val="22"/>
                <w:szCs w:val="22"/>
              </w:rPr>
              <w:t>Тип</w:t>
            </w:r>
            <w:proofErr w:type="spellEnd"/>
            <w:r w:rsidRPr="00075176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75176">
              <w:rPr>
                <w:rFonts w:ascii="Arial" w:hAnsi="Arial"/>
                <w:sz w:val="22"/>
                <w:szCs w:val="22"/>
              </w:rPr>
              <w:t>сообщения</w:t>
            </w:r>
            <w:proofErr w:type="spellEnd"/>
          </w:p>
        </w:tc>
        <w:tc>
          <w:tcPr>
            <w:tcW w:w="26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E622B3" w:rsidP="00E622B3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  <w:lang w:val="ru-RU"/>
              </w:rPr>
              <w:t>Т</w:t>
            </w:r>
            <w:r w:rsidR="00C0470C" w:rsidRPr="00075176">
              <w:rPr>
                <w:rFonts w:ascii="Arial" w:hAnsi="Arial"/>
                <w:sz w:val="22"/>
                <w:szCs w:val="22"/>
                <w:lang w:val="ru-RU"/>
              </w:rPr>
              <w:t>ип</w:t>
            </w: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 сообщений, который использовался для</w:t>
            </w:r>
            <w:r w:rsidR="00C0470C"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 </w:t>
            </w: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информационных </w:t>
            </w:r>
            <w:r w:rsidR="00C0470C"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рассылок: </w:t>
            </w:r>
            <w:r w:rsidR="00815619" w:rsidRPr="00075176">
              <w:rPr>
                <w:rFonts w:ascii="Arial" w:hAnsi="Arial"/>
                <w:sz w:val="22"/>
                <w:szCs w:val="22"/>
              </w:rPr>
              <w:t>SMS</w:t>
            </w:r>
            <w:r w:rsidR="00C0470C"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 или </w:t>
            </w:r>
            <w:r w:rsidR="00815619" w:rsidRPr="00075176">
              <w:rPr>
                <w:rFonts w:ascii="Arial" w:hAnsi="Arial"/>
                <w:sz w:val="22"/>
                <w:szCs w:val="22"/>
              </w:rPr>
              <w:t>MMS</w:t>
            </w: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 сообщения</w:t>
            </w:r>
          </w:p>
        </w:tc>
      </w:tr>
      <w:tr w:rsidR="00815619" w:rsidRPr="00075176" w:rsidTr="00C0470C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075176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2007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075176">
              <w:rPr>
                <w:rFonts w:ascii="Arial" w:hAnsi="Arial"/>
                <w:sz w:val="22"/>
                <w:szCs w:val="22"/>
              </w:rPr>
              <w:t>Номер</w:t>
            </w:r>
            <w:proofErr w:type="spellEnd"/>
            <w:r w:rsidRPr="00075176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75176">
              <w:rPr>
                <w:rFonts w:ascii="Arial" w:hAnsi="Arial"/>
                <w:sz w:val="22"/>
                <w:szCs w:val="22"/>
              </w:rPr>
              <w:t>отправителя</w:t>
            </w:r>
            <w:proofErr w:type="spellEnd"/>
          </w:p>
        </w:tc>
        <w:tc>
          <w:tcPr>
            <w:tcW w:w="26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E622B3" w:rsidP="00E622B3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Короткий номер или </w:t>
            </w:r>
            <w:proofErr w:type="spellStart"/>
            <w:r w:rsidR="00815619" w:rsidRPr="00075176">
              <w:rPr>
                <w:rFonts w:ascii="Arial" w:hAnsi="Arial"/>
                <w:sz w:val="22"/>
                <w:szCs w:val="22"/>
                <w:lang w:val="ru-RU"/>
              </w:rPr>
              <w:t>альфаимя</w:t>
            </w:r>
            <w:proofErr w:type="spellEnd"/>
            <w:r w:rsidRPr="00075176">
              <w:rPr>
                <w:rFonts w:ascii="Arial" w:hAnsi="Arial"/>
                <w:sz w:val="22"/>
                <w:szCs w:val="22"/>
                <w:lang w:val="ru-RU"/>
              </w:rPr>
              <w:t>, с которого проводилась рассылка</w:t>
            </w:r>
            <w:r w:rsidR="00815619"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 </w:t>
            </w:r>
          </w:p>
        </w:tc>
      </w:tr>
      <w:tr w:rsidR="00815619" w:rsidRPr="00075176" w:rsidTr="00C0470C">
        <w:tc>
          <w:tcPr>
            <w:tcW w:w="322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075176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075176">
              <w:rPr>
                <w:rFonts w:ascii="Arial" w:hAnsi="Arial"/>
                <w:sz w:val="22"/>
                <w:szCs w:val="22"/>
              </w:rPr>
              <w:t>Стоимость</w:t>
            </w:r>
            <w:proofErr w:type="spellEnd"/>
          </w:p>
        </w:tc>
        <w:tc>
          <w:tcPr>
            <w:tcW w:w="11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075176">
              <w:rPr>
                <w:rFonts w:ascii="Arial" w:hAnsi="Arial"/>
                <w:sz w:val="22"/>
                <w:szCs w:val="22"/>
              </w:rPr>
              <w:t>MTS MO</w:t>
            </w:r>
          </w:p>
        </w:tc>
        <w:tc>
          <w:tcPr>
            <w:tcW w:w="2671" w:type="pct"/>
            <w:tcBorders>
              <w:bottom w:val="single" w:sz="6" w:space="0" w:color="000000"/>
            </w:tcBorders>
            <w:shd w:val="clear" w:color="auto" w:fill="auto"/>
          </w:tcPr>
          <w:p w:rsidR="00815619" w:rsidRPr="00075176" w:rsidRDefault="00C26A50" w:rsidP="00C0470C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Стоимость </w:t>
            </w:r>
            <w:r w:rsidR="00C0470C" w:rsidRPr="00075176">
              <w:rPr>
                <w:rFonts w:ascii="Arial" w:hAnsi="Arial"/>
                <w:sz w:val="22"/>
                <w:szCs w:val="22"/>
                <w:lang w:val="ru-RU"/>
              </w:rPr>
              <w:t>исходящих сообщений, отправленных на</w:t>
            </w:r>
            <w:r w:rsidR="00815619"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 сеть МТС-Украина.</w:t>
            </w:r>
          </w:p>
        </w:tc>
      </w:tr>
      <w:tr w:rsidR="00815619" w:rsidRPr="00075176" w:rsidTr="00C0470C">
        <w:tc>
          <w:tcPr>
            <w:tcW w:w="322" w:type="pct"/>
            <w:vMerge/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87" w:type="pct"/>
            <w:vMerge/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11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</w:rPr>
              <w:t>MTS MT</w:t>
            </w:r>
          </w:p>
        </w:tc>
        <w:tc>
          <w:tcPr>
            <w:tcW w:w="26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AA0890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Стоимость </w:t>
            </w:r>
            <w:r w:rsidR="00AA0890"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входящих </w:t>
            </w:r>
            <w:r w:rsidR="00C0470C"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сообщений, полученных </w:t>
            </w:r>
            <w:r w:rsidR="00C26A50"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в </w:t>
            </w:r>
            <w:r w:rsidRPr="00075176">
              <w:rPr>
                <w:rFonts w:ascii="Arial" w:hAnsi="Arial"/>
                <w:sz w:val="22"/>
                <w:szCs w:val="22"/>
                <w:lang w:val="ru-RU"/>
              </w:rPr>
              <w:t>сети МТС-Украина.</w:t>
            </w:r>
          </w:p>
        </w:tc>
      </w:tr>
      <w:tr w:rsidR="00815619" w:rsidRPr="00075176" w:rsidTr="00C0470C">
        <w:tc>
          <w:tcPr>
            <w:tcW w:w="322" w:type="pct"/>
            <w:vMerge/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87" w:type="pct"/>
            <w:vMerge/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11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</w:rPr>
              <w:t xml:space="preserve">Other operators MO </w:t>
            </w:r>
          </w:p>
        </w:tc>
        <w:tc>
          <w:tcPr>
            <w:tcW w:w="26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C0470C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Стоимость сообщений, отправленных </w:t>
            </w:r>
            <w:r w:rsidR="00C0470C" w:rsidRPr="00075176">
              <w:rPr>
                <w:rFonts w:ascii="Arial" w:hAnsi="Arial"/>
                <w:sz w:val="22"/>
                <w:szCs w:val="22"/>
                <w:lang w:val="ru-RU"/>
              </w:rPr>
              <w:t>на</w:t>
            </w: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 сети других украинских операторов мобильной связи.</w:t>
            </w:r>
          </w:p>
        </w:tc>
      </w:tr>
      <w:tr w:rsidR="00815619" w:rsidRPr="00075176" w:rsidTr="00C0470C">
        <w:tc>
          <w:tcPr>
            <w:tcW w:w="322" w:type="pct"/>
            <w:vMerge/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87" w:type="pct"/>
            <w:vMerge/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11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</w:rPr>
              <w:t xml:space="preserve">Other operators MT </w:t>
            </w:r>
          </w:p>
        </w:tc>
        <w:tc>
          <w:tcPr>
            <w:tcW w:w="26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C0470C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Стоимость </w:t>
            </w:r>
            <w:r w:rsidR="00C0470C" w:rsidRPr="00075176">
              <w:rPr>
                <w:rFonts w:ascii="Arial" w:hAnsi="Arial"/>
                <w:sz w:val="22"/>
                <w:szCs w:val="22"/>
                <w:lang w:val="ru-RU"/>
              </w:rPr>
              <w:t>сообщений, полученных</w:t>
            </w: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 из сетей других украинских операторов мобильной связи.</w:t>
            </w:r>
          </w:p>
        </w:tc>
      </w:tr>
      <w:tr w:rsidR="00815619" w:rsidRPr="00075176" w:rsidTr="00C0470C">
        <w:tc>
          <w:tcPr>
            <w:tcW w:w="322" w:type="pct"/>
            <w:vMerge/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87" w:type="pct"/>
            <w:vMerge/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11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075176">
              <w:rPr>
                <w:rFonts w:ascii="Arial" w:hAnsi="Arial"/>
                <w:sz w:val="22"/>
                <w:szCs w:val="22"/>
              </w:rPr>
              <w:t>Всего</w:t>
            </w:r>
            <w:proofErr w:type="spellEnd"/>
          </w:p>
        </w:tc>
        <w:tc>
          <w:tcPr>
            <w:tcW w:w="267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075176" w:rsidRDefault="00815619" w:rsidP="00AA0890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075176">
              <w:rPr>
                <w:rFonts w:ascii="Arial" w:hAnsi="Arial"/>
                <w:sz w:val="22"/>
                <w:szCs w:val="22"/>
                <w:lang w:val="ru-RU"/>
              </w:rPr>
              <w:t xml:space="preserve">Общая стоимость </w:t>
            </w:r>
            <w:r w:rsidR="00AA0890" w:rsidRPr="00075176">
              <w:rPr>
                <w:rFonts w:ascii="Arial" w:hAnsi="Arial"/>
                <w:sz w:val="22"/>
                <w:szCs w:val="22"/>
                <w:lang w:val="ru-RU"/>
              </w:rPr>
              <w:t>всех полученных/отправленных сообщений</w:t>
            </w:r>
          </w:p>
        </w:tc>
      </w:tr>
    </w:tbl>
    <w:p w:rsidR="00815619" w:rsidRPr="00F66A99" w:rsidRDefault="00815619" w:rsidP="00815619">
      <w:pPr>
        <w:pStyle w:val="points"/>
        <w:numPr>
          <w:ilvl w:val="0"/>
          <w:numId w:val="0"/>
        </w:numPr>
        <w:ind w:left="567" w:right="-1"/>
        <w:rPr>
          <w:rStyle w:val="points0"/>
          <w:b/>
          <w:color w:val="000000" w:themeColor="text1"/>
          <w:lang w:val="ru-RU"/>
        </w:rPr>
      </w:pPr>
    </w:p>
    <w:p w:rsidR="00F66A99" w:rsidRPr="000801A5" w:rsidRDefault="00F66A99" w:rsidP="00F66A99">
      <w:pPr>
        <w:pStyle w:val="points"/>
        <w:numPr>
          <w:ilvl w:val="0"/>
          <w:numId w:val="40"/>
        </w:numPr>
        <w:ind w:left="567" w:right="-1" w:firstLine="0"/>
        <w:rPr>
          <w:rStyle w:val="points0"/>
          <w:b/>
          <w:color w:val="000000" w:themeColor="text1"/>
          <w:lang w:val="ru-RU"/>
        </w:rPr>
      </w:pPr>
      <w:r w:rsidRPr="00F66A99">
        <w:rPr>
          <w:rStyle w:val="points0"/>
          <w:b/>
          <w:color w:val="000000" w:themeColor="text1"/>
          <w:lang w:val="ru-RU"/>
        </w:rPr>
        <w:t>Отчет по типу рассылок</w:t>
      </w:r>
      <w:r>
        <w:rPr>
          <w:rStyle w:val="points0"/>
          <w:b/>
          <w:color w:val="000000" w:themeColor="text1"/>
          <w:lang w:val="ru-RU"/>
        </w:rPr>
        <w:t xml:space="preserve"> </w:t>
      </w:r>
      <w:r w:rsidR="003B650A">
        <w:rPr>
          <w:rStyle w:val="points0"/>
          <w:color w:val="000000" w:themeColor="text1"/>
          <w:lang w:val="ru-RU"/>
        </w:rPr>
        <w:t>–</w:t>
      </w:r>
      <w:r>
        <w:rPr>
          <w:rStyle w:val="points0"/>
          <w:color w:val="000000" w:themeColor="text1"/>
          <w:lang w:val="ru-RU"/>
        </w:rPr>
        <w:t xml:space="preserve"> </w:t>
      </w:r>
      <w:r w:rsidR="003B650A">
        <w:rPr>
          <w:rStyle w:val="points0"/>
          <w:color w:val="000000" w:themeColor="text1"/>
          <w:lang w:val="ru-RU"/>
        </w:rPr>
        <w:t>данны</w:t>
      </w:r>
      <w:r w:rsidR="00315FAF">
        <w:rPr>
          <w:rStyle w:val="points0"/>
          <w:color w:val="000000" w:themeColor="text1"/>
          <w:lang w:val="ru-RU"/>
        </w:rPr>
        <w:t xml:space="preserve">й отчет содержит </w:t>
      </w:r>
      <w:r w:rsidR="003B650A">
        <w:rPr>
          <w:rStyle w:val="points0"/>
          <w:color w:val="000000" w:themeColor="text1"/>
          <w:lang w:val="ru-RU"/>
        </w:rPr>
        <w:t>информацию</w:t>
      </w:r>
      <w:r w:rsidR="00315FAF">
        <w:rPr>
          <w:rStyle w:val="points0"/>
          <w:color w:val="000000" w:themeColor="text1"/>
          <w:lang w:val="ru-RU"/>
        </w:rPr>
        <w:t xml:space="preserve"> о текущем статусе всех отправленных </w:t>
      </w:r>
      <w:r w:rsidR="003B650A">
        <w:rPr>
          <w:rStyle w:val="points0"/>
          <w:color w:val="000000" w:themeColor="text1"/>
        </w:rPr>
        <w:t>SMS</w:t>
      </w:r>
      <w:r w:rsidR="003B650A" w:rsidRPr="003B650A">
        <w:rPr>
          <w:rStyle w:val="points0"/>
          <w:color w:val="000000" w:themeColor="text1"/>
          <w:lang w:val="ru-RU"/>
        </w:rPr>
        <w:t xml:space="preserve"> </w:t>
      </w:r>
      <w:r w:rsidR="003B650A">
        <w:rPr>
          <w:rStyle w:val="points0"/>
          <w:color w:val="000000" w:themeColor="text1"/>
          <w:lang w:val="ru-RU"/>
        </w:rPr>
        <w:t xml:space="preserve">и </w:t>
      </w:r>
      <w:r w:rsidR="003B650A">
        <w:rPr>
          <w:rStyle w:val="points0"/>
          <w:color w:val="000000" w:themeColor="text1"/>
        </w:rPr>
        <w:t>MMS</w:t>
      </w:r>
      <w:r w:rsidR="003B650A" w:rsidRPr="003B650A">
        <w:rPr>
          <w:rStyle w:val="points0"/>
          <w:color w:val="000000" w:themeColor="text1"/>
          <w:lang w:val="ru-RU"/>
        </w:rPr>
        <w:t xml:space="preserve"> </w:t>
      </w:r>
      <w:r w:rsidR="00315FAF">
        <w:rPr>
          <w:rStyle w:val="points0"/>
          <w:color w:val="000000" w:themeColor="text1"/>
          <w:lang w:val="ru-RU"/>
        </w:rPr>
        <w:t>сообщений, а также об общем количестве отправленных/доставленных сообщений информационных рассылок</w:t>
      </w:r>
      <w:r w:rsidR="00815619">
        <w:rPr>
          <w:rStyle w:val="points0"/>
          <w:color w:val="000000" w:themeColor="text1"/>
          <w:lang w:val="ru-RU"/>
        </w:rPr>
        <w:t>. После формирования отчета по типу информационн</w:t>
      </w:r>
      <w:r w:rsidR="000C1C99">
        <w:rPr>
          <w:rStyle w:val="points0"/>
          <w:color w:val="000000" w:themeColor="text1"/>
          <w:lang w:val="ru-RU"/>
        </w:rPr>
        <w:t>ых рассылок доступна</w:t>
      </w:r>
      <w:r w:rsidR="00815619">
        <w:rPr>
          <w:rStyle w:val="points0"/>
          <w:color w:val="000000" w:themeColor="text1"/>
          <w:lang w:val="ru-RU"/>
        </w:rPr>
        <w:t xml:space="preserve"> следующая информация</w:t>
      </w:r>
      <w:r w:rsidR="00815619" w:rsidRPr="00815619">
        <w:rPr>
          <w:rStyle w:val="points0"/>
          <w:color w:val="000000" w:themeColor="text1"/>
          <w:lang w:val="ru-RU"/>
        </w:rPr>
        <w:t>:</w:t>
      </w:r>
    </w:p>
    <w:p w:rsidR="000801A5" w:rsidRPr="00815619" w:rsidRDefault="000801A5" w:rsidP="000801A5">
      <w:pPr>
        <w:pStyle w:val="points"/>
        <w:numPr>
          <w:ilvl w:val="0"/>
          <w:numId w:val="0"/>
        </w:numPr>
        <w:ind w:left="567" w:right="-1"/>
        <w:rPr>
          <w:rStyle w:val="points0"/>
          <w:b/>
          <w:color w:val="000000" w:themeColor="text1"/>
          <w:lang w:val="ru-RU"/>
        </w:rPr>
      </w:pPr>
    </w:p>
    <w:tbl>
      <w:tblPr>
        <w:tblW w:w="8793" w:type="dxa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709"/>
        <w:gridCol w:w="1560"/>
        <w:gridCol w:w="1417"/>
        <w:gridCol w:w="4541"/>
      </w:tblGrid>
      <w:tr w:rsidR="00815619" w:rsidRPr="008E4F1C" w:rsidTr="00075176">
        <w:trPr>
          <w:tblHeader/>
        </w:trPr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15619" w:rsidRPr="008E4F1C" w:rsidRDefault="00815619" w:rsidP="0081561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8E4F1C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2096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15619" w:rsidRPr="008E4F1C" w:rsidRDefault="00815619" w:rsidP="0081561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 w:cs="Arial"/>
                <w:sz w:val="22"/>
                <w:szCs w:val="22"/>
              </w:rPr>
              <w:t>Поле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</w:tcPr>
          <w:p w:rsidR="00815619" w:rsidRPr="008E4F1C" w:rsidRDefault="00815619" w:rsidP="0081561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 w:cs="Arial"/>
                <w:sz w:val="22"/>
                <w:szCs w:val="22"/>
              </w:rPr>
              <w:t>Описание</w:t>
            </w:r>
            <w:proofErr w:type="spellEnd"/>
          </w:p>
        </w:tc>
      </w:tr>
      <w:tr w:rsidR="00815619" w:rsidRPr="008E4F1C" w:rsidTr="00075176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2096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Время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E622B3" w:rsidP="00E622B3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Период формирования отчетных</w:t>
            </w:r>
            <w:r w:rsidR="00C0470C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</w:t>
            </w:r>
            <w:r w:rsidRPr="008E4F1C">
              <w:rPr>
                <w:rFonts w:ascii="Arial" w:hAnsi="Arial"/>
                <w:sz w:val="22"/>
                <w:szCs w:val="22"/>
                <w:lang w:val="ru-RU"/>
              </w:rPr>
              <w:t>данных</w:t>
            </w:r>
          </w:p>
        </w:tc>
      </w:tr>
      <w:tr w:rsidR="00815619" w:rsidRPr="008E4F1C" w:rsidTr="00075176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2096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 xml:space="preserve">ID </w:t>
            </w: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пользователя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E4F1C" w:rsidP="00C0470C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>
              <w:rPr>
                <w:rFonts w:ascii="Arial" w:hAnsi="Arial"/>
                <w:sz w:val="22"/>
                <w:szCs w:val="22"/>
                <w:lang w:val="ru-RU"/>
              </w:rPr>
              <w:t>Номер</w:t>
            </w:r>
            <w:r w:rsidR="00815619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учетной записи </w:t>
            </w:r>
            <w:r w:rsidR="00C0470C" w:rsidRPr="008E4F1C">
              <w:rPr>
                <w:rFonts w:ascii="Arial" w:hAnsi="Arial"/>
                <w:sz w:val="22"/>
                <w:szCs w:val="22"/>
                <w:lang w:val="ru-RU"/>
              </w:rPr>
              <w:t>пользователя системы “Бизнес рассылки”</w:t>
            </w:r>
          </w:p>
        </w:tc>
      </w:tr>
      <w:tr w:rsidR="00815619" w:rsidRPr="008E4F1C" w:rsidTr="00075176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2096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Автор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E622B3" w:rsidP="00E622B3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Логин и</w:t>
            </w:r>
            <w:r w:rsidR="00C0470C" w:rsidRPr="008E4F1C">
              <w:rPr>
                <w:rFonts w:ascii="Arial" w:hAnsi="Arial"/>
                <w:sz w:val="22"/>
                <w:szCs w:val="22"/>
                <w:lang w:val="ru-RU"/>
              </w:rPr>
              <w:t>нициатор</w:t>
            </w:r>
            <w:r w:rsidRPr="008E4F1C">
              <w:rPr>
                <w:rFonts w:ascii="Arial" w:hAnsi="Arial"/>
                <w:sz w:val="22"/>
                <w:szCs w:val="22"/>
                <w:lang w:val="ru-RU"/>
              </w:rPr>
              <w:t>а</w:t>
            </w:r>
            <w:r w:rsidR="00C0470C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815619" w:rsidRPr="008E4F1C">
              <w:rPr>
                <w:rFonts w:ascii="Arial" w:hAnsi="Arial"/>
                <w:sz w:val="22"/>
                <w:szCs w:val="22"/>
              </w:rPr>
              <w:t>рассылки</w:t>
            </w:r>
            <w:proofErr w:type="spellEnd"/>
            <w:r w:rsidR="00815619" w:rsidRPr="008E4F1C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815619" w:rsidRPr="008E4F1C" w:rsidTr="00075176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2096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C0470C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Название</w:t>
            </w:r>
            <w:proofErr w:type="spellEnd"/>
            <w:r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r w:rsidR="00C0470C" w:rsidRPr="008E4F1C">
              <w:rPr>
                <w:rFonts w:ascii="Arial" w:hAnsi="Arial"/>
                <w:sz w:val="22"/>
                <w:szCs w:val="22"/>
                <w:lang w:val="ru-RU"/>
              </w:rPr>
              <w:t>р</w:t>
            </w: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ассылки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E622B3" w:rsidP="00E622B3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Уникальное и</w:t>
            </w:r>
            <w:r w:rsidR="00C0470C" w:rsidRPr="008E4F1C">
              <w:rPr>
                <w:rFonts w:ascii="Arial" w:hAnsi="Arial"/>
                <w:sz w:val="22"/>
                <w:szCs w:val="22"/>
                <w:lang w:val="ru-RU"/>
              </w:rPr>
              <w:t>мя</w:t>
            </w:r>
            <w:r w:rsidR="00815619"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815619" w:rsidRPr="008E4F1C">
              <w:rPr>
                <w:rFonts w:ascii="Arial" w:hAnsi="Arial"/>
                <w:sz w:val="22"/>
                <w:szCs w:val="22"/>
              </w:rPr>
              <w:t>рассылки</w:t>
            </w:r>
            <w:proofErr w:type="spellEnd"/>
            <w:r w:rsidR="00815619" w:rsidRPr="008E4F1C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815619" w:rsidRPr="008E4F1C" w:rsidTr="00075176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2096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Номер</w:t>
            </w:r>
            <w:proofErr w:type="spellEnd"/>
            <w:r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отправителя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E622B3" w:rsidP="00E622B3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Короткий номер или </w:t>
            </w:r>
            <w:proofErr w:type="spellStart"/>
            <w:r w:rsidRPr="008E4F1C">
              <w:rPr>
                <w:rFonts w:ascii="Arial" w:hAnsi="Arial"/>
                <w:sz w:val="22"/>
                <w:szCs w:val="22"/>
                <w:lang w:val="ru-RU"/>
              </w:rPr>
              <w:t>альфаимя</w:t>
            </w:r>
            <w:proofErr w:type="spellEnd"/>
            <w:r w:rsidRPr="008E4F1C">
              <w:rPr>
                <w:rFonts w:ascii="Arial" w:hAnsi="Arial"/>
                <w:sz w:val="22"/>
                <w:szCs w:val="22"/>
                <w:lang w:val="ru-RU"/>
              </w:rPr>
              <w:t>, с которого осуществлялась рассылка</w:t>
            </w:r>
            <w:r w:rsidR="00815619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</w:t>
            </w:r>
          </w:p>
        </w:tc>
      </w:tr>
      <w:tr w:rsidR="00815619" w:rsidRPr="008E4F1C" w:rsidTr="00075176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2096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Статус</w:t>
            </w:r>
            <w:proofErr w:type="spellEnd"/>
            <w:r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задания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Текущий статус рассылки.</w:t>
            </w:r>
          </w:p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Возможные значения: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Failed</w:t>
            </w:r>
            <w:r w:rsidR="00F4756F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(Неуспешна)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Draft</w:t>
            </w:r>
            <w:r w:rsidR="00F4756F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(Черновик)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To send/ Not effective</w:t>
            </w:r>
            <w:r w:rsidR="00F4756F" w:rsidRPr="008E4F1C">
              <w:rPr>
                <w:rFonts w:ascii="Arial" w:hAnsi="Arial"/>
                <w:sz w:val="22"/>
                <w:szCs w:val="22"/>
              </w:rPr>
              <w:t xml:space="preserve"> (</w:t>
            </w:r>
            <w:r w:rsidR="00F4756F" w:rsidRPr="008E4F1C">
              <w:rPr>
                <w:rFonts w:ascii="Arial" w:hAnsi="Arial"/>
                <w:sz w:val="22"/>
                <w:szCs w:val="22"/>
                <w:lang w:val="ru-RU"/>
              </w:rPr>
              <w:t>Формирование</w:t>
            </w:r>
            <w:r w:rsidR="00F4756F"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r w:rsidR="00F4756F" w:rsidRPr="008E4F1C">
              <w:rPr>
                <w:rFonts w:ascii="Arial" w:hAnsi="Arial"/>
                <w:sz w:val="22"/>
                <w:szCs w:val="22"/>
                <w:lang w:val="ru-RU"/>
              </w:rPr>
              <w:t>рассылки</w:t>
            </w:r>
            <w:r w:rsidR="00F4756F" w:rsidRPr="008E4F1C">
              <w:rPr>
                <w:rFonts w:ascii="Arial" w:hAnsi="Arial"/>
                <w:sz w:val="22"/>
                <w:szCs w:val="22"/>
              </w:rPr>
              <w:t>)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Sending</w:t>
            </w:r>
            <w:r w:rsidRPr="008E4F1C">
              <w:rPr>
                <w:rFonts w:ascii="Arial" w:hAnsi="Arial"/>
                <w:sz w:val="22"/>
                <w:szCs w:val="22"/>
                <w:lang w:val="ru-RU"/>
              </w:rPr>
              <w:t>/</w:t>
            </w:r>
            <w:r w:rsidRPr="008E4F1C">
              <w:rPr>
                <w:rFonts w:ascii="Arial" w:hAnsi="Arial"/>
                <w:sz w:val="22"/>
                <w:szCs w:val="22"/>
              </w:rPr>
              <w:t>Effective</w:t>
            </w:r>
            <w:r w:rsidR="00F4756F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(Отправка информационных сообщений) 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Paused</w:t>
            </w:r>
            <w:r w:rsidR="00F4756F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(Рассылка приостановлена)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Ended</w:t>
            </w:r>
            <w:r w:rsidR="00F4756F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(Рассылка завершена)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Failed to synchronize the SN/Alpha</w:t>
            </w:r>
            <w:r w:rsidR="00F4756F" w:rsidRPr="008E4F1C">
              <w:rPr>
                <w:rFonts w:ascii="Arial" w:hAnsi="Arial"/>
                <w:sz w:val="22"/>
                <w:szCs w:val="22"/>
              </w:rPr>
              <w:t xml:space="preserve"> (</w:t>
            </w:r>
            <w:proofErr w:type="spellStart"/>
            <w:r w:rsidR="00F4756F" w:rsidRPr="008E4F1C">
              <w:rPr>
                <w:rFonts w:ascii="Arial" w:hAnsi="Arial"/>
                <w:sz w:val="22"/>
                <w:szCs w:val="22"/>
              </w:rPr>
              <w:t>Ошибка</w:t>
            </w:r>
            <w:proofErr w:type="spellEnd"/>
            <w:r w:rsidR="00F4756F" w:rsidRPr="008E4F1C">
              <w:rPr>
                <w:rFonts w:ascii="Arial" w:hAnsi="Arial"/>
                <w:sz w:val="22"/>
                <w:szCs w:val="22"/>
              </w:rPr>
              <w:t xml:space="preserve"> в </w:t>
            </w:r>
            <w:proofErr w:type="spellStart"/>
            <w:r w:rsidR="00F4756F" w:rsidRPr="008E4F1C">
              <w:rPr>
                <w:rFonts w:ascii="Arial" w:hAnsi="Arial"/>
                <w:sz w:val="22"/>
                <w:szCs w:val="22"/>
              </w:rPr>
              <w:t>синхронизации</w:t>
            </w:r>
            <w:proofErr w:type="spellEnd"/>
            <w:r w:rsidR="00F4756F" w:rsidRPr="008E4F1C">
              <w:rPr>
                <w:rFonts w:ascii="Arial" w:hAnsi="Arial"/>
                <w:sz w:val="22"/>
                <w:szCs w:val="22"/>
              </w:rPr>
              <w:t xml:space="preserve"> КН/АИ (</w:t>
            </w:r>
            <w:proofErr w:type="spellStart"/>
            <w:r w:rsidR="00F4756F" w:rsidRPr="008E4F1C">
              <w:rPr>
                <w:rFonts w:ascii="Arial" w:hAnsi="Arial"/>
                <w:sz w:val="22"/>
                <w:szCs w:val="22"/>
              </w:rPr>
              <w:t>Короткого</w:t>
            </w:r>
            <w:proofErr w:type="spellEnd"/>
            <w:r w:rsidR="00F4756F"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F4756F" w:rsidRPr="008E4F1C">
              <w:rPr>
                <w:rFonts w:ascii="Arial" w:hAnsi="Arial"/>
                <w:sz w:val="22"/>
                <w:szCs w:val="22"/>
              </w:rPr>
              <w:t>Номера</w:t>
            </w:r>
            <w:proofErr w:type="spellEnd"/>
            <w:r w:rsidR="00F4756F" w:rsidRPr="008E4F1C">
              <w:rPr>
                <w:rFonts w:ascii="Arial" w:hAnsi="Arial"/>
                <w:sz w:val="22"/>
                <w:szCs w:val="22"/>
              </w:rPr>
              <w:t>/</w:t>
            </w:r>
            <w:proofErr w:type="spellStart"/>
            <w:r w:rsidR="00F4756F" w:rsidRPr="008E4F1C">
              <w:rPr>
                <w:rFonts w:ascii="Arial" w:hAnsi="Arial"/>
                <w:sz w:val="22"/>
                <w:szCs w:val="22"/>
              </w:rPr>
              <w:t>Альфаимени</w:t>
            </w:r>
            <w:proofErr w:type="spellEnd"/>
            <w:r w:rsidR="00F4756F" w:rsidRPr="008E4F1C">
              <w:rPr>
                <w:rFonts w:ascii="Arial" w:hAnsi="Arial"/>
                <w:sz w:val="22"/>
                <w:szCs w:val="22"/>
              </w:rPr>
              <w:t>)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Failed to register the MO route</w:t>
            </w:r>
            <w:r w:rsidR="00764A04" w:rsidRPr="008E4F1C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Resumed to take effect</w:t>
            </w:r>
            <w:r w:rsidR="00764A04" w:rsidRPr="008E4F1C">
              <w:rPr>
                <w:rFonts w:ascii="Arial" w:hAnsi="Arial"/>
                <w:sz w:val="22"/>
                <w:szCs w:val="22"/>
              </w:rPr>
              <w:t xml:space="preserve"> (</w:t>
            </w:r>
            <w:r w:rsidR="00764A04" w:rsidRPr="008E4F1C">
              <w:rPr>
                <w:rFonts w:ascii="Arial" w:hAnsi="Arial"/>
                <w:sz w:val="22"/>
                <w:szCs w:val="22"/>
                <w:lang w:val="ru-RU"/>
              </w:rPr>
              <w:t>Рассылка</w:t>
            </w:r>
            <w:r w:rsidR="00764A04"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r w:rsidR="00764A04" w:rsidRPr="008E4F1C">
              <w:rPr>
                <w:rFonts w:ascii="Arial" w:hAnsi="Arial"/>
                <w:sz w:val="22"/>
                <w:szCs w:val="22"/>
                <w:lang w:val="ru-RU"/>
              </w:rPr>
              <w:t>возобновлена</w:t>
            </w:r>
            <w:r w:rsidR="00764A04" w:rsidRPr="008E4F1C">
              <w:rPr>
                <w:rFonts w:ascii="Arial" w:hAnsi="Arial"/>
                <w:sz w:val="22"/>
                <w:szCs w:val="22"/>
              </w:rPr>
              <w:t>)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Processing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Operation</w:t>
            </w:r>
            <w:r w:rsidR="00876D00"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r w:rsidR="000C1C99" w:rsidRPr="008E4F1C">
              <w:rPr>
                <w:rFonts w:ascii="Arial" w:hAnsi="Arial"/>
                <w:sz w:val="22"/>
                <w:szCs w:val="22"/>
              </w:rPr>
              <w:t>succe</w:t>
            </w:r>
            <w:r w:rsidR="00764A04" w:rsidRPr="008E4F1C">
              <w:rPr>
                <w:rFonts w:ascii="Arial" w:hAnsi="Arial"/>
                <w:sz w:val="22"/>
                <w:szCs w:val="22"/>
              </w:rPr>
              <w:t>e</w:t>
            </w:r>
            <w:r w:rsidRPr="008E4F1C">
              <w:rPr>
                <w:rFonts w:ascii="Arial" w:hAnsi="Arial"/>
                <w:sz w:val="22"/>
                <w:szCs w:val="22"/>
              </w:rPr>
              <w:t>d</w:t>
            </w:r>
            <w:r w:rsidR="00764A04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()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 xml:space="preserve">Processing </w:t>
            </w:r>
            <w:r w:rsidR="00764A04" w:rsidRPr="008E4F1C">
              <w:rPr>
                <w:rFonts w:ascii="Arial" w:hAnsi="Arial"/>
                <w:sz w:val="22"/>
                <w:szCs w:val="22"/>
              </w:rPr>
              <w:t>exception ()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Failed to parse canceled MO route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Failed to terminate canceled MO route</w:t>
            </w:r>
          </w:p>
          <w:p w:rsidR="00815619" w:rsidRPr="008E4F1C" w:rsidRDefault="00815619" w:rsidP="00815619">
            <w:pPr>
              <w:pStyle w:val="ItemListinTable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Task is deleted</w:t>
            </w:r>
            <w:r w:rsidR="00764A04" w:rsidRPr="008E4F1C">
              <w:rPr>
                <w:rFonts w:ascii="Arial" w:hAnsi="Arial"/>
                <w:sz w:val="22"/>
                <w:szCs w:val="22"/>
              </w:rPr>
              <w:t xml:space="preserve"> (</w:t>
            </w:r>
            <w:r w:rsidR="00764A04" w:rsidRPr="008E4F1C">
              <w:rPr>
                <w:rFonts w:ascii="Arial" w:hAnsi="Arial"/>
                <w:sz w:val="22"/>
                <w:szCs w:val="22"/>
                <w:lang w:val="ru-RU"/>
              </w:rPr>
              <w:t>Рассылка</w:t>
            </w:r>
            <w:r w:rsidR="00764A04"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r w:rsidR="00764A04" w:rsidRPr="008E4F1C">
              <w:rPr>
                <w:rFonts w:ascii="Arial" w:hAnsi="Arial"/>
                <w:sz w:val="22"/>
                <w:szCs w:val="22"/>
                <w:lang w:val="ru-RU"/>
              </w:rPr>
              <w:t>удалена</w:t>
            </w:r>
            <w:r w:rsidR="00764A04" w:rsidRPr="008E4F1C">
              <w:rPr>
                <w:rFonts w:ascii="Arial" w:hAnsi="Arial"/>
                <w:sz w:val="22"/>
                <w:szCs w:val="22"/>
              </w:rPr>
              <w:t>)</w:t>
            </w:r>
          </w:p>
        </w:tc>
      </w:tr>
      <w:tr w:rsidR="00815619" w:rsidRPr="008E4F1C" w:rsidTr="00075176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2096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Тип</w:t>
            </w:r>
            <w:proofErr w:type="spellEnd"/>
            <w:r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рассылки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1C99" w:rsidRPr="008E4F1C" w:rsidRDefault="00E622B3" w:rsidP="000C1C9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Отображение </w:t>
            </w:r>
            <w:r w:rsidR="000C1C99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типа информационной </w:t>
            </w:r>
            <w:r w:rsidR="00815619" w:rsidRPr="008E4F1C">
              <w:rPr>
                <w:rFonts w:ascii="Arial" w:hAnsi="Arial"/>
                <w:sz w:val="22"/>
                <w:szCs w:val="22"/>
                <w:lang w:val="ru-RU"/>
              </w:rPr>
              <w:t>рассылки</w:t>
            </w:r>
            <w:r w:rsidR="000C1C99" w:rsidRPr="008E4F1C">
              <w:rPr>
                <w:rFonts w:ascii="Arial" w:hAnsi="Arial"/>
                <w:sz w:val="22"/>
                <w:szCs w:val="22"/>
                <w:lang w:val="ru-RU"/>
              </w:rPr>
              <w:t>: Информационная рассылка (</w:t>
            </w:r>
            <w:r w:rsidR="000C1C99" w:rsidRPr="008E4F1C">
              <w:rPr>
                <w:rFonts w:ascii="Arial" w:hAnsi="Arial"/>
                <w:sz w:val="22"/>
                <w:szCs w:val="22"/>
              </w:rPr>
              <w:t>Information</w:t>
            </w:r>
            <w:r w:rsidR="000C1C99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</w:t>
            </w:r>
            <w:r w:rsidR="000C1C99" w:rsidRPr="008E4F1C">
              <w:rPr>
                <w:rFonts w:ascii="Arial" w:hAnsi="Arial"/>
                <w:sz w:val="22"/>
                <w:szCs w:val="22"/>
              </w:rPr>
              <w:t>Task</w:t>
            </w:r>
            <w:r w:rsidR="000C1C99" w:rsidRPr="008E4F1C">
              <w:rPr>
                <w:rFonts w:ascii="Arial" w:hAnsi="Arial"/>
                <w:sz w:val="22"/>
                <w:szCs w:val="22"/>
                <w:lang w:val="ru-RU"/>
              </w:rPr>
              <w:t>)</w:t>
            </w:r>
          </w:p>
          <w:p w:rsidR="00815619" w:rsidRPr="008E4F1C" w:rsidRDefault="000C1C99" w:rsidP="000C1C9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Процессинговая рассылка</w:t>
            </w:r>
            <w:r w:rsidR="00815619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</w:t>
            </w:r>
            <w:r w:rsidRPr="008E4F1C">
              <w:rPr>
                <w:rFonts w:ascii="Arial" w:hAnsi="Arial"/>
                <w:sz w:val="22"/>
                <w:szCs w:val="22"/>
              </w:rPr>
              <w:t>(Processing</w:t>
            </w:r>
            <w:r w:rsidR="00815619"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</w:t>
            </w:r>
            <w:r w:rsidR="00815619" w:rsidRPr="008E4F1C">
              <w:rPr>
                <w:rFonts w:ascii="Arial" w:hAnsi="Arial"/>
                <w:sz w:val="22"/>
                <w:szCs w:val="22"/>
              </w:rPr>
              <w:lastRenderedPageBreak/>
              <w:t>Task</w:t>
            </w:r>
            <w:r w:rsidR="00815619" w:rsidRPr="008E4F1C">
              <w:rPr>
                <w:rFonts w:ascii="Arial" w:hAnsi="Arial"/>
                <w:sz w:val="22"/>
                <w:szCs w:val="22"/>
                <w:lang w:val="ru-RU"/>
              </w:rPr>
              <w:t>)</w:t>
            </w:r>
          </w:p>
          <w:p w:rsidR="000C1C99" w:rsidRPr="008E4F1C" w:rsidRDefault="000C1C99" w:rsidP="000C1C9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Опрос (</w:t>
            </w:r>
            <w:r w:rsidRPr="008E4F1C">
              <w:rPr>
                <w:rFonts w:ascii="Arial" w:hAnsi="Arial"/>
                <w:sz w:val="22"/>
                <w:szCs w:val="22"/>
              </w:rPr>
              <w:t>Poll Task</w:t>
            </w:r>
            <w:r w:rsidRPr="008E4F1C">
              <w:rPr>
                <w:rFonts w:ascii="Arial" w:hAnsi="Arial"/>
                <w:sz w:val="22"/>
                <w:szCs w:val="22"/>
                <w:lang w:val="ru-RU"/>
              </w:rPr>
              <w:t>)</w:t>
            </w:r>
          </w:p>
        </w:tc>
      </w:tr>
      <w:tr w:rsidR="00815619" w:rsidRPr="008E4F1C" w:rsidTr="00075176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lastRenderedPageBreak/>
              <w:t>8</w:t>
            </w:r>
          </w:p>
        </w:tc>
        <w:tc>
          <w:tcPr>
            <w:tcW w:w="2096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Название</w:t>
            </w:r>
            <w:proofErr w:type="spellEnd"/>
            <w:r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организации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F4756F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Название компании</w:t>
            </w:r>
            <w:r w:rsidR="00F4756F" w:rsidRPr="008E4F1C">
              <w:rPr>
                <w:rFonts w:ascii="Arial" w:hAnsi="Arial"/>
                <w:sz w:val="22"/>
                <w:szCs w:val="22"/>
                <w:lang w:val="ru-RU"/>
              </w:rPr>
              <w:t>/</w:t>
            </w:r>
            <w:r w:rsidR="000C1C99" w:rsidRPr="008E4F1C">
              <w:rPr>
                <w:rFonts w:ascii="Arial" w:hAnsi="Arial"/>
                <w:sz w:val="22"/>
                <w:szCs w:val="22"/>
                <w:lang w:val="ru-RU"/>
              </w:rPr>
              <w:t>организации</w:t>
            </w:r>
            <w:r w:rsidRPr="008E4F1C">
              <w:rPr>
                <w:rFonts w:ascii="Arial" w:hAnsi="Arial"/>
                <w:sz w:val="22"/>
                <w:szCs w:val="22"/>
                <w:lang w:val="ru-RU"/>
              </w:rPr>
              <w:t xml:space="preserve"> </w:t>
            </w:r>
            <w:r w:rsidR="00F4756F" w:rsidRPr="008E4F1C">
              <w:rPr>
                <w:rFonts w:ascii="Arial" w:hAnsi="Arial"/>
                <w:sz w:val="22"/>
                <w:szCs w:val="22"/>
                <w:lang w:val="ru-RU"/>
              </w:rPr>
              <w:t>заказчика информационной рассылки</w:t>
            </w:r>
          </w:p>
        </w:tc>
      </w:tr>
      <w:tr w:rsidR="00815619" w:rsidRPr="008E4F1C" w:rsidTr="00075176">
        <w:tc>
          <w:tcPr>
            <w:tcW w:w="322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40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SMS</w:t>
            </w:r>
          </w:p>
        </w:tc>
        <w:tc>
          <w:tcPr>
            <w:tcW w:w="887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Количество</w:t>
            </w:r>
            <w:proofErr w:type="spellEnd"/>
            <w:r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исходящих</w:t>
            </w:r>
            <w:proofErr w:type="spellEnd"/>
            <w:r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8E4F1C">
              <w:rPr>
                <w:rFonts w:ascii="Arial" w:hAnsi="Arial"/>
                <w:sz w:val="22"/>
                <w:szCs w:val="22"/>
              </w:rPr>
              <w:t>сообщений</w:t>
            </w:r>
            <w:proofErr w:type="spellEnd"/>
          </w:p>
        </w:tc>
        <w:tc>
          <w:tcPr>
            <w:tcW w:w="806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630F7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highlight w:val="yellow"/>
              </w:rPr>
            </w:pP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По</w:t>
            </w:r>
            <w:proofErr w:type="spellEnd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доставке</w:t>
            </w:r>
            <w:proofErr w:type="spellEnd"/>
          </w:p>
        </w:tc>
        <w:tc>
          <w:tcPr>
            <w:tcW w:w="2582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630F7C" w:rsidRDefault="00C26A50" w:rsidP="00630F7C">
            <w:pPr>
              <w:pStyle w:val="TableText"/>
              <w:rPr>
                <w:rFonts w:ascii="Arial" w:hAnsi="Arial"/>
                <w:sz w:val="22"/>
                <w:szCs w:val="22"/>
                <w:highlight w:val="yellow"/>
                <w:lang w:val="ru-RU"/>
              </w:rPr>
            </w:pPr>
            <w:r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 xml:space="preserve">Количество доставленных и </w:t>
            </w: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>протарифицированных</w:t>
            </w:r>
            <w:proofErr w:type="spellEnd"/>
            <w:r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 xml:space="preserve"> сообщений </w:t>
            </w:r>
          </w:p>
        </w:tc>
      </w:tr>
      <w:tr w:rsidR="00815619" w:rsidRPr="008E4F1C" w:rsidTr="00075176">
        <w:tc>
          <w:tcPr>
            <w:tcW w:w="322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403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87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630F7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highlight w:val="yellow"/>
              </w:rPr>
            </w:pP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Всего</w:t>
            </w:r>
            <w:proofErr w:type="spellEnd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доставлено</w:t>
            </w:r>
            <w:proofErr w:type="spellEnd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сообщений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630F7C" w:rsidRDefault="00C26A50" w:rsidP="00630F7C">
            <w:pPr>
              <w:pStyle w:val="TableText"/>
              <w:rPr>
                <w:rFonts w:ascii="Arial" w:hAnsi="Arial"/>
                <w:sz w:val="22"/>
                <w:szCs w:val="22"/>
                <w:highlight w:val="yellow"/>
                <w:lang w:val="ru-RU"/>
              </w:rPr>
            </w:pPr>
            <w:r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 xml:space="preserve">Количество </w:t>
            </w:r>
            <w:r w:rsidR="00630F7C"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>отправленных сообщений</w:t>
            </w:r>
          </w:p>
        </w:tc>
      </w:tr>
      <w:tr w:rsidR="00815619" w:rsidRPr="008E4F1C" w:rsidTr="00075176">
        <w:tc>
          <w:tcPr>
            <w:tcW w:w="322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403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87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630F7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highlight w:val="yellow"/>
              </w:rPr>
            </w:pP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По</w:t>
            </w:r>
            <w:proofErr w:type="spellEnd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отправке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630F7C" w:rsidRDefault="00C26A50" w:rsidP="00630F7C">
            <w:pPr>
              <w:pStyle w:val="TableText"/>
              <w:rPr>
                <w:rFonts w:ascii="Arial" w:hAnsi="Arial"/>
                <w:sz w:val="22"/>
                <w:szCs w:val="22"/>
                <w:highlight w:val="yellow"/>
                <w:lang w:val="ru-RU"/>
              </w:rPr>
            </w:pPr>
            <w:r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 xml:space="preserve">Количество отправленных и </w:t>
            </w: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>протарифицированных</w:t>
            </w:r>
            <w:proofErr w:type="spellEnd"/>
            <w:r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 xml:space="preserve"> сообщений</w:t>
            </w:r>
          </w:p>
        </w:tc>
      </w:tr>
      <w:tr w:rsidR="00815619" w:rsidRPr="00630F7C" w:rsidTr="00075176">
        <w:tc>
          <w:tcPr>
            <w:tcW w:w="322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403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87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8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630F7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highlight w:val="yellow"/>
              </w:rPr>
            </w:pP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Количество</w:t>
            </w:r>
            <w:proofErr w:type="spellEnd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сообщений</w:t>
            </w:r>
            <w:proofErr w:type="spellEnd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без</w:t>
            </w:r>
            <w:proofErr w:type="spellEnd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30F7C">
              <w:rPr>
                <w:rFonts w:ascii="Arial" w:hAnsi="Arial"/>
                <w:sz w:val="22"/>
                <w:szCs w:val="22"/>
                <w:highlight w:val="yellow"/>
              </w:rPr>
              <w:t>фрагментации</w:t>
            </w:r>
            <w:proofErr w:type="spellEnd"/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26A50" w:rsidRPr="00630F7C" w:rsidRDefault="00630F7C" w:rsidP="00630F7C">
            <w:pPr>
              <w:pStyle w:val="TableText"/>
              <w:rPr>
                <w:rFonts w:ascii="Arial" w:hAnsi="Arial"/>
                <w:sz w:val="22"/>
                <w:szCs w:val="22"/>
                <w:highlight w:val="yellow"/>
                <w:lang w:val="ru-RU"/>
              </w:rPr>
            </w:pPr>
            <w:r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>К</w:t>
            </w:r>
            <w:r w:rsidR="00C26A50"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>оличество</w:t>
            </w:r>
            <w:r w:rsidRPr="00630F7C">
              <w:rPr>
                <w:rFonts w:ascii="Arial" w:hAnsi="Arial"/>
                <w:sz w:val="22"/>
                <w:szCs w:val="22"/>
                <w:highlight w:val="yellow"/>
                <w:lang w:val="ru-RU"/>
              </w:rPr>
              <w:t xml:space="preserve"> отправленных сообщений без учета конкатенации</w:t>
            </w:r>
          </w:p>
        </w:tc>
      </w:tr>
      <w:tr w:rsidR="00815619" w:rsidRPr="008E4F1C" w:rsidTr="00075176">
        <w:tc>
          <w:tcPr>
            <w:tcW w:w="322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403" w:type="pct"/>
            <w:vMerge/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</w:p>
        </w:tc>
        <w:tc>
          <w:tcPr>
            <w:tcW w:w="1693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Количество входящих сообщений</w:t>
            </w:r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153050" w:rsidP="00153050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Общее к</w:t>
            </w:r>
            <w:r w:rsidR="00815619" w:rsidRPr="008E4F1C">
              <w:rPr>
                <w:rFonts w:ascii="Arial" w:hAnsi="Arial"/>
                <w:sz w:val="22"/>
                <w:szCs w:val="22"/>
                <w:lang w:val="ru-RU"/>
              </w:rPr>
              <w:t>оличество входящих сообщений.</w:t>
            </w:r>
          </w:p>
        </w:tc>
      </w:tr>
      <w:tr w:rsidR="00815619" w:rsidRPr="008E4F1C" w:rsidTr="00075176">
        <w:tc>
          <w:tcPr>
            <w:tcW w:w="32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10</w:t>
            </w:r>
          </w:p>
        </w:tc>
        <w:tc>
          <w:tcPr>
            <w:tcW w:w="40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</w:rPr>
              <w:t>MMS</w:t>
            </w:r>
          </w:p>
        </w:tc>
        <w:tc>
          <w:tcPr>
            <w:tcW w:w="1693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815619" w:rsidP="00815619">
            <w:pPr>
              <w:pStyle w:val="TableText"/>
              <w:rPr>
                <w:rFonts w:ascii="Arial" w:hAnsi="Arial"/>
                <w:sz w:val="22"/>
                <w:szCs w:val="22"/>
                <w:lang w:val="ru-RU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Количество исходящих сообщений</w:t>
            </w:r>
          </w:p>
        </w:tc>
        <w:tc>
          <w:tcPr>
            <w:tcW w:w="258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15619" w:rsidRPr="008E4F1C" w:rsidRDefault="00153050" w:rsidP="00153050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8E4F1C">
              <w:rPr>
                <w:rFonts w:ascii="Arial" w:hAnsi="Arial"/>
                <w:sz w:val="22"/>
                <w:szCs w:val="22"/>
                <w:lang w:val="ru-RU"/>
              </w:rPr>
              <w:t>Общее к</w:t>
            </w:r>
            <w:r w:rsidR="00815619" w:rsidRPr="008E4F1C">
              <w:rPr>
                <w:rFonts w:ascii="Arial" w:hAnsi="Arial"/>
                <w:sz w:val="22"/>
                <w:szCs w:val="22"/>
                <w:lang w:val="ru-RU"/>
              </w:rPr>
              <w:t>оличество и</w:t>
            </w:r>
            <w:proofErr w:type="spellStart"/>
            <w:r w:rsidR="00815619" w:rsidRPr="008E4F1C">
              <w:rPr>
                <w:rFonts w:ascii="Arial" w:hAnsi="Arial"/>
                <w:sz w:val="22"/>
                <w:szCs w:val="22"/>
              </w:rPr>
              <w:t>сходящих</w:t>
            </w:r>
            <w:proofErr w:type="spellEnd"/>
            <w:r w:rsidR="00815619" w:rsidRPr="008E4F1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="00815619" w:rsidRPr="008E4F1C">
              <w:rPr>
                <w:rFonts w:ascii="Arial" w:hAnsi="Arial"/>
                <w:sz w:val="22"/>
                <w:szCs w:val="22"/>
              </w:rPr>
              <w:t>сообщений</w:t>
            </w:r>
            <w:proofErr w:type="spellEnd"/>
            <w:r w:rsidR="00815619" w:rsidRPr="008E4F1C">
              <w:rPr>
                <w:rFonts w:ascii="Arial" w:hAnsi="Arial"/>
                <w:sz w:val="22"/>
                <w:szCs w:val="22"/>
              </w:rPr>
              <w:t>.</w:t>
            </w:r>
          </w:p>
        </w:tc>
      </w:tr>
    </w:tbl>
    <w:p w:rsidR="00815619" w:rsidRPr="00815619" w:rsidRDefault="00815619" w:rsidP="00815619">
      <w:pPr>
        <w:pStyle w:val="points"/>
        <w:numPr>
          <w:ilvl w:val="0"/>
          <w:numId w:val="0"/>
        </w:numPr>
        <w:ind w:left="567" w:right="-1"/>
        <w:rPr>
          <w:rStyle w:val="points0"/>
          <w:b/>
          <w:color w:val="000000" w:themeColor="text1"/>
          <w:lang w:val="ru-RU"/>
        </w:rPr>
      </w:pPr>
    </w:p>
    <w:p w:rsidR="000E4FAB" w:rsidRDefault="00815619" w:rsidP="00360CD0">
      <w:pPr>
        <w:pStyle w:val="1"/>
        <w:numPr>
          <w:ilvl w:val="0"/>
          <w:numId w:val="42"/>
        </w:numPr>
        <w:rPr>
          <w:rStyle w:val="points0"/>
          <w:rFonts w:eastAsiaTheme="majorEastAsia"/>
          <w:color w:val="auto"/>
          <w:sz w:val="32"/>
          <w:lang w:val="ru-RU"/>
        </w:rPr>
      </w:pPr>
      <w:bookmarkStart w:id="20" w:name="_Toc419220935"/>
      <w:r>
        <w:rPr>
          <w:rStyle w:val="points0"/>
          <w:rFonts w:eastAsiaTheme="majorEastAsia"/>
          <w:color w:val="auto"/>
          <w:sz w:val="32"/>
          <w:lang w:val="ru-RU"/>
        </w:rPr>
        <w:t>Г</w:t>
      </w:r>
      <w:r w:rsidR="000E4FAB">
        <w:rPr>
          <w:rStyle w:val="points0"/>
          <w:rFonts w:eastAsiaTheme="majorEastAsia"/>
          <w:color w:val="auto"/>
          <w:sz w:val="32"/>
          <w:lang w:val="ru-RU"/>
        </w:rPr>
        <w:t>лоссарий</w:t>
      </w:r>
      <w:bookmarkEnd w:id="20"/>
    </w:p>
    <w:p w:rsidR="005162F4" w:rsidRDefault="005162F4" w:rsidP="005162F4">
      <w:pPr>
        <w:pStyle w:val="points"/>
        <w:numPr>
          <w:ilvl w:val="0"/>
          <w:numId w:val="0"/>
        </w:numPr>
        <w:ind w:right="-1"/>
        <w:rPr>
          <w:rStyle w:val="points0"/>
          <w:color w:val="000000" w:themeColor="text1"/>
          <w:lang w:val="ru-RU"/>
        </w:rPr>
      </w:pPr>
    </w:p>
    <w:p w:rsidR="007D3CF5" w:rsidRPr="005162F4" w:rsidRDefault="007D3CF5" w:rsidP="005162F4">
      <w:pPr>
        <w:pStyle w:val="points"/>
        <w:numPr>
          <w:ilvl w:val="0"/>
          <w:numId w:val="0"/>
        </w:numPr>
        <w:ind w:right="-1"/>
        <w:rPr>
          <w:rStyle w:val="points0"/>
          <w:color w:val="000000" w:themeColor="text1"/>
          <w:lang w:val="ru-RU"/>
        </w:rPr>
      </w:pP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8187"/>
      </w:tblGrid>
      <w:tr w:rsidR="0065515F" w:rsidTr="00846DBC">
        <w:tc>
          <w:tcPr>
            <w:tcW w:w="1940" w:type="dxa"/>
          </w:tcPr>
          <w:p w:rsidR="00F578E8" w:rsidRPr="0065515F" w:rsidRDefault="00F578E8" w:rsidP="005162F4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65515F">
              <w:rPr>
                <w:rStyle w:val="points0"/>
                <w:color w:val="000000" w:themeColor="text1"/>
                <w:lang w:val="ru-RU"/>
              </w:rPr>
              <w:t>SMS</w:t>
            </w:r>
          </w:p>
        </w:tc>
        <w:tc>
          <w:tcPr>
            <w:tcW w:w="8187" w:type="dxa"/>
          </w:tcPr>
          <w:p w:rsidR="00F578E8" w:rsidRDefault="00F578E8" w:rsidP="00732867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5162F4">
              <w:rPr>
                <w:rStyle w:val="points0"/>
                <w:color w:val="000000" w:themeColor="text1"/>
                <w:lang w:val="ru-RU"/>
              </w:rPr>
              <w:t>Услуг</w:t>
            </w:r>
            <w:r w:rsidR="00732867">
              <w:rPr>
                <w:rStyle w:val="points0"/>
                <w:color w:val="000000" w:themeColor="text1"/>
                <w:lang w:val="ru-RU"/>
              </w:rPr>
              <w:t>а</w:t>
            </w:r>
            <w:r w:rsidRPr="005162F4">
              <w:rPr>
                <w:rStyle w:val="points0"/>
                <w:color w:val="000000" w:themeColor="text1"/>
                <w:lang w:val="ru-RU"/>
              </w:rPr>
              <w:t xml:space="preserve"> передачи коротких </w:t>
            </w:r>
            <w:r>
              <w:rPr>
                <w:rStyle w:val="points0"/>
                <w:color w:val="000000" w:themeColor="text1"/>
                <w:lang w:val="ru-RU"/>
              </w:rPr>
              <w:t xml:space="preserve">текстовых </w:t>
            </w:r>
            <w:r w:rsidRPr="005162F4">
              <w:rPr>
                <w:rStyle w:val="points0"/>
                <w:color w:val="000000" w:themeColor="text1"/>
                <w:lang w:val="ru-RU"/>
              </w:rPr>
              <w:t>сообщений</w:t>
            </w:r>
          </w:p>
        </w:tc>
      </w:tr>
      <w:tr w:rsidR="00F578E8" w:rsidTr="00846DBC">
        <w:tc>
          <w:tcPr>
            <w:tcW w:w="1940" w:type="dxa"/>
          </w:tcPr>
          <w:p w:rsidR="00F578E8" w:rsidRPr="0065515F" w:rsidRDefault="00F578E8" w:rsidP="005162F4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65515F">
              <w:rPr>
                <w:rStyle w:val="points0"/>
                <w:color w:val="000000" w:themeColor="text1"/>
                <w:lang w:val="ru-RU"/>
              </w:rPr>
              <w:t>MMS</w:t>
            </w:r>
          </w:p>
        </w:tc>
        <w:tc>
          <w:tcPr>
            <w:tcW w:w="8187" w:type="dxa"/>
          </w:tcPr>
          <w:p w:rsidR="00F578E8" w:rsidRPr="005162F4" w:rsidRDefault="00732867" w:rsidP="005162F4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>
              <w:rPr>
                <w:rStyle w:val="points0"/>
                <w:color w:val="000000" w:themeColor="text1"/>
                <w:lang w:val="ru-RU"/>
              </w:rPr>
              <w:t>Услуга</w:t>
            </w:r>
            <w:r w:rsidR="00F578E8" w:rsidRPr="005162F4">
              <w:rPr>
                <w:rStyle w:val="points0"/>
                <w:color w:val="000000" w:themeColor="text1"/>
                <w:lang w:val="ru-RU"/>
              </w:rPr>
              <w:t xml:space="preserve"> передачи мультимедийных сообщений</w:t>
            </w:r>
          </w:p>
        </w:tc>
      </w:tr>
      <w:tr w:rsidR="00F578E8" w:rsidTr="00846DBC">
        <w:tc>
          <w:tcPr>
            <w:tcW w:w="1940" w:type="dxa"/>
          </w:tcPr>
          <w:p w:rsidR="00F578E8" w:rsidRPr="0065515F" w:rsidRDefault="00F578E8" w:rsidP="005162F4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65515F">
              <w:rPr>
                <w:rStyle w:val="points0"/>
                <w:color w:val="000000" w:themeColor="text1"/>
                <w:lang w:val="ru-RU"/>
              </w:rPr>
              <w:t xml:space="preserve">WAP </w:t>
            </w:r>
          </w:p>
        </w:tc>
        <w:tc>
          <w:tcPr>
            <w:tcW w:w="8187" w:type="dxa"/>
          </w:tcPr>
          <w:p w:rsidR="00F578E8" w:rsidRPr="00F578E8" w:rsidRDefault="00F578E8" w:rsidP="00F578E8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>
              <w:rPr>
                <w:rStyle w:val="points0"/>
                <w:color w:val="000000" w:themeColor="text1"/>
                <w:lang w:val="ru-RU"/>
              </w:rPr>
              <w:t>Протокол беспроводного доступа к информационным ресурсам посредством только мобильного телефона, не прибегая к помощи компьютера и/или модема</w:t>
            </w:r>
          </w:p>
        </w:tc>
      </w:tr>
      <w:tr w:rsidR="00F578E8" w:rsidTr="00846DBC">
        <w:tc>
          <w:tcPr>
            <w:tcW w:w="1940" w:type="dxa"/>
          </w:tcPr>
          <w:p w:rsidR="00F578E8" w:rsidRPr="0065515F" w:rsidRDefault="00F578E8" w:rsidP="005162F4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65515F">
              <w:rPr>
                <w:rStyle w:val="points0"/>
                <w:color w:val="000000" w:themeColor="text1"/>
                <w:lang w:val="ru-RU"/>
              </w:rPr>
              <w:t xml:space="preserve">WAP </w:t>
            </w:r>
            <w:proofErr w:type="spellStart"/>
            <w:r w:rsidRPr="0065515F">
              <w:rPr>
                <w:rStyle w:val="points0"/>
                <w:color w:val="000000" w:themeColor="text1"/>
                <w:lang w:val="ru-RU"/>
              </w:rPr>
              <w:t>Push</w:t>
            </w:r>
            <w:proofErr w:type="spellEnd"/>
          </w:p>
        </w:tc>
        <w:tc>
          <w:tcPr>
            <w:tcW w:w="8187" w:type="dxa"/>
          </w:tcPr>
          <w:p w:rsidR="00F578E8" w:rsidRPr="00F578E8" w:rsidRDefault="00F578E8" w:rsidP="00F578E8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>
              <w:rPr>
                <w:rStyle w:val="points0"/>
                <w:color w:val="000000" w:themeColor="text1"/>
                <w:lang w:val="ru-RU"/>
              </w:rPr>
              <w:t>К</w:t>
            </w:r>
            <w:r w:rsidRPr="00F578E8">
              <w:rPr>
                <w:rStyle w:val="points0"/>
                <w:color w:val="000000" w:themeColor="text1"/>
                <w:lang w:val="ru-RU"/>
              </w:rPr>
              <w:t xml:space="preserve">ороткие </w:t>
            </w:r>
            <w:r w:rsidRPr="0065515F">
              <w:rPr>
                <w:rStyle w:val="points0"/>
                <w:color w:val="000000" w:themeColor="text1"/>
                <w:lang w:val="ru-RU"/>
              </w:rPr>
              <w:t>SMS</w:t>
            </w:r>
            <w:r w:rsidRPr="00F578E8">
              <w:rPr>
                <w:rStyle w:val="points0"/>
                <w:color w:val="000000" w:themeColor="text1"/>
                <w:lang w:val="ru-RU"/>
              </w:rPr>
              <w:t xml:space="preserve"> сообщения, содержащие в себе ссылку на определенный</w:t>
            </w:r>
            <w:r>
              <w:rPr>
                <w:rStyle w:val="points0"/>
                <w:color w:val="000000" w:themeColor="text1"/>
                <w:lang w:val="ru-RU"/>
              </w:rPr>
              <w:t xml:space="preserve"> </w:t>
            </w:r>
            <w:proofErr w:type="spellStart"/>
            <w:r w:rsidRPr="0065515F">
              <w:rPr>
                <w:rStyle w:val="points0"/>
                <w:color w:val="000000" w:themeColor="text1"/>
                <w:lang w:val="ru-RU"/>
              </w:rPr>
              <w:t>web</w:t>
            </w:r>
            <w:proofErr w:type="spellEnd"/>
            <w:r w:rsidRPr="00F578E8">
              <w:rPr>
                <w:rStyle w:val="points0"/>
                <w:color w:val="000000" w:themeColor="text1"/>
                <w:lang w:val="ru-RU"/>
              </w:rPr>
              <w:t xml:space="preserve">- ресурс. Доступ к </w:t>
            </w:r>
            <w:proofErr w:type="spellStart"/>
            <w:r w:rsidRPr="00F578E8">
              <w:rPr>
                <w:rStyle w:val="points0"/>
                <w:color w:val="000000" w:themeColor="text1"/>
                <w:lang w:val="ru-RU"/>
              </w:rPr>
              <w:t>web</w:t>
            </w:r>
            <w:proofErr w:type="spellEnd"/>
            <w:r w:rsidRPr="00F578E8">
              <w:rPr>
                <w:rStyle w:val="points0"/>
                <w:color w:val="000000" w:themeColor="text1"/>
                <w:lang w:val="ru-RU"/>
              </w:rPr>
              <w:t>-ресурсу осуществляется простым нажатием кнопки с мобильного телефона</w:t>
            </w:r>
          </w:p>
        </w:tc>
      </w:tr>
      <w:tr w:rsidR="00F578E8" w:rsidTr="00846DBC">
        <w:tc>
          <w:tcPr>
            <w:tcW w:w="1940" w:type="dxa"/>
          </w:tcPr>
          <w:p w:rsidR="00F578E8" w:rsidRPr="0065515F" w:rsidRDefault="0065515F" w:rsidP="005162F4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proofErr w:type="spellStart"/>
            <w:r w:rsidRPr="0065515F">
              <w:rPr>
                <w:rStyle w:val="points0"/>
                <w:color w:val="000000" w:themeColor="text1"/>
                <w:lang w:val="ru-RU"/>
              </w:rPr>
              <w:t>Альфаимя</w:t>
            </w:r>
            <w:proofErr w:type="spellEnd"/>
          </w:p>
        </w:tc>
        <w:tc>
          <w:tcPr>
            <w:tcW w:w="8187" w:type="dxa"/>
          </w:tcPr>
          <w:p w:rsidR="00F578E8" w:rsidRPr="0065515F" w:rsidRDefault="0065515F" w:rsidP="00F578E8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65515F">
              <w:rPr>
                <w:rStyle w:val="points0"/>
                <w:color w:val="000000" w:themeColor="text1"/>
                <w:lang w:val="ru-RU"/>
              </w:rPr>
              <w:t>Комбинация букв или цифр, которая отображается у абонента в телефоне при получении сообщения, выдается оператором</w:t>
            </w:r>
          </w:p>
        </w:tc>
      </w:tr>
      <w:tr w:rsidR="0065515F" w:rsidTr="00846DBC">
        <w:tc>
          <w:tcPr>
            <w:tcW w:w="1940" w:type="dxa"/>
          </w:tcPr>
          <w:p w:rsidR="0065515F" w:rsidRPr="0065515F" w:rsidRDefault="0065515F" w:rsidP="0065515F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65515F">
              <w:rPr>
                <w:rStyle w:val="points0"/>
                <w:color w:val="000000" w:themeColor="text1"/>
                <w:lang w:val="ru-RU"/>
              </w:rPr>
              <w:t>КН</w:t>
            </w:r>
          </w:p>
        </w:tc>
        <w:tc>
          <w:tcPr>
            <w:tcW w:w="8187" w:type="dxa"/>
          </w:tcPr>
          <w:p w:rsidR="0065515F" w:rsidRPr="0065515F" w:rsidRDefault="0065515F" w:rsidP="0065515F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65515F">
              <w:rPr>
                <w:rStyle w:val="points0"/>
                <w:color w:val="000000" w:themeColor="text1"/>
                <w:lang w:val="ru-RU"/>
              </w:rPr>
              <w:t xml:space="preserve">Короткий сервисный номер, как </w:t>
            </w:r>
            <w:proofErr w:type="gramStart"/>
            <w:r w:rsidRPr="0065515F">
              <w:rPr>
                <w:rStyle w:val="points0"/>
                <w:color w:val="000000" w:themeColor="text1"/>
                <w:lang w:val="ru-RU"/>
              </w:rPr>
              <w:t>правило</w:t>
            </w:r>
            <w:proofErr w:type="gramEnd"/>
            <w:r w:rsidRPr="0065515F">
              <w:rPr>
                <w:rStyle w:val="points0"/>
                <w:color w:val="000000" w:themeColor="text1"/>
                <w:lang w:val="ru-RU"/>
              </w:rPr>
              <w:t xml:space="preserve"> имеет от 3 до 5 цифр, отображается в телефоне абонента при получении сообщения и предоставляется оператором</w:t>
            </w:r>
          </w:p>
        </w:tc>
      </w:tr>
      <w:tr w:rsidR="0065515F" w:rsidTr="00846DBC">
        <w:tc>
          <w:tcPr>
            <w:tcW w:w="1940" w:type="dxa"/>
          </w:tcPr>
          <w:p w:rsidR="0065515F" w:rsidRPr="0065515F" w:rsidRDefault="0065515F" w:rsidP="0065515F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65515F">
              <w:rPr>
                <w:rStyle w:val="points0"/>
                <w:color w:val="000000" w:themeColor="text1"/>
                <w:lang w:val="ru-RU"/>
              </w:rPr>
              <w:t>Срок жизни SMS</w:t>
            </w:r>
          </w:p>
        </w:tc>
        <w:tc>
          <w:tcPr>
            <w:tcW w:w="8187" w:type="dxa"/>
          </w:tcPr>
          <w:p w:rsidR="0065515F" w:rsidRPr="0065515F" w:rsidRDefault="0065515F" w:rsidP="0065515F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65515F">
              <w:rPr>
                <w:rStyle w:val="points0"/>
                <w:color w:val="000000" w:themeColor="text1"/>
                <w:lang w:val="ru-RU"/>
              </w:rPr>
              <w:t>Сетевое ограничение периода времени, в течени</w:t>
            </w:r>
            <w:proofErr w:type="gramStart"/>
            <w:r w:rsidRPr="0065515F">
              <w:rPr>
                <w:rStyle w:val="points0"/>
                <w:color w:val="000000" w:themeColor="text1"/>
                <w:lang w:val="ru-RU"/>
              </w:rPr>
              <w:t>и</w:t>
            </w:r>
            <w:proofErr w:type="gramEnd"/>
            <w:r w:rsidRPr="0065515F">
              <w:rPr>
                <w:rStyle w:val="points0"/>
                <w:color w:val="000000" w:themeColor="text1"/>
                <w:lang w:val="ru-RU"/>
              </w:rPr>
              <w:t xml:space="preserve"> которого будут осуществляться попытки доставки сообщения абоненту, если абонент во время проведения рассылки не смог  получить SMS (например, находился вне зоны покрытия сети)</w:t>
            </w:r>
          </w:p>
        </w:tc>
      </w:tr>
      <w:tr w:rsidR="0065515F" w:rsidTr="00846DBC">
        <w:tc>
          <w:tcPr>
            <w:tcW w:w="1940" w:type="dxa"/>
          </w:tcPr>
          <w:p w:rsidR="0065515F" w:rsidRPr="0065515F" w:rsidRDefault="0065515F" w:rsidP="0065515F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>
              <w:rPr>
                <w:rStyle w:val="points0"/>
                <w:color w:val="000000" w:themeColor="text1"/>
              </w:rPr>
              <w:t xml:space="preserve">ID </w:t>
            </w:r>
            <w:r>
              <w:rPr>
                <w:rStyle w:val="points0"/>
                <w:color w:val="000000" w:themeColor="text1"/>
                <w:lang w:val="ru-RU"/>
              </w:rPr>
              <w:t>номер</w:t>
            </w:r>
          </w:p>
        </w:tc>
        <w:tc>
          <w:tcPr>
            <w:tcW w:w="8187" w:type="dxa"/>
          </w:tcPr>
          <w:p w:rsidR="0065515F" w:rsidRPr="009224EB" w:rsidRDefault="00C90D4B" w:rsidP="009224EB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9224EB">
              <w:rPr>
                <w:rStyle w:val="points0"/>
                <w:color w:val="000000" w:themeColor="text1"/>
                <w:lang w:val="ru-RU"/>
              </w:rPr>
              <w:t>У</w:t>
            </w:r>
            <w:r w:rsidR="0065515F" w:rsidRPr="009224EB">
              <w:rPr>
                <w:rStyle w:val="points0"/>
                <w:color w:val="000000" w:themeColor="text1"/>
                <w:lang w:val="ru-RU"/>
              </w:rPr>
              <w:t>никальный идентификатор пользователя</w:t>
            </w:r>
            <w:r w:rsidRPr="009224EB">
              <w:rPr>
                <w:rStyle w:val="points0"/>
                <w:color w:val="000000" w:themeColor="text1"/>
                <w:lang w:val="ru-RU"/>
              </w:rPr>
              <w:t xml:space="preserve"> системы «Бизнес рассылки» </w:t>
            </w:r>
          </w:p>
        </w:tc>
      </w:tr>
      <w:tr w:rsidR="0065515F" w:rsidTr="00846DBC">
        <w:tc>
          <w:tcPr>
            <w:tcW w:w="1940" w:type="dxa"/>
          </w:tcPr>
          <w:p w:rsidR="0065515F" w:rsidRPr="0065515F" w:rsidRDefault="0065515F" w:rsidP="0065515F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>
              <w:rPr>
                <w:rStyle w:val="points0"/>
                <w:color w:val="000000" w:themeColor="text1"/>
                <w:lang w:val="ru-RU"/>
              </w:rPr>
              <w:t>Черный список (</w:t>
            </w:r>
            <w:r>
              <w:rPr>
                <w:rStyle w:val="points0"/>
                <w:color w:val="000000" w:themeColor="text1"/>
              </w:rPr>
              <w:t>Blacklist</w:t>
            </w:r>
            <w:r>
              <w:rPr>
                <w:rStyle w:val="points0"/>
                <w:color w:val="000000" w:themeColor="text1"/>
                <w:lang w:val="ru-RU"/>
              </w:rPr>
              <w:t>)</w:t>
            </w:r>
          </w:p>
        </w:tc>
        <w:tc>
          <w:tcPr>
            <w:tcW w:w="8187" w:type="dxa"/>
          </w:tcPr>
          <w:p w:rsidR="0065515F" w:rsidRPr="00C90D4B" w:rsidRDefault="009224EB" w:rsidP="009224EB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>
              <w:rPr>
                <w:rStyle w:val="points0"/>
                <w:color w:val="000000" w:themeColor="text1"/>
                <w:lang w:val="ru-RU"/>
              </w:rPr>
              <w:t xml:space="preserve">Сформированный перечень абонентских </w:t>
            </w:r>
            <w:proofErr w:type="gramStart"/>
            <w:r>
              <w:rPr>
                <w:rStyle w:val="points0"/>
                <w:color w:val="000000" w:themeColor="text1"/>
                <w:lang w:val="ru-RU"/>
              </w:rPr>
              <w:t>номеров</w:t>
            </w:r>
            <w:proofErr w:type="gramEnd"/>
            <w:r>
              <w:rPr>
                <w:rStyle w:val="points0"/>
                <w:color w:val="000000" w:themeColor="text1"/>
                <w:lang w:val="ru-RU"/>
              </w:rPr>
              <w:t xml:space="preserve"> для которых запрещена отправка информационных рассылок</w:t>
            </w:r>
          </w:p>
        </w:tc>
      </w:tr>
      <w:tr w:rsidR="00846DBC" w:rsidTr="00846DBC">
        <w:tc>
          <w:tcPr>
            <w:tcW w:w="1940" w:type="dxa"/>
          </w:tcPr>
          <w:p w:rsidR="00846DBC" w:rsidRDefault="00846DBC" w:rsidP="0065515F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>
              <w:rPr>
                <w:rStyle w:val="points0"/>
                <w:color w:val="000000" w:themeColor="text1"/>
                <w:lang w:val="ru-RU"/>
              </w:rPr>
              <w:t>Статический режим рассылки</w:t>
            </w:r>
          </w:p>
        </w:tc>
        <w:tc>
          <w:tcPr>
            <w:tcW w:w="8187" w:type="dxa"/>
          </w:tcPr>
          <w:p w:rsidR="00846DBC" w:rsidRDefault="00846DBC" w:rsidP="00846DBC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846DBC">
              <w:rPr>
                <w:rStyle w:val="points0"/>
                <w:color w:val="000000" w:themeColor="text1"/>
                <w:lang w:val="ru-RU"/>
              </w:rPr>
              <w:t xml:space="preserve">Параметр, который позволяет установить фиксированную скорость передачи сообщений. Минимальное значение – 1 сообщение в секунду. </w:t>
            </w:r>
            <w:r w:rsidRPr="00846DBC">
              <w:rPr>
                <w:rStyle w:val="points0"/>
                <w:color w:val="000000" w:themeColor="text1"/>
                <w:lang w:val="ru-RU"/>
              </w:rPr>
              <w:lastRenderedPageBreak/>
              <w:t>Максимальное значение зависит от доступной м</w:t>
            </w:r>
            <w:r w:rsidR="007D3CF5">
              <w:rPr>
                <w:rStyle w:val="points0"/>
                <w:color w:val="000000" w:themeColor="text1"/>
                <w:lang w:val="ru-RU"/>
              </w:rPr>
              <w:t xml:space="preserve">аксимальной скорости на уровне профиля </w:t>
            </w:r>
            <w:r w:rsidRPr="00846DBC">
              <w:rPr>
                <w:rStyle w:val="points0"/>
                <w:color w:val="000000" w:themeColor="text1"/>
                <w:lang w:val="ru-RU"/>
              </w:rPr>
              <w:t>пользователя</w:t>
            </w:r>
            <w:r w:rsidR="007D3CF5">
              <w:rPr>
                <w:rStyle w:val="points0"/>
                <w:color w:val="000000" w:themeColor="text1"/>
                <w:lang w:val="ru-RU"/>
              </w:rPr>
              <w:t xml:space="preserve"> системы</w:t>
            </w:r>
          </w:p>
        </w:tc>
      </w:tr>
      <w:tr w:rsidR="00846DBC" w:rsidTr="00846DBC">
        <w:tc>
          <w:tcPr>
            <w:tcW w:w="1940" w:type="dxa"/>
          </w:tcPr>
          <w:p w:rsidR="00846DBC" w:rsidRDefault="00846DBC" w:rsidP="0065515F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>
              <w:rPr>
                <w:rStyle w:val="points0"/>
                <w:color w:val="000000" w:themeColor="text1"/>
                <w:lang w:val="ru-RU"/>
              </w:rPr>
              <w:lastRenderedPageBreak/>
              <w:t>Динамический режим рассылки</w:t>
            </w:r>
          </w:p>
        </w:tc>
        <w:tc>
          <w:tcPr>
            <w:tcW w:w="8187" w:type="dxa"/>
          </w:tcPr>
          <w:p w:rsidR="00846DBC" w:rsidRDefault="007D3CF5" w:rsidP="00125D1E">
            <w:pPr>
              <w:pStyle w:val="points"/>
              <w:numPr>
                <w:ilvl w:val="0"/>
                <w:numId w:val="0"/>
              </w:numPr>
              <w:ind w:right="-1"/>
              <w:rPr>
                <w:rStyle w:val="points0"/>
                <w:color w:val="000000" w:themeColor="text1"/>
                <w:lang w:val="ru-RU"/>
              </w:rPr>
            </w:pPr>
            <w:r w:rsidRPr="007D3CF5">
              <w:rPr>
                <w:rStyle w:val="points0"/>
                <w:color w:val="000000" w:themeColor="text1"/>
                <w:lang w:val="ru-RU"/>
              </w:rPr>
              <w:t xml:space="preserve">Параметр, который позволяет отправлять сообщения </w:t>
            </w:r>
            <w:r>
              <w:rPr>
                <w:rStyle w:val="points0"/>
                <w:color w:val="000000" w:themeColor="text1"/>
                <w:lang w:val="ru-RU"/>
              </w:rPr>
              <w:t xml:space="preserve">информационной рассылки </w:t>
            </w:r>
            <w:r w:rsidRPr="007D3CF5">
              <w:rPr>
                <w:rStyle w:val="points0"/>
                <w:color w:val="000000" w:themeColor="text1"/>
                <w:lang w:val="ru-RU"/>
              </w:rPr>
              <w:t xml:space="preserve">с максимально </w:t>
            </w:r>
            <w:r w:rsidR="00125D1E">
              <w:rPr>
                <w:rStyle w:val="points0"/>
                <w:color w:val="000000" w:themeColor="text1"/>
                <w:lang w:val="ru-RU"/>
              </w:rPr>
              <w:t>доступной</w:t>
            </w:r>
            <w:r w:rsidRPr="007D3CF5">
              <w:rPr>
                <w:rStyle w:val="points0"/>
                <w:color w:val="000000" w:themeColor="text1"/>
                <w:lang w:val="ru-RU"/>
              </w:rPr>
              <w:t xml:space="preserve"> скоростью</w:t>
            </w:r>
          </w:p>
        </w:tc>
      </w:tr>
    </w:tbl>
    <w:p w:rsidR="00F958B9" w:rsidRPr="00945CCB" w:rsidRDefault="00F958B9" w:rsidP="00F958B9">
      <w:pPr>
        <w:pStyle w:val="points"/>
        <w:numPr>
          <w:ilvl w:val="0"/>
          <w:numId w:val="0"/>
        </w:numPr>
        <w:ind w:right="-1"/>
        <w:rPr>
          <w:rStyle w:val="points0"/>
          <w:b/>
          <w:lang w:val="ru-RU"/>
        </w:rPr>
      </w:pPr>
      <w:r>
        <w:rPr>
          <w:rStyle w:val="points0"/>
          <w:b/>
          <w:lang w:val="ru-RU"/>
        </w:rPr>
        <w:t xml:space="preserve"> </w:t>
      </w:r>
    </w:p>
    <w:p w:rsidR="006C6859" w:rsidRPr="006C6859" w:rsidRDefault="006C6859" w:rsidP="00445913">
      <w:pPr>
        <w:pStyle w:val="points"/>
        <w:numPr>
          <w:ilvl w:val="0"/>
          <w:numId w:val="8"/>
        </w:numPr>
        <w:ind w:right="-1"/>
        <w:rPr>
          <w:rStyle w:val="points0"/>
          <w:vanish/>
          <w:lang w:val="ru-RU"/>
          <w:specVanish/>
        </w:rPr>
      </w:pPr>
    </w:p>
    <w:p w:rsidR="00445913" w:rsidRPr="00445913" w:rsidRDefault="00445913" w:rsidP="00445913">
      <w:pPr>
        <w:pStyle w:val="points"/>
        <w:numPr>
          <w:ilvl w:val="0"/>
          <w:numId w:val="0"/>
        </w:numPr>
        <w:ind w:left="720" w:right="-1"/>
        <w:rPr>
          <w:rStyle w:val="points0"/>
          <w:lang w:val="ru-RU"/>
        </w:rPr>
      </w:pPr>
      <w:r>
        <w:rPr>
          <w:rStyle w:val="points0"/>
          <w:lang w:val="ru-RU"/>
        </w:rPr>
        <w:t xml:space="preserve"> </w:t>
      </w:r>
    </w:p>
    <w:p w:rsidR="00445913" w:rsidRPr="00445913" w:rsidRDefault="00445913" w:rsidP="00662413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p w:rsidR="00445913" w:rsidRPr="00445913" w:rsidRDefault="00445913" w:rsidP="00662413">
      <w:pPr>
        <w:pStyle w:val="points"/>
        <w:numPr>
          <w:ilvl w:val="0"/>
          <w:numId w:val="0"/>
        </w:numPr>
        <w:ind w:right="-1"/>
        <w:rPr>
          <w:rStyle w:val="points0"/>
          <w:lang w:val="ru-RU"/>
        </w:rPr>
      </w:pPr>
    </w:p>
    <w:sectPr w:rsidR="00445913" w:rsidRPr="00445913" w:rsidSect="00044A30">
      <w:footerReference w:type="default" r:id="rId47"/>
      <w:pgSz w:w="11906" w:h="16838"/>
      <w:pgMar w:top="850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F1C" w:rsidRDefault="008E4F1C" w:rsidP="00044A30">
      <w:pPr>
        <w:spacing w:before="0" w:after="0"/>
      </w:pPr>
      <w:r>
        <w:separator/>
      </w:r>
    </w:p>
  </w:endnote>
  <w:endnote w:type="continuationSeparator" w:id="0">
    <w:p w:rsidR="008E4F1C" w:rsidRDefault="008E4F1C" w:rsidP="00044A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914701"/>
      <w:docPartObj>
        <w:docPartGallery w:val="Page Numbers (Bottom of Page)"/>
        <w:docPartUnique/>
      </w:docPartObj>
    </w:sdtPr>
    <w:sdtEndPr/>
    <w:sdtContent>
      <w:p w:rsidR="008E4F1C" w:rsidRDefault="008E4F1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63F" w:rsidRPr="0012163F">
          <w:rPr>
            <w:noProof/>
            <w:lang w:val="ru-RU"/>
          </w:rPr>
          <w:t>1</w:t>
        </w:r>
        <w:r>
          <w:fldChar w:fldCharType="end"/>
        </w:r>
      </w:p>
    </w:sdtContent>
  </w:sdt>
  <w:p w:rsidR="008E4F1C" w:rsidRDefault="008E4F1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F1C" w:rsidRDefault="008E4F1C" w:rsidP="00044A30">
      <w:pPr>
        <w:spacing w:before="0" w:after="0"/>
      </w:pPr>
      <w:r>
        <w:separator/>
      </w:r>
    </w:p>
  </w:footnote>
  <w:footnote w:type="continuationSeparator" w:id="0">
    <w:p w:rsidR="008E4F1C" w:rsidRDefault="008E4F1C" w:rsidP="00044A3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278"/>
    <w:multiLevelType w:val="multilevel"/>
    <w:tmpl w:val="7128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B6F5E"/>
    <w:multiLevelType w:val="hybridMultilevel"/>
    <w:tmpl w:val="D4F4269E"/>
    <w:lvl w:ilvl="0" w:tplc="CAA818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41918"/>
    <w:multiLevelType w:val="hybridMultilevel"/>
    <w:tmpl w:val="D5E423B6"/>
    <w:lvl w:ilvl="0" w:tplc="FFFFFFFF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B0A6D"/>
    <w:multiLevelType w:val="hybridMultilevel"/>
    <w:tmpl w:val="7AE040EE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574862"/>
    <w:multiLevelType w:val="multilevel"/>
    <w:tmpl w:val="1826BF7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BFF769C"/>
    <w:multiLevelType w:val="hybridMultilevel"/>
    <w:tmpl w:val="291201D8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423ED3"/>
    <w:multiLevelType w:val="hybridMultilevel"/>
    <w:tmpl w:val="A662A8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F5917"/>
    <w:multiLevelType w:val="hybridMultilevel"/>
    <w:tmpl w:val="2590659E"/>
    <w:lvl w:ilvl="0" w:tplc="5798BA3E">
      <w:start w:val="1"/>
      <w:numFmt w:val="bullet"/>
      <w:pStyle w:val="points"/>
      <w:lvlText w:val="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B5DEADF0">
      <w:start w:val="1"/>
      <w:numFmt w:val="bullet"/>
      <w:lvlText w:val="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85519B"/>
    <w:multiLevelType w:val="hybridMultilevel"/>
    <w:tmpl w:val="670C90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5F0BA8"/>
    <w:multiLevelType w:val="hybridMultilevel"/>
    <w:tmpl w:val="DB061CBA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6613276"/>
    <w:multiLevelType w:val="hybridMultilevel"/>
    <w:tmpl w:val="920EC5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26B09"/>
    <w:multiLevelType w:val="hybridMultilevel"/>
    <w:tmpl w:val="5CA82A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A4F7A"/>
    <w:multiLevelType w:val="multilevel"/>
    <w:tmpl w:val="D4881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B2D3881"/>
    <w:multiLevelType w:val="hybridMultilevel"/>
    <w:tmpl w:val="99DE6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1C3FD9"/>
    <w:multiLevelType w:val="hybridMultilevel"/>
    <w:tmpl w:val="618EEDC4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1FEB243C"/>
    <w:multiLevelType w:val="hybridMultilevel"/>
    <w:tmpl w:val="ABB84E14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3BA55D5"/>
    <w:multiLevelType w:val="hybridMultilevel"/>
    <w:tmpl w:val="39EA472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C91A83"/>
    <w:multiLevelType w:val="multilevel"/>
    <w:tmpl w:val="564A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AF945EB"/>
    <w:multiLevelType w:val="hybridMultilevel"/>
    <w:tmpl w:val="FE4E8BFA"/>
    <w:lvl w:ilvl="0" w:tplc="0422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9">
    <w:nsid w:val="2DDA324C"/>
    <w:multiLevelType w:val="hybridMultilevel"/>
    <w:tmpl w:val="51FEF9F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575777"/>
    <w:multiLevelType w:val="hybridMultilevel"/>
    <w:tmpl w:val="749CDE9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632C38"/>
    <w:multiLevelType w:val="hybridMultilevel"/>
    <w:tmpl w:val="A1A6E85A"/>
    <w:lvl w:ilvl="0" w:tplc="BED0B81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75" w:hanging="360"/>
      </w:pPr>
    </w:lvl>
    <w:lvl w:ilvl="2" w:tplc="0422001B" w:tentative="1">
      <w:start w:val="1"/>
      <w:numFmt w:val="lowerRoman"/>
      <w:lvlText w:val="%3."/>
      <w:lvlJc w:val="right"/>
      <w:pPr>
        <w:ind w:left="2295" w:hanging="180"/>
      </w:pPr>
    </w:lvl>
    <w:lvl w:ilvl="3" w:tplc="0422000F" w:tentative="1">
      <w:start w:val="1"/>
      <w:numFmt w:val="decimal"/>
      <w:lvlText w:val="%4."/>
      <w:lvlJc w:val="left"/>
      <w:pPr>
        <w:ind w:left="3015" w:hanging="360"/>
      </w:pPr>
    </w:lvl>
    <w:lvl w:ilvl="4" w:tplc="04220019" w:tentative="1">
      <w:start w:val="1"/>
      <w:numFmt w:val="lowerLetter"/>
      <w:lvlText w:val="%5."/>
      <w:lvlJc w:val="left"/>
      <w:pPr>
        <w:ind w:left="3735" w:hanging="360"/>
      </w:pPr>
    </w:lvl>
    <w:lvl w:ilvl="5" w:tplc="0422001B" w:tentative="1">
      <w:start w:val="1"/>
      <w:numFmt w:val="lowerRoman"/>
      <w:lvlText w:val="%6."/>
      <w:lvlJc w:val="right"/>
      <w:pPr>
        <w:ind w:left="4455" w:hanging="180"/>
      </w:pPr>
    </w:lvl>
    <w:lvl w:ilvl="6" w:tplc="0422000F" w:tentative="1">
      <w:start w:val="1"/>
      <w:numFmt w:val="decimal"/>
      <w:lvlText w:val="%7."/>
      <w:lvlJc w:val="left"/>
      <w:pPr>
        <w:ind w:left="5175" w:hanging="360"/>
      </w:pPr>
    </w:lvl>
    <w:lvl w:ilvl="7" w:tplc="04220019" w:tentative="1">
      <w:start w:val="1"/>
      <w:numFmt w:val="lowerLetter"/>
      <w:lvlText w:val="%8."/>
      <w:lvlJc w:val="left"/>
      <w:pPr>
        <w:ind w:left="5895" w:hanging="360"/>
      </w:pPr>
    </w:lvl>
    <w:lvl w:ilvl="8" w:tplc="0422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>
    <w:nsid w:val="30E90AB8"/>
    <w:multiLevelType w:val="hybridMultilevel"/>
    <w:tmpl w:val="D3FCED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F668E5"/>
    <w:multiLevelType w:val="hybridMultilevel"/>
    <w:tmpl w:val="FBE2C708"/>
    <w:lvl w:ilvl="0" w:tplc="D534D96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03058A"/>
    <w:multiLevelType w:val="hybridMultilevel"/>
    <w:tmpl w:val="78746EDE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A5D49A8"/>
    <w:multiLevelType w:val="multilevel"/>
    <w:tmpl w:val="D4881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3EC37485"/>
    <w:multiLevelType w:val="multilevel"/>
    <w:tmpl w:val="D4881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449F3A97"/>
    <w:multiLevelType w:val="hybridMultilevel"/>
    <w:tmpl w:val="0B843406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4C16480"/>
    <w:multiLevelType w:val="hybridMultilevel"/>
    <w:tmpl w:val="9294A9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C70CCE"/>
    <w:multiLevelType w:val="hybridMultilevel"/>
    <w:tmpl w:val="D5943788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A072579"/>
    <w:multiLevelType w:val="hybridMultilevel"/>
    <w:tmpl w:val="4E90424A"/>
    <w:lvl w:ilvl="0" w:tplc="5798BA3E">
      <w:start w:val="1"/>
      <w:numFmt w:val="bullet"/>
      <w:lvlText w:val=""/>
      <w:lvlJc w:val="left"/>
      <w:pPr>
        <w:tabs>
          <w:tab w:val="num" w:pos="2149"/>
        </w:tabs>
        <w:ind w:left="2149" w:hanging="360"/>
      </w:pPr>
      <w:rPr>
        <w:rFonts w:ascii="Wingdings 3" w:hAnsi="Wingdings 3" w:hint="default"/>
        <w:color w:val="auto"/>
      </w:rPr>
    </w:lvl>
    <w:lvl w:ilvl="1" w:tplc="D1FC4CB4">
      <w:start w:val="1"/>
      <w:numFmt w:val="bullet"/>
      <w:lvlText w:val="o"/>
      <w:lvlJc w:val="left"/>
      <w:pPr>
        <w:tabs>
          <w:tab w:val="num" w:pos="2599"/>
        </w:tabs>
        <w:ind w:left="2599" w:hanging="360"/>
      </w:pPr>
      <w:rPr>
        <w:rFonts w:ascii="Courier New" w:hAnsi="Courier New" w:cs="Courier New" w:hint="default"/>
        <w:color w:val="auto"/>
      </w:rPr>
    </w:lvl>
    <w:lvl w:ilvl="2" w:tplc="5798BA3E">
      <w:start w:val="1"/>
      <w:numFmt w:val="bullet"/>
      <w:lvlText w:val=""/>
      <w:lvlJc w:val="left"/>
      <w:pPr>
        <w:tabs>
          <w:tab w:val="num" w:pos="3319"/>
        </w:tabs>
        <w:ind w:left="3319" w:hanging="360"/>
      </w:pPr>
      <w:rPr>
        <w:rFonts w:ascii="Wingdings 3" w:hAnsi="Wingdings 3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9"/>
        </w:tabs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9"/>
        </w:tabs>
        <w:ind w:left="4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9"/>
        </w:tabs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9"/>
        </w:tabs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9"/>
        </w:tabs>
        <w:ind w:left="6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9"/>
        </w:tabs>
        <w:ind w:left="7639" w:hanging="360"/>
      </w:pPr>
      <w:rPr>
        <w:rFonts w:ascii="Wingdings" w:hAnsi="Wingdings" w:hint="default"/>
      </w:rPr>
    </w:lvl>
  </w:abstractNum>
  <w:abstractNum w:abstractNumId="31">
    <w:nsid w:val="4F0A7FF0"/>
    <w:multiLevelType w:val="multilevel"/>
    <w:tmpl w:val="2084CB9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62" w:hanging="40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797" w:hanging="1440"/>
      </w:pPr>
      <w:rPr>
        <w:rFonts w:hint="default"/>
        <w:b w:val="0"/>
      </w:rPr>
    </w:lvl>
  </w:abstractNum>
  <w:abstractNum w:abstractNumId="32">
    <w:nsid w:val="5165572D"/>
    <w:multiLevelType w:val="hybridMultilevel"/>
    <w:tmpl w:val="E57A2608"/>
    <w:lvl w:ilvl="0" w:tplc="74C8B58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620474D"/>
    <w:multiLevelType w:val="hybridMultilevel"/>
    <w:tmpl w:val="3B8828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240C62"/>
    <w:multiLevelType w:val="hybridMultilevel"/>
    <w:tmpl w:val="CADA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416CF0"/>
    <w:multiLevelType w:val="hybridMultilevel"/>
    <w:tmpl w:val="F4E20D8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703B56"/>
    <w:multiLevelType w:val="hybridMultilevel"/>
    <w:tmpl w:val="9582459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30785"/>
    <w:multiLevelType w:val="hybridMultilevel"/>
    <w:tmpl w:val="76366262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5" w:tplc="040900AC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AD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AE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B36A6980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6EDA021D"/>
    <w:multiLevelType w:val="hybridMultilevel"/>
    <w:tmpl w:val="69E4E62A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0EA1C20"/>
    <w:multiLevelType w:val="hybridMultilevel"/>
    <w:tmpl w:val="7AF0B9D8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24630F1"/>
    <w:multiLevelType w:val="hybridMultilevel"/>
    <w:tmpl w:val="75442638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2F5F55"/>
    <w:multiLevelType w:val="hybridMultilevel"/>
    <w:tmpl w:val="EF7E5430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D074B53"/>
    <w:multiLevelType w:val="hybridMultilevel"/>
    <w:tmpl w:val="7A7687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CD38EA"/>
    <w:multiLevelType w:val="hybridMultilevel"/>
    <w:tmpl w:val="ABDA58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36"/>
  </w:num>
  <w:num w:numId="4">
    <w:abstractNumId w:val="39"/>
  </w:num>
  <w:num w:numId="5">
    <w:abstractNumId w:val="7"/>
  </w:num>
  <w:num w:numId="6">
    <w:abstractNumId w:val="7"/>
  </w:num>
  <w:num w:numId="7">
    <w:abstractNumId w:val="21"/>
  </w:num>
  <w:num w:numId="8">
    <w:abstractNumId w:val="2"/>
  </w:num>
  <w:num w:numId="9">
    <w:abstractNumId w:val="0"/>
  </w:num>
  <w:num w:numId="10">
    <w:abstractNumId w:val="11"/>
  </w:num>
  <w:num w:numId="11">
    <w:abstractNumId w:val="43"/>
  </w:num>
  <w:num w:numId="12">
    <w:abstractNumId w:val="1"/>
  </w:num>
  <w:num w:numId="13">
    <w:abstractNumId w:val="7"/>
  </w:num>
  <w:num w:numId="14">
    <w:abstractNumId w:val="20"/>
  </w:num>
  <w:num w:numId="15">
    <w:abstractNumId w:val="15"/>
  </w:num>
  <w:num w:numId="16">
    <w:abstractNumId w:val="7"/>
  </w:num>
  <w:num w:numId="17">
    <w:abstractNumId w:val="19"/>
  </w:num>
  <w:num w:numId="18">
    <w:abstractNumId w:val="5"/>
  </w:num>
  <w:num w:numId="19">
    <w:abstractNumId w:val="22"/>
  </w:num>
  <w:num w:numId="20">
    <w:abstractNumId w:val="7"/>
  </w:num>
  <w:num w:numId="21">
    <w:abstractNumId w:val="7"/>
  </w:num>
  <w:num w:numId="22">
    <w:abstractNumId w:val="13"/>
  </w:num>
  <w:num w:numId="23">
    <w:abstractNumId w:val="16"/>
  </w:num>
  <w:num w:numId="24">
    <w:abstractNumId w:val="25"/>
  </w:num>
  <w:num w:numId="25">
    <w:abstractNumId w:val="17"/>
  </w:num>
  <w:num w:numId="26">
    <w:abstractNumId w:val="40"/>
  </w:num>
  <w:num w:numId="27">
    <w:abstractNumId w:val="30"/>
  </w:num>
  <w:num w:numId="28">
    <w:abstractNumId w:val="10"/>
  </w:num>
  <w:num w:numId="29">
    <w:abstractNumId w:val="8"/>
  </w:num>
  <w:num w:numId="30">
    <w:abstractNumId w:val="12"/>
  </w:num>
  <w:num w:numId="31">
    <w:abstractNumId w:val="42"/>
  </w:num>
  <w:num w:numId="32">
    <w:abstractNumId w:val="33"/>
  </w:num>
  <w:num w:numId="33">
    <w:abstractNumId w:val="6"/>
  </w:num>
  <w:num w:numId="34">
    <w:abstractNumId w:val="4"/>
  </w:num>
  <w:num w:numId="35">
    <w:abstractNumId w:val="34"/>
  </w:num>
  <w:num w:numId="36">
    <w:abstractNumId w:val="35"/>
  </w:num>
  <w:num w:numId="37">
    <w:abstractNumId w:val="29"/>
  </w:num>
  <w:num w:numId="38">
    <w:abstractNumId w:val="18"/>
  </w:num>
  <w:num w:numId="39">
    <w:abstractNumId w:val="41"/>
  </w:num>
  <w:num w:numId="40">
    <w:abstractNumId w:val="38"/>
  </w:num>
  <w:num w:numId="41">
    <w:abstractNumId w:val="3"/>
  </w:num>
  <w:num w:numId="42">
    <w:abstractNumId w:val="31"/>
  </w:num>
  <w:num w:numId="43">
    <w:abstractNumId w:val="23"/>
  </w:num>
  <w:num w:numId="44">
    <w:abstractNumId w:val="28"/>
  </w:num>
  <w:num w:numId="45">
    <w:abstractNumId w:val="9"/>
  </w:num>
  <w:num w:numId="46">
    <w:abstractNumId w:val="32"/>
  </w:num>
  <w:num w:numId="47">
    <w:abstractNumId w:val="14"/>
  </w:num>
  <w:num w:numId="48">
    <w:abstractNumId w:val="24"/>
  </w:num>
  <w:num w:numId="49">
    <w:abstractNumId w:val="27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A6"/>
    <w:rsid w:val="00003FE2"/>
    <w:rsid w:val="00011041"/>
    <w:rsid w:val="00015820"/>
    <w:rsid w:val="00015BAD"/>
    <w:rsid w:val="00022464"/>
    <w:rsid w:val="000349FB"/>
    <w:rsid w:val="00044A30"/>
    <w:rsid w:val="0005115F"/>
    <w:rsid w:val="00071AC8"/>
    <w:rsid w:val="00073E35"/>
    <w:rsid w:val="00075176"/>
    <w:rsid w:val="000801A5"/>
    <w:rsid w:val="000A6A4A"/>
    <w:rsid w:val="000C1C99"/>
    <w:rsid w:val="000C4729"/>
    <w:rsid w:val="000C7498"/>
    <w:rsid w:val="000D04B3"/>
    <w:rsid w:val="000D6E25"/>
    <w:rsid w:val="000D7B49"/>
    <w:rsid w:val="000E20A7"/>
    <w:rsid w:val="000E3D57"/>
    <w:rsid w:val="000E4FAB"/>
    <w:rsid w:val="000F1564"/>
    <w:rsid w:val="000F1E6B"/>
    <w:rsid w:val="000F399E"/>
    <w:rsid w:val="000F4A8A"/>
    <w:rsid w:val="000F4F74"/>
    <w:rsid w:val="000F5CFB"/>
    <w:rsid w:val="000F712E"/>
    <w:rsid w:val="000F72F6"/>
    <w:rsid w:val="000F7DD6"/>
    <w:rsid w:val="0010661D"/>
    <w:rsid w:val="001126D5"/>
    <w:rsid w:val="0012163F"/>
    <w:rsid w:val="00121822"/>
    <w:rsid w:val="00125D1E"/>
    <w:rsid w:val="001429B1"/>
    <w:rsid w:val="00144C78"/>
    <w:rsid w:val="00147D31"/>
    <w:rsid w:val="00153050"/>
    <w:rsid w:val="00153C98"/>
    <w:rsid w:val="00156F44"/>
    <w:rsid w:val="00166C27"/>
    <w:rsid w:val="00166CA4"/>
    <w:rsid w:val="001714AA"/>
    <w:rsid w:val="00177129"/>
    <w:rsid w:val="001943BB"/>
    <w:rsid w:val="001A726B"/>
    <w:rsid w:val="001C1380"/>
    <w:rsid w:val="001D0CA3"/>
    <w:rsid w:val="001D35FA"/>
    <w:rsid w:val="001D3D7F"/>
    <w:rsid w:val="001E6CC6"/>
    <w:rsid w:val="00202E72"/>
    <w:rsid w:val="002150AF"/>
    <w:rsid w:val="00225284"/>
    <w:rsid w:val="00235E40"/>
    <w:rsid w:val="00240A33"/>
    <w:rsid w:val="002444E3"/>
    <w:rsid w:val="00275D65"/>
    <w:rsid w:val="002821FD"/>
    <w:rsid w:val="002934D4"/>
    <w:rsid w:val="002A280D"/>
    <w:rsid w:val="002A3915"/>
    <w:rsid w:val="002A4808"/>
    <w:rsid w:val="002A5B08"/>
    <w:rsid w:val="002C1A87"/>
    <w:rsid w:val="002D2F2E"/>
    <w:rsid w:val="002E18D7"/>
    <w:rsid w:val="002E53FE"/>
    <w:rsid w:val="003048FB"/>
    <w:rsid w:val="00313297"/>
    <w:rsid w:val="00315FAF"/>
    <w:rsid w:val="00323039"/>
    <w:rsid w:val="00360CD0"/>
    <w:rsid w:val="00361A4C"/>
    <w:rsid w:val="0037396D"/>
    <w:rsid w:val="003851E1"/>
    <w:rsid w:val="003B237D"/>
    <w:rsid w:val="003B6270"/>
    <w:rsid w:val="003B650A"/>
    <w:rsid w:val="003B669E"/>
    <w:rsid w:val="003C0514"/>
    <w:rsid w:val="003C5A29"/>
    <w:rsid w:val="003D0EE7"/>
    <w:rsid w:val="003D457D"/>
    <w:rsid w:val="003D46F2"/>
    <w:rsid w:val="003F5171"/>
    <w:rsid w:val="003F5BF4"/>
    <w:rsid w:val="00403342"/>
    <w:rsid w:val="00403B0F"/>
    <w:rsid w:val="00412732"/>
    <w:rsid w:val="00422D3D"/>
    <w:rsid w:val="004379D2"/>
    <w:rsid w:val="00445913"/>
    <w:rsid w:val="00476F54"/>
    <w:rsid w:val="004821AD"/>
    <w:rsid w:val="00483482"/>
    <w:rsid w:val="004855A4"/>
    <w:rsid w:val="00495C3E"/>
    <w:rsid w:val="004A7F1F"/>
    <w:rsid w:val="004B734B"/>
    <w:rsid w:val="004B74A5"/>
    <w:rsid w:val="004D1010"/>
    <w:rsid w:val="004E2530"/>
    <w:rsid w:val="004E7DBD"/>
    <w:rsid w:val="004F3E90"/>
    <w:rsid w:val="00500575"/>
    <w:rsid w:val="00501C0E"/>
    <w:rsid w:val="005026D8"/>
    <w:rsid w:val="00502F5D"/>
    <w:rsid w:val="0050639C"/>
    <w:rsid w:val="005162F4"/>
    <w:rsid w:val="00516F0D"/>
    <w:rsid w:val="005312B2"/>
    <w:rsid w:val="00532010"/>
    <w:rsid w:val="00534012"/>
    <w:rsid w:val="00534D88"/>
    <w:rsid w:val="005456C9"/>
    <w:rsid w:val="00552CB8"/>
    <w:rsid w:val="00553215"/>
    <w:rsid w:val="005549D1"/>
    <w:rsid w:val="0056588F"/>
    <w:rsid w:val="00573263"/>
    <w:rsid w:val="005804CD"/>
    <w:rsid w:val="005858B5"/>
    <w:rsid w:val="005A5080"/>
    <w:rsid w:val="005B7893"/>
    <w:rsid w:val="005C36D6"/>
    <w:rsid w:val="005C5731"/>
    <w:rsid w:val="005C71EB"/>
    <w:rsid w:val="005C74DE"/>
    <w:rsid w:val="005D2E06"/>
    <w:rsid w:val="005D4AD5"/>
    <w:rsid w:val="005F2979"/>
    <w:rsid w:val="005F5916"/>
    <w:rsid w:val="00614565"/>
    <w:rsid w:val="006160DF"/>
    <w:rsid w:val="006201B7"/>
    <w:rsid w:val="00630F7C"/>
    <w:rsid w:val="00636535"/>
    <w:rsid w:val="0064196E"/>
    <w:rsid w:val="0064682D"/>
    <w:rsid w:val="006511BB"/>
    <w:rsid w:val="0065315A"/>
    <w:rsid w:val="0065515F"/>
    <w:rsid w:val="00662413"/>
    <w:rsid w:val="00667B7A"/>
    <w:rsid w:val="00677711"/>
    <w:rsid w:val="006837EB"/>
    <w:rsid w:val="00684415"/>
    <w:rsid w:val="00684FD6"/>
    <w:rsid w:val="006858A3"/>
    <w:rsid w:val="00686721"/>
    <w:rsid w:val="00692C2E"/>
    <w:rsid w:val="00694B71"/>
    <w:rsid w:val="00695847"/>
    <w:rsid w:val="0069611F"/>
    <w:rsid w:val="006A72E5"/>
    <w:rsid w:val="006B02EF"/>
    <w:rsid w:val="006C4ED4"/>
    <w:rsid w:val="006C6859"/>
    <w:rsid w:val="006C6D7F"/>
    <w:rsid w:val="006F23ED"/>
    <w:rsid w:val="00703655"/>
    <w:rsid w:val="00712729"/>
    <w:rsid w:val="007304BE"/>
    <w:rsid w:val="00732867"/>
    <w:rsid w:val="00733250"/>
    <w:rsid w:val="007413D2"/>
    <w:rsid w:val="00745EC5"/>
    <w:rsid w:val="0075149C"/>
    <w:rsid w:val="00752583"/>
    <w:rsid w:val="00752D25"/>
    <w:rsid w:val="00756EEC"/>
    <w:rsid w:val="00761038"/>
    <w:rsid w:val="00764A04"/>
    <w:rsid w:val="007668AE"/>
    <w:rsid w:val="007742AE"/>
    <w:rsid w:val="007A3380"/>
    <w:rsid w:val="007A7CF4"/>
    <w:rsid w:val="007C03ED"/>
    <w:rsid w:val="007D169A"/>
    <w:rsid w:val="007D3CF5"/>
    <w:rsid w:val="007E5A9C"/>
    <w:rsid w:val="007E5CDD"/>
    <w:rsid w:val="00802997"/>
    <w:rsid w:val="0080482D"/>
    <w:rsid w:val="00815619"/>
    <w:rsid w:val="00826D75"/>
    <w:rsid w:val="0084086A"/>
    <w:rsid w:val="00841311"/>
    <w:rsid w:val="00846DBC"/>
    <w:rsid w:val="0084709A"/>
    <w:rsid w:val="00855094"/>
    <w:rsid w:val="008704C7"/>
    <w:rsid w:val="00870D72"/>
    <w:rsid w:val="0087527B"/>
    <w:rsid w:val="00876D00"/>
    <w:rsid w:val="00896424"/>
    <w:rsid w:val="008A56C9"/>
    <w:rsid w:val="008B274D"/>
    <w:rsid w:val="008B7B91"/>
    <w:rsid w:val="008C3D82"/>
    <w:rsid w:val="008E197C"/>
    <w:rsid w:val="008E4F1C"/>
    <w:rsid w:val="0090629B"/>
    <w:rsid w:val="009167A1"/>
    <w:rsid w:val="00917C52"/>
    <w:rsid w:val="009221D0"/>
    <w:rsid w:val="009224EB"/>
    <w:rsid w:val="009354B1"/>
    <w:rsid w:val="00942560"/>
    <w:rsid w:val="00944FF5"/>
    <w:rsid w:val="00945CCB"/>
    <w:rsid w:val="00945EA5"/>
    <w:rsid w:val="00964009"/>
    <w:rsid w:val="00964981"/>
    <w:rsid w:val="009727D6"/>
    <w:rsid w:val="0098760F"/>
    <w:rsid w:val="009903B6"/>
    <w:rsid w:val="009B01D8"/>
    <w:rsid w:val="009B1BCC"/>
    <w:rsid w:val="009B4EF5"/>
    <w:rsid w:val="009C3A54"/>
    <w:rsid w:val="009E3EDC"/>
    <w:rsid w:val="009F1CEE"/>
    <w:rsid w:val="009F22FA"/>
    <w:rsid w:val="009F2EE2"/>
    <w:rsid w:val="009F652D"/>
    <w:rsid w:val="00A027DB"/>
    <w:rsid w:val="00A0730F"/>
    <w:rsid w:val="00A2517E"/>
    <w:rsid w:val="00A25B3E"/>
    <w:rsid w:val="00A279D0"/>
    <w:rsid w:val="00A452E0"/>
    <w:rsid w:val="00A54B8D"/>
    <w:rsid w:val="00A62654"/>
    <w:rsid w:val="00A72E3C"/>
    <w:rsid w:val="00A909E5"/>
    <w:rsid w:val="00AA0890"/>
    <w:rsid w:val="00AA0C3E"/>
    <w:rsid w:val="00AA33F9"/>
    <w:rsid w:val="00AA549A"/>
    <w:rsid w:val="00AA6902"/>
    <w:rsid w:val="00AA6F51"/>
    <w:rsid w:val="00AC759B"/>
    <w:rsid w:val="00AF0ED0"/>
    <w:rsid w:val="00AF2549"/>
    <w:rsid w:val="00AF269A"/>
    <w:rsid w:val="00AF4921"/>
    <w:rsid w:val="00B021F3"/>
    <w:rsid w:val="00B1321F"/>
    <w:rsid w:val="00B177C8"/>
    <w:rsid w:val="00B21EAA"/>
    <w:rsid w:val="00B41503"/>
    <w:rsid w:val="00B465EB"/>
    <w:rsid w:val="00B52A5A"/>
    <w:rsid w:val="00B57571"/>
    <w:rsid w:val="00B6339C"/>
    <w:rsid w:val="00B64516"/>
    <w:rsid w:val="00B736CC"/>
    <w:rsid w:val="00B760BA"/>
    <w:rsid w:val="00B77017"/>
    <w:rsid w:val="00B859B7"/>
    <w:rsid w:val="00B87A5E"/>
    <w:rsid w:val="00B919C4"/>
    <w:rsid w:val="00B94A6F"/>
    <w:rsid w:val="00BA1122"/>
    <w:rsid w:val="00BA1D89"/>
    <w:rsid w:val="00BA591F"/>
    <w:rsid w:val="00BA5EEB"/>
    <w:rsid w:val="00BA6963"/>
    <w:rsid w:val="00BB4AB3"/>
    <w:rsid w:val="00BB6B9E"/>
    <w:rsid w:val="00BC062D"/>
    <w:rsid w:val="00BC7E7A"/>
    <w:rsid w:val="00BE11FB"/>
    <w:rsid w:val="00BE4870"/>
    <w:rsid w:val="00BF03EC"/>
    <w:rsid w:val="00C00C25"/>
    <w:rsid w:val="00C0151C"/>
    <w:rsid w:val="00C0470C"/>
    <w:rsid w:val="00C12AD5"/>
    <w:rsid w:val="00C1633B"/>
    <w:rsid w:val="00C2029D"/>
    <w:rsid w:val="00C23BE6"/>
    <w:rsid w:val="00C26A50"/>
    <w:rsid w:val="00C32BED"/>
    <w:rsid w:val="00C33819"/>
    <w:rsid w:val="00C4199B"/>
    <w:rsid w:val="00C41FE3"/>
    <w:rsid w:val="00C5777E"/>
    <w:rsid w:val="00C60F5E"/>
    <w:rsid w:val="00C73ADA"/>
    <w:rsid w:val="00C813A2"/>
    <w:rsid w:val="00C8238D"/>
    <w:rsid w:val="00C9034A"/>
    <w:rsid w:val="00C90D4B"/>
    <w:rsid w:val="00CA13B6"/>
    <w:rsid w:val="00CA7C86"/>
    <w:rsid w:val="00CB7C75"/>
    <w:rsid w:val="00CE37F6"/>
    <w:rsid w:val="00CE74CB"/>
    <w:rsid w:val="00CF156C"/>
    <w:rsid w:val="00CF7BB0"/>
    <w:rsid w:val="00D12CB6"/>
    <w:rsid w:val="00D27A2F"/>
    <w:rsid w:val="00D30D60"/>
    <w:rsid w:val="00D348EA"/>
    <w:rsid w:val="00D4091A"/>
    <w:rsid w:val="00D54F71"/>
    <w:rsid w:val="00D56D30"/>
    <w:rsid w:val="00D649CC"/>
    <w:rsid w:val="00D705D6"/>
    <w:rsid w:val="00D72DD1"/>
    <w:rsid w:val="00D85374"/>
    <w:rsid w:val="00D8794E"/>
    <w:rsid w:val="00D92E76"/>
    <w:rsid w:val="00D94FAB"/>
    <w:rsid w:val="00DB6EE9"/>
    <w:rsid w:val="00DD25F4"/>
    <w:rsid w:val="00DD3637"/>
    <w:rsid w:val="00DE04D9"/>
    <w:rsid w:val="00DE3143"/>
    <w:rsid w:val="00DF2DF1"/>
    <w:rsid w:val="00E00D1A"/>
    <w:rsid w:val="00E00EAB"/>
    <w:rsid w:val="00E03217"/>
    <w:rsid w:val="00E05237"/>
    <w:rsid w:val="00E077C9"/>
    <w:rsid w:val="00E11922"/>
    <w:rsid w:val="00E16D89"/>
    <w:rsid w:val="00E2364A"/>
    <w:rsid w:val="00E2471A"/>
    <w:rsid w:val="00E3767E"/>
    <w:rsid w:val="00E51364"/>
    <w:rsid w:val="00E6202C"/>
    <w:rsid w:val="00E622B3"/>
    <w:rsid w:val="00E6499F"/>
    <w:rsid w:val="00E67AB2"/>
    <w:rsid w:val="00E878A3"/>
    <w:rsid w:val="00E87C4D"/>
    <w:rsid w:val="00EA1C7C"/>
    <w:rsid w:val="00EA3771"/>
    <w:rsid w:val="00EA3F7E"/>
    <w:rsid w:val="00EB57A6"/>
    <w:rsid w:val="00EC272E"/>
    <w:rsid w:val="00ED119F"/>
    <w:rsid w:val="00ED320B"/>
    <w:rsid w:val="00ED794B"/>
    <w:rsid w:val="00EE3BAF"/>
    <w:rsid w:val="00EE44A9"/>
    <w:rsid w:val="00EE66B0"/>
    <w:rsid w:val="00F14B80"/>
    <w:rsid w:val="00F1788A"/>
    <w:rsid w:val="00F27EDD"/>
    <w:rsid w:val="00F4756F"/>
    <w:rsid w:val="00F47F86"/>
    <w:rsid w:val="00F54E03"/>
    <w:rsid w:val="00F578E8"/>
    <w:rsid w:val="00F63604"/>
    <w:rsid w:val="00F65B1F"/>
    <w:rsid w:val="00F66A99"/>
    <w:rsid w:val="00F72A49"/>
    <w:rsid w:val="00F82D62"/>
    <w:rsid w:val="00F92FA6"/>
    <w:rsid w:val="00F958B9"/>
    <w:rsid w:val="00F96488"/>
    <w:rsid w:val="00FA4989"/>
    <w:rsid w:val="00FC4D24"/>
    <w:rsid w:val="00FD2926"/>
    <w:rsid w:val="00FE0088"/>
    <w:rsid w:val="00FE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4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ints">
    <w:name w:val="points"/>
    <w:basedOn w:val="a"/>
    <w:link w:val="points0"/>
    <w:rsid w:val="00F92FA6"/>
    <w:pPr>
      <w:numPr>
        <w:numId w:val="1"/>
      </w:numPr>
      <w:ind w:right="720"/>
    </w:pPr>
    <w:rPr>
      <w:rFonts w:ascii="Arial" w:eastAsia="Times New Roman" w:hAnsi="Arial" w:cs="Arial"/>
      <w:lang w:val="en-US" w:bidi="he-IL"/>
    </w:rPr>
  </w:style>
  <w:style w:type="character" w:customStyle="1" w:styleId="points0">
    <w:name w:val="points תו"/>
    <w:basedOn w:val="a0"/>
    <w:link w:val="points"/>
    <w:rsid w:val="00F92FA6"/>
    <w:rPr>
      <w:rFonts w:ascii="Arial" w:eastAsia="Times New Roman" w:hAnsi="Arial" w:cs="Arial"/>
      <w:lang w:val="en-US" w:bidi="he-IL"/>
    </w:rPr>
  </w:style>
  <w:style w:type="paragraph" w:styleId="a3">
    <w:name w:val="annotation text"/>
    <w:basedOn w:val="a"/>
    <w:link w:val="a4"/>
    <w:uiPriority w:val="99"/>
    <w:semiHidden/>
    <w:rsid w:val="00DF2DF1"/>
    <w:pPr>
      <w:topLinePunct/>
      <w:adjustRightInd w:val="0"/>
      <w:snapToGrid w:val="0"/>
      <w:spacing w:before="160" w:after="160" w:line="240" w:lineRule="atLeast"/>
      <w:ind w:left="1701" w:firstLine="0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DF2DF1"/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character" w:styleId="a5">
    <w:name w:val="annotation reference"/>
    <w:uiPriority w:val="99"/>
    <w:semiHidden/>
    <w:rsid w:val="00DF2DF1"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DF2DF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2DF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94FAB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87527B"/>
    <w:pPr>
      <w:spacing w:before="0" w:after="0"/>
      <w:ind w:left="0" w:firstLine="0"/>
    </w:pPr>
  </w:style>
  <w:style w:type="paragraph" w:styleId="aa">
    <w:name w:val="List Paragraph"/>
    <w:basedOn w:val="a"/>
    <w:uiPriority w:val="34"/>
    <w:qFormat/>
    <w:rsid w:val="00B859B7"/>
    <w:pPr>
      <w:ind w:left="720"/>
      <w:contextualSpacing/>
    </w:pPr>
  </w:style>
  <w:style w:type="paragraph" w:customStyle="1" w:styleId="TableHeading">
    <w:name w:val="Table Heading"/>
    <w:basedOn w:val="a"/>
    <w:rsid w:val="006B02EF"/>
    <w:pPr>
      <w:widowControl w:val="0"/>
      <w:topLinePunct/>
      <w:adjustRightInd w:val="0"/>
      <w:snapToGrid w:val="0"/>
      <w:spacing w:before="80" w:after="80" w:line="240" w:lineRule="atLeast"/>
      <w:ind w:left="0" w:firstLine="0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a"/>
    <w:rsid w:val="006B02EF"/>
    <w:pPr>
      <w:widowControl w:val="0"/>
      <w:topLinePunct/>
      <w:adjustRightInd w:val="0"/>
      <w:snapToGrid w:val="0"/>
      <w:spacing w:before="80" w:after="80" w:line="240" w:lineRule="atLeast"/>
      <w:ind w:left="0" w:firstLine="0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EA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A1C7C"/>
    <w:pPr>
      <w:spacing w:line="276" w:lineRule="auto"/>
      <w:ind w:left="0" w:firstLine="0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0482D"/>
    <w:pPr>
      <w:spacing w:after="100"/>
      <w:ind w:left="0"/>
    </w:pPr>
  </w:style>
  <w:style w:type="character" w:customStyle="1" w:styleId="20">
    <w:name w:val="Заголовок 2 Знак"/>
    <w:basedOn w:val="a0"/>
    <w:link w:val="2"/>
    <w:uiPriority w:val="9"/>
    <w:rsid w:val="00804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482D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044A30"/>
    <w:pPr>
      <w:tabs>
        <w:tab w:val="center" w:pos="4819"/>
        <w:tab w:val="right" w:pos="9639"/>
      </w:tabs>
      <w:spacing w:before="0" w:after="0"/>
    </w:pPr>
  </w:style>
  <w:style w:type="character" w:customStyle="1" w:styleId="ad">
    <w:name w:val="Верхний колонтитул Знак"/>
    <w:basedOn w:val="a0"/>
    <w:link w:val="ac"/>
    <w:uiPriority w:val="99"/>
    <w:rsid w:val="00044A30"/>
  </w:style>
  <w:style w:type="paragraph" w:styleId="ae">
    <w:name w:val="footer"/>
    <w:basedOn w:val="a"/>
    <w:link w:val="af"/>
    <w:uiPriority w:val="99"/>
    <w:unhideWhenUsed/>
    <w:rsid w:val="00044A30"/>
    <w:pPr>
      <w:tabs>
        <w:tab w:val="center" w:pos="4819"/>
        <w:tab w:val="right" w:pos="9639"/>
      </w:tabs>
      <w:spacing w:before="0" w:after="0"/>
    </w:pPr>
  </w:style>
  <w:style w:type="character" w:customStyle="1" w:styleId="af">
    <w:name w:val="Нижний колонтитул Знак"/>
    <w:basedOn w:val="a0"/>
    <w:link w:val="ae"/>
    <w:uiPriority w:val="99"/>
    <w:rsid w:val="00044A30"/>
  </w:style>
  <w:style w:type="character" w:styleId="af0">
    <w:name w:val="FollowedHyperlink"/>
    <w:basedOn w:val="a0"/>
    <w:uiPriority w:val="99"/>
    <w:semiHidden/>
    <w:unhideWhenUsed/>
    <w:rsid w:val="00B919C4"/>
    <w:rPr>
      <w:color w:val="800080" w:themeColor="followedHyperlink"/>
      <w:u w:val="single"/>
    </w:rPr>
  </w:style>
  <w:style w:type="paragraph" w:styleId="af1">
    <w:name w:val="annotation subject"/>
    <w:basedOn w:val="a3"/>
    <w:next w:val="a3"/>
    <w:link w:val="af2"/>
    <w:uiPriority w:val="99"/>
    <w:semiHidden/>
    <w:unhideWhenUsed/>
    <w:rsid w:val="005D2E06"/>
    <w:pPr>
      <w:topLinePunct w:val="0"/>
      <w:adjustRightInd/>
      <w:snapToGrid/>
      <w:spacing w:before="120" w:after="120" w:line="240" w:lineRule="auto"/>
      <w:ind w:left="714" w:hanging="357"/>
    </w:pPr>
    <w:rPr>
      <w:rFonts w:asciiTheme="minorHAnsi" w:eastAsiaTheme="minorHAnsi" w:hAnsiTheme="minorHAnsi" w:cstheme="minorBidi"/>
      <w:b/>
      <w:bCs/>
      <w:kern w:val="0"/>
      <w:sz w:val="20"/>
      <w:szCs w:val="20"/>
      <w:lang w:val="uk-UA" w:eastAsia="en-US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5D2E06"/>
    <w:rPr>
      <w:rFonts w:ascii="Times New Roman" w:eastAsia="SimSun" w:hAnsi="Times New Roman" w:cs="Arial"/>
      <w:b/>
      <w:bCs/>
      <w:kern w:val="2"/>
      <w:sz w:val="20"/>
      <w:szCs w:val="20"/>
      <w:lang w:val="en-US" w:eastAsia="zh-CN"/>
    </w:rPr>
  </w:style>
  <w:style w:type="table" w:styleId="af3">
    <w:name w:val="Table Grid"/>
    <w:basedOn w:val="a1"/>
    <w:uiPriority w:val="59"/>
    <w:rsid w:val="00F578E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ListinTable">
    <w:name w:val="Item List in Table"/>
    <w:basedOn w:val="a"/>
    <w:rsid w:val="00815619"/>
    <w:pPr>
      <w:widowControl w:val="0"/>
      <w:numPr>
        <w:numId w:val="50"/>
      </w:numPr>
      <w:tabs>
        <w:tab w:val="left" w:pos="284"/>
      </w:tabs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SubItemListinTable">
    <w:name w:val="Sub Item List in Table"/>
    <w:basedOn w:val="a"/>
    <w:rsid w:val="00815619"/>
    <w:pPr>
      <w:numPr>
        <w:ilvl w:val="2"/>
        <w:numId w:val="50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StepinTable">
    <w:name w:val="Sub Item Step in Table"/>
    <w:rsid w:val="00815619"/>
    <w:pPr>
      <w:numPr>
        <w:ilvl w:val="1"/>
        <w:numId w:val="50"/>
      </w:numPr>
      <w:adjustRightInd w:val="0"/>
      <w:snapToGrid w:val="0"/>
      <w:spacing w:before="80" w:after="80" w:line="240" w:lineRule="atLeast"/>
    </w:pPr>
    <w:rPr>
      <w:rFonts w:ascii="Times New Roman" w:eastAsia="SimSun" w:hAnsi="Times New Roman" w:cs="Arial" w:hint="eastAsia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815619"/>
    <w:pPr>
      <w:numPr>
        <w:ilvl w:val="3"/>
        <w:numId w:val="50"/>
      </w:numPr>
      <w:adjustRightInd w:val="0"/>
      <w:snapToGrid w:val="0"/>
      <w:spacing w:before="80" w:after="80" w:line="240" w:lineRule="atLeast"/>
    </w:pPr>
    <w:rPr>
      <w:rFonts w:ascii="Times New Roman" w:eastAsia="SimSun" w:hAnsi="Times New Roman" w:cs="Arial" w:hint="eastAsia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a"/>
    <w:rsid w:val="00815619"/>
    <w:pPr>
      <w:numPr>
        <w:ilvl w:val="4"/>
        <w:numId w:val="50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CAUTIONTextStep">
    <w:name w:val="CAUTION Text Step"/>
    <w:basedOn w:val="a"/>
    <w:rsid w:val="00815619"/>
    <w:pPr>
      <w:keepNext/>
      <w:keepLines/>
      <w:numPr>
        <w:ilvl w:val="5"/>
        <w:numId w:val="50"/>
      </w:numPr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StepinTable">
    <w:name w:val="Notes Text Step in Table"/>
    <w:rsid w:val="00815619"/>
    <w:pPr>
      <w:numPr>
        <w:ilvl w:val="7"/>
        <w:numId w:val="50"/>
      </w:numPr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  <w:lang w:val="en-US" w:eastAsia="zh-CN"/>
    </w:rPr>
  </w:style>
  <w:style w:type="paragraph" w:customStyle="1" w:styleId="NotesTextStep">
    <w:name w:val="Notes Text Step"/>
    <w:basedOn w:val="CAUTIONTextStep"/>
    <w:rsid w:val="00815619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4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ints">
    <w:name w:val="points"/>
    <w:basedOn w:val="a"/>
    <w:link w:val="points0"/>
    <w:rsid w:val="00F92FA6"/>
    <w:pPr>
      <w:numPr>
        <w:numId w:val="1"/>
      </w:numPr>
      <w:ind w:right="720"/>
    </w:pPr>
    <w:rPr>
      <w:rFonts w:ascii="Arial" w:eastAsia="Times New Roman" w:hAnsi="Arial" w:cs="Arial"/>
      <w:lang w:val="en-US" w:bidi="he-IL"/>
    </w:rPr>
  </w:style>
  <w:style w:type="character" w:customStyle="1" w:styleId="points0">
    <w:name w:val="points תו"/>
    <w:basedOn w:val="a0"/>
    <w:link w:val="points"/>
    <w:rsid w:val="00F92FA6"/>
    <w:rPr>
      <w:rFonts w:ascii="Arial" w:eastAsia="Times New Roman" w:hAnsi="Arial" w:cs="Arial"/>
      <w:lang w:val="en-US" w:bidi="he-IL"/>
    </w:rPr>
  </w:style>
  <w:style w:type="paragraph" w:styleId="a3">
    <w:name w:val="annotation text"/>
    <w:basedOn w:val="a"/>
    <w:link w:val="a4"/>
    <w:uiPriority w:val="99"/>
    <w:semiHidden/>
    <w:rsid w:val="00DF2DF1"/>
    <w:pPr>
      <w:topLinePunct/>
      <w:adjustRightInd w:val="0"/>
      <w:snapToGrid w:val="0"/>
      <w:spacing w:before="160" w:after="160" w:line="240" w:lineRule="atLeast"/>
      <w:ind w:left="1701" w:firstLine="0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DF2DF1"/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character" w:styleId="a5">
    <w:name w:val="annotation reference"/>
    <w:uiPriority w:val="99"/>
    <w:semiHidden/>
    <w:rsid w:val="00DF2DF1"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DF2DF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2DF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94FAB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87527B"/>
    <w:pPr>
      <w:spacing w:before="0" w:after="0"/>
      <w:ind w:left="0" w:firstLine="0"/>
    </w:pPr>
  </w:style>
  <w:style w:type="paragraph" w:styleId="aa">
    <w:name w:val="List Paragraph"/>
    <w:basedOn w:val="a"/>
    <w:uiPriority w:val="34"/>
    <w:qFormat/>
    <w:rsid w:val="00B859B7"/>
    <w:pPr>
      <w:ind w:left="720"/>
      <w:contextualSpacing/>
    </w:pPr>
  </w:style>
  <w:style w:type="paragraph" w:customStyle="1" w:styleId="TableHeading">
    <w:name w:val="Table Heading"/>
    <w:basedOn w:val="a"/>
    <w:rsid w:val="006B02EF"/>
    <w:pPr>
      <w:widowControl w:val="0"/>
      <w:topLinePunct/>
      <w:adjustRightInd w:val="0"/>
      <w:snapToGrid w:val="0"/>
      <w:spacing w:before="80" w:after="80" w:line="240" w:lineRule="atLeast"/>
      <w:ind w:left="0" w:firstLine="0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a"/>
    <w:rsid w:val="006B02EF"/>
    <w:pPr>
      <w:widowControl w:val="0"/>
      <w:topLinePunct/>
      <w:adjustRightInd w:val="0"/>
      <w:snapToGrid w:val="0"/>
      <w:spacing w:before="80" w:after="80" w:line="240" w:lineRule="atLeast"/>
      <w:ind w:left="0" w:firstLine="0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EA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A1C7C"/>
    <w:pPr>
      <w:spacing w:line="276" w:lineRule="auto"/>
      <w:ind w:left="0" w:firstLine="0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0482D"/>
    <w:pPr>
      <w:spacing w:after="100"/>
      <w:ind w:left="0"/>
    </w:pPr>
  </w:style>
  <w:style w:type="character" w:customStyle="1" w:styleId="20">
    <w:name w:val="Заголовок 2 Знак"/>
    <w:basedOn w:val="a0"/>
    <w:link w:val="2"/>
    <w:uiPriority w:val="9"/>
    <w:rsid w:val="00804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482D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044A30"/>
    <w:pPr>
      <w:tabs>
        <w:tab w:val="center" w:pos="4819"/>
        <w:tab w:val="right" w:pos="9639"/>
      </w:tabs>
      <w:spacing w:before="0" w:after="0"/>
    </w:pPr>
  </w:style>
  <w:style w:type="character" w:customStyle="1" w:styleId="ad">
    <w:name w:val="Верхний колонтитул Знак"/>
    <w:basedOn w:val="a0"/>
    <w:link w:val="ac"/>
    <w:uiPriority w:val="99"/>
    <w:rsid w:val="00044A30"/>
  </w:style>
  <w:style w:type="paragraph" w:styleId="ae">
    <w:name w:val="footer"/>
    <w:basedOn w:val="a"/>
    <w:link w:val="af"/>
    <w:uiPriority w:val="99"/>
    <w:unhideWhenUsed/>
    <w:rsid w:val="00044A30"/>
    <w:pPr>
      <w:tabs>
        <w:tab w:val="center" w:pos="4819"/>
        <w:tab w:val="right" w:pos="9639"/>
      </w:tabs>
      <w:spacing w:before="0" w:after="0"/>
    </w:pPr>
  </w:style>
  <w:style w:type="character" w:customStyle="1" w:styleId="af">
    <w:name w:val="Нижний колонтитул Знак"/>
    <w:basedOn w:val="a0"/>
    <w:link w:val="ae"/>
    <w:uiPriority w:val="99"/>
    <w:rsid w:val="00044A30"/>
  </w:style>
  <w:style w:type="character" w:styleId="af0">
    <w:name w:val="FollowedHyperlink"/>
    <w:basedOn w:val="a0"/>
    <w:uiPriority w:val="99"/>
    <w:semiHidden/>
    <w:unhideWhenUsed/>
    <w:rsid w:val="00B919C4"/>
    <w:rPr>
      <w:color w:val="800080" w:themeColor="followedHyperlink"/>
      <w:u w:val="single"/>
    </w:rPr>
  </w:style>
  <w:style w:type="paragraph" w:styleId="af1">
    <w:name w:val="annotation subject"/>
    <w:basedOn w:val="a3"/>
    <w:next w:val="a3"/>
    <w:link w:val="af2"/>
    <w:uiPriority w:val="99"/>
    <w:semiHidden/>
    <w:unhideWhenUsed/>
    <w:rsid w:val="005D2E06"/>
    <w:pPr>
      <w:topLinePunct w:val="0"/>
      <w:adjustRightInd/>
      <w:snapToGrid/>
      <w:spacing w:before="120" w:after="120" w:line="240" w:lineRule="auto"/>
      <w:ind w:left="714" w:hanging="357"/>
    </w:pPr>
    <w:rPr>
      <w:rFonts w:asciiTheme="minorHAnsi" w:eastAsiaTheme="minorHAnsi" w:hAnsiTheme="minorHAnsi" w:cstheme="minorBidi"/>
      <w:b/>
      <w:bCs/>
      <w:kern w:val="0"/>
      <w:sz w:val="20"/>
      <w:szCs w:val="20"/>
      <w:lang w:val="uk-UA" w:eastAsia="en-US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5D2E06"/>
    <w:rPr>
      <w:rFonts w:ascii="Times New Roman" w:eastAsia="SimSun" w:hAnsi="Times New Roman" w:cs="Arial"/>
      <w:b/>
      <w:bCs/>
      <w:kern w:val="2"/>
      <w:sz w:val="20"/>
      <w:szCs w:val="20"/>
      <w:lang w:val="en-US" w:eastAsia="zh-CN"/>
    </w:rPr>
  </w:style>
  <w:style w:type="table" w:styleId="af3">
    <w:name w:val="Table Grid"/>
    <w:basedOn w:val="a1"/>
    <w:uiPriority w:val="59"/>
    <w:rsid w:val="00F578E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ListinTable">
    <w:name w:val="Item List in Table"/>
    <w:basedOn w:val="a"/>
    <w:rsid w:val="00815619"/>
    <w:pPr>
      <w:widowControl w:val="0"/>
      <w:numPr>
        <w:numId w:val="50"/>
      </w:numPr>
      <w:tabs>
        <w:tab w:val="left" w:pos="284"/>
      </w:tabs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SubItemListinTable">
    <w:name w:val="Sub Item List in Table"/>
    <w:basedOn w:val="a"/>
    <w:rsid w:val="00815619"/>
    <w:pPr>
      <w:numPr>
        <w:ilvl w:val="2"/>
        <w:numId w:val="50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StepinTable">
    <w:name w:val="Sub Item Step in Table"/>
    <w:rsid w:val="00815619"/>
    <w:pPr>
      <w:numPr>
        <w:ilvl w:val="1"/>
        <w:numId w:val="50"/>
      </w:numPr>
      <w:adjustRightInd w:val="0"/>
      <w:snapToGrid w:val="0"/>
      <w:spacing w:before="80" w:after="80" w:line="240" w:lineRule="atLeast"/>
    </w:pPr>
    <w:rPr>
      <w:rFonts w:ascii="Times New Roman" w:eastAsia="SimSun" w:hAnsi="Times New Roman" w:cs="Arial" w:hint="eastAsia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815619"/>
    <w:pPr>
      <w:numPr>
        <w:ilvl w:val="3"/>
        <w:numId w:val="50"/>
      </w:numPr>
      <w:adjustRightInd w:val="0"/>
      <w:snapToGrid w:val="0"/>
      <w:spacing w:before="80" w:after="80" w:line="240" w:lineRule="atLeast"/>
    </w:pPr>
    <w:rPr>
      <w:rFonts w:ascii="Times New Roman" w:eastAsia="SimSun" w:hAnsi="Times New Roman" w:cs="Arial" w:hint="eastAsia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a"/>
    <w:rsid w:val="00815619"/>
    <w:pPr>
      <w:numPr>
        <w:ilvl w:val="4"/>
        <w:numId w:val="50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CAUTIONTextStep">
    <w:name w:val="CAUTION Text Step"/>
    <w:basedOn w:val="a"/>
    <w:rsid w:val="00815619"/>
    <w:pPr>
      <w:keepNext/>
      <w:keepLines/>
      <w:numPr>
        <w:ilvl w:val="5"/>
        <w:numId w:val="50"/>
      </w:numPr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StepinTable">
    <w:name w:val="Notes Text Step in Table"/>
    <w:rsid w:val="00815619"/>
    <w:pPr>
      <w:numPr>
        <w:ilvl w:val="7"/>
        <w:numId w:val="50"/>
      </w:numPr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  <w:lang w:val="en-US" w:eastAsia="zh-CN"/>
    </w:rPr>
  </w:style>
  <w:style w:type="paragraph" w:customStyle="1" w:styleId="NotesTextStep">
    <w:name w:val="Notes Text Step"/>
    <w:basedOn w:val="CAUTIONTextStep"/>
    <w:rsid w:val="00815619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hyperlink" Target="https://businessmessaging.in.u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27E50-6495-4A33-BC20-7117F51D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76DEB818.dotm</Template>
  <TotalTime>1</TotalTime>
  <Pages>27</Pages>
  <Words>4961</Words>
  <Characters>28284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Marinchenko Bogdan</dc:creator>
  <cp:lastModifiedBy>Shevchenko Dmytro</cp:lastModifiedBy>
  <cp:revision>3</cp:revision>
  <dcterms:created xsi:type="dcterms:W3CDTF">2016-03-24T10:34:00Z</dcterms:created>
  <dcterms:modified xsi:type="dcterms:W3CDTF">2016-04-06T07:02:00Z</dcterms:modified>
</cp:coreProperties>
</file>